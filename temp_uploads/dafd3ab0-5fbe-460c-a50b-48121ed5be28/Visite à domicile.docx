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7FD88" w14:textId="77777777" w:rsidR="00E2552D" w:rsidRDefault="00E2552D" w:rsidP="008F5ECB">
      <w:pPr>
        <w:pStyle w:val="MargesCorpsTexteEnteteAdresse"/>
      </w:pPr>
    </w:p>
    <w:tbl>
      <w:tblPr>
        <w:tblW w:w="7991" w:type="dxa"/>
        <w:tblInd w:w="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07"/>
        <w:gridCol w:w="3584"/>
      </w:tblGrid>
      <w:tr w:rsidR="002D53F4" w14:paraId="4697FD8A" w14:textId="77777777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89" w14:textId="77777777" w:rsidR="002D53F4" w:rsidRPr="004262FD" w:rsidRDefault="002D53F4" w:rsidP="009D13D7">
            <w:pPr>
              <w:pStyle w:val="ExpditeurAdresseAnnexe"/>
            </w:pPr>
            <w:bookmarkStart w:id="0" w:name="a_ligne1"/>
            <w:bookmarkEnd w:id="0"/>
          </w:p>
        </w:tc>
      </w:tr>
      <w:tr w:rsidR="002D53F4" w14:paraId="4697FD8C" w14:textId="77777777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8B" w14:textId="77777777" w:rsidR="002D53F4" w:rsidRPr="004262FD" w:rsidRDefault="002D53F4" w:rsidP="009D13D7">
            <w:pPr>
              <w:pStyle w:val="ExpditeurAdresseAnnexe"/>
            </w:pPr>
            <w:bookmarkStart w:id="1" w:name="a_ligne2"/>
            <w:bookmarkEnd w:id="1"/>
          </w:p>
        </w:tc>
      </w:tr>
      <w:tr w:rsidR="002D53F4" w14:paraId="4697FD8E" w14:textId="77777777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8D" w14:textId="77777777" w:rsidR="002D53F4" w:rsidRPr="004262FD" w:rsidRDefault="002D53F4" w:rsidP="009D13D7">
            <w:pPr>
              <w:pStyle w:val="ExpditeurAdresseAnnexe"/>
            </w:pPr>
            <w:bookmarkStart w:id="2" w:name="a_ligne3"/>
            <w:bookmarkEnd w:id="2"/>
          </w:p>
        </w:tc>
      </w:tr>
      <w:tr w:rsidR="002D53F4" w:rsidRPr="00FF540D" w14:paraId="4697FD94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8F" w14:textId="77777777" w:rsidR="002D53F4" w:rsidRPr="004262FD" w:rsidRDefault="002D53F4" w:rsidP="009D13D7">
            <w:pPr>
              <w:pStyle w:val="ExpditeurAdresseAnnexe"/>
            </w:pPr>
            <w:bookmarkStart w:id="3" w:name="a_ligne4"/>
            <w:bookmarkEnd w:id="3"/>
          </w:p>
        </w:tc>
        <w:tc>
          <w:tcPr>
            <w:tcW w:w="3584" w:type="dxa"/>
            <w:vMerge w:val="restart"/>
            <w:shd w:val="clear" w:color="auto" w:fill="auto"/>
          </w:tcPr>
          <w:p w14:paraId="4697FD90" w14:textId="77777777" w:rsidR="00A97CB2" w:rsidRPr="0086340F" w:rsidRDefault="00717887" w:rsidP="00355FD1">
            <w:pPr>
              <w:pStyle w:val="DestinataireBleu"/>
              <w:rPr>
                <w:lang w:val="en-GB"/>
              </w:rPr>
            </w:pPr>
            <w:r>
              <w:fldChar w:fldCharType="begin"/>
            </w:r>
            <w:r w:rsidR="00A97CB2" w:rsidRPr="0086340F">
              <w:rPr>
                <w:lang w:val="en-GB"/>
              </w:rPr>
              <w:instrText xml:space="preserve"> if </w:instrText>
            </w:r>
            <w:r>
              <w:fldChar w:fldCharType="begin"/>
            </w:r>
            <w:r w:rsidR="00ED3A84" w:rsidRPr="0086340F">
              <w:rPr>
                <w:lang w:val="en-GB"/>
              </w:rPr>
              <w:instrText xml:space="preserve"> MERGEFIELD sar_pp_t_sex_icode \* MERGEFORMAT </w:instrText>
            </w:r>
            <w:r>
              <w:fldChar w:fldCharType="separate"/>
            </w:r>
            <w:r w:rsidR="00BE3CEF">
              <w:rPr>
                <w:noProof/>
                <w:lang w:val="en-GB"/>
              </w:rPr>
              <w:instrText>«sar_pp_t_sex_icode»</w:instrText>
            </w:r>
            <w:r>
              <w:fldChar w:fldCharType="end"/>
            </w:r>
            <w:r w:rsidR="00A97CB2" w:rsidRPr="0086340F">
              <w:rPr>
                <w:lang w:val="en-GB"/>
              </w:rPr>
              <w:instrText>="Masculin" "Monsieur" "Madame"</w:instrText>
            </w:r>
            <w:r>
              <w:fldChar w:fldCharType="separate"/>
            </w:r>
            <w:r w:rsidR="00BE3CEF" w:rsidRPr="0086340F">
              <w:rPr>
                <w:noProof/>
                <w:lang w:val="en-GB"/>
              </w:rPr>
              <w:t>Madame</w:t>
            </w:r>
            <w:r>
              <w:fldChar w:fldCharType="end"/>
            </w:r>
          </w:p>
          <w:p w14:paraId="4697FD91" w14:textId="77777777" w:rsidR="00A97CB2" w:rsidRPr="003D3EA3" w:rsidRDefault="00717887" w:rsidP="00D3484D">
            <w:pPr>
              <w:pStyle w:val="DestinataireNomPrenomVert"/>
              <w:rPr>
                <w:b w:val="0"/>
                <w:lang w:val="en-US"/>
              </w:rPr>
            </w:pPr>
            <w:r w:rsidRPr="003D3EA3">
              <w:rPr>
                <w:b w:val="0"/>
              </w:rPr>
              <w:fldChar w:fldCharType="begin"/>
            </w:r>
            <w:r w:rsidR="00ED3A84" w:rsidRPr="003D3EA3">
              <w:rPr>
                <w:b w:val="0"/>
                <w:lang w:val="en-GB"/>
              </w:rPr>
              <w:instrText xml:space="preserve"> MERGEFIELD SAR_PP_FIRSTNAME \* MERGEFORMAT </w:instrText>
            </w:r>
            <w:r w:rsidRPr="003D3EA3">
              <w:rPr>
                <w:b w:val="0"/>
              </w:rPr>
              <w:fldChar w:fldCharType="separate"/>
            </w:r>
            <w:r w:rsidR="00FA47B7" w:rsidRPr="00FA47B7">
              <w:rPr>
                <w:b w:val="0"/>
                <w:noProof/>
                <w:lang w:val="en-US"/>
              </w:rPr>
              <w:t>«SAR_PP_FIRSTNAME»</w:t>
            </w:r>
            <w:r w:rsidRPr="003D3EA3">
              <w:rPr>
                <w:b w:val="0"/>
              </w:rPr>
              <w:fldChar w:fldCharType="end"/>
            </w:r>
            <w:r w:rsidR="00A97CB2" w:rsidRPr="003D3EA3">
              <w:rPr>
                <w:b w:val="0"/>
                <w:lang w:val="en-US"/>
              </w:rPr>
              <w:t xml:space="preserve"> </w:t>
            </w:r>
            <w:r w:rsidRPr="003D3EA3">
              <w:rPr>
                <w:b w:val="0"/>
              </w:rPr>
              <w:fldChar w:fldCharType="begin"/>
            </w:r>
            <w:r w:rsidR="00ED3A84" w:rsidRPr="003D3EA3">
              <w:rPr>
                <w:b w:val="0"/>
                <w:lang w:val="en-GB"/>
              </w:rPr>
              <w:instrText xml:space="preserve"> MERGEFIELD SAR_PP_LASTNAME \* MERGEFORMAT </w:instrText>
            </w:r>
            <w:r w:rsidRPr="003D3EA3">
              <w:rPr>
                <w:b w:val="0"/>
              </w:rPr>
              <w:fldChar w:fldCharType="separate"/>
            </w:r>
            <w:r w:rsidR="00FA47B7" w:rsidRPr="00FA47B7">
              <w:rPr>
                <w:b w:val="0"/>
                <w:noProof/>
                <w:lang w:val="en-US"/>
              </w:rPr>
              <w:t>«SAR_PP_LASTNAME»</w:t>
            </w:r>
            <w:r w:rsidRPr="003D3EA3">
              <w:rPr>
                <w:b w:val="0"/>
              </w:rPr>
              <w:fldChar w:fldCharType="end"/>
            </w:r>
          </w:p>
          <w:p w14:paraId="4697FD92" w14:textId="77777777" w:rsidR="00A97CB2" w:rsidRPr="00D3484D" w:rsidRDefault="00717887" w:rsidP="00D3484D">
            <w:pPr>
              <w:pStyle w:val="DestinataireNomPrenomVert"/>
              <w:rPr>
                <w:b w:val="0"/>
                <w:lang w:val="en-US"/>
              </w:rPr>
            </w:pPr>
            <w:r>
              <w:fldChar w:fldCharType="begin"/>
            </w:r>
            <w:r w:rsidR="00ED3A84" w:rsidRPr="003D3EA3">
              <w:rPr>
                <w:lang w:val="en-US"/>
              </w:rPr>
              <w:instrText xml:space="preserve"> MERGEFIELD SAR_A_STREET \* MERGEFORMAT </w:instrText>
            </w:r>
            <w:r>
              <w:fldChar w:fldCharType="separate"/>
            </w:r>
            <w:r w:rsidR="00FA47B7" w:rsidRPr="00FA47B7">
              <w:rPr>
                <w:b w:val="0"/>
                <w:noProof/>
                <w:lang w:val="en-US"/>
              </w:rPr>
              <w:t>«SAR_A_STREET»</w:t>
            </w:r>
            <w:r>
              <w:fldChar w:fldCharType="end"/>
            </w:r>
          </w:p>
          <w:p w14:paraId="4697FD93" w14:textId="77777777" w:rsidR="00335238" w:rsidRPr="00A97CB2" w:rsidRDefault="00717887" w:rsidP="00D3484D">
            <w:pPr>
              <w:pStyle w:val="DestinataireNomPrenomVert"/>
              <w:rPr>
                <w:lang w:val="en-US"/>
              </w:rPr>
            </w:pPr>
            <w:r>
              <w:fldChar w:fldCharType="begin"/>
            </w:r>
            <w:r w:rsidR="00ED3A84" w:rsidRPr="00FF540D">
              <w:rPr>
                <w:lang w:val="en-GB"/>
              </w:rPr>
              <w:instrText xml:space="preserve"> MERGEFIELD SAR_A_ZIPCODE \* MERGEFORMAT </w:instrText>
            </w:r>
            <w:r>
              <w:fldChar w:fldCharType="separate"/>
            </w:r>
            <w:r w:rsidR="00FA47B7" w:rsidRPr="00FA47B7">
              <w:rPr>
                <w:b w:val="0"/>
                <w:noProof/>
                <w:lang w:val="en-GB"/>
              </w:rPr>
              <w:t>«SAR_A_ZIPCODE»</w:t>
            </w:r>
            <w:r>
              <w:fldChar w:fldCharType="end"/>
            </w:r>
            <w:r w:rsidR="00A97CB2" w:rsidRPr="00D3484D">
              <w:rPr>
                <w:b w:val="0"/>
                <w:lang w:val="en-GB"/>
              </w:rPr>
              <w:t xml:space="preserve"> </w:t>
            </w:r>
            <w:r>
              <w:fldChar w:fldCharType="begin"/>
            </w:r>
            <w:r w:rsidR="00ED3A84" w:rsidRPr="00FF540D">
              <w:rPr>
                <w:lang w:val="en-GB"/>
              </w:rPr>
              <w:instrText xml:space="preserve"> MERGEFIELD SAR_A_CITYNAME \* MERGEFORMAT </w:instrText>
            </w:r>
            <w:r>
              <w:fldChar w:fldCharType="separate"/>
            </w:r>
            <w:r w:rsidR="00FA47B7" w:rsidRPr="00FA47B7">
              <w:rPr>
                <w:b w:val="0"/>
                <w:noProof/>
                <w:lang w:val="en-GB"/>
              </w:rPr>
              <w:t>«SAR_A_CITYNAME»</w:t>
            </w:r>
            <w:r>
              <w:fldChar w:fldCharType="end"/>
            </w:r>
          </w:p>
        </w:tc>
      </w:tr>
      <w:tr w:rsidR="002D53F4" w:rsidRPr="00FF540D" w14:paraId="4697FD97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95" w14:textId="77777777" w:rsidR="002D53F4" w:rsidRPr="00FF540D" w:rsidRDefault="002D53F4" w:rsidP="009D13D7">
            <w:pPr>
              <w:pStyle w:val="ExpditeurAdresseAnnexe"/>
              <w:rPr>
                <w:lang w:val="en-GB"/>
              </w:rPr>
            </w:pPr>
            <w:bookmarkStart w:id="4" w:name="a_ligne5"/>
            <w:bookmarkEnd w:id="4"/>
          </w:p>
        </w:tc>
        <w:tc>
          <w:tcPr>
            <w:tcW w:w="3584" w:type="dxa"/>
            <w:vMerge/>
            <w:shd w:val="clear" w:color="auto" w:fill="auto"/>
          </w:tcPr>
          <w:p w14:paraId="4697FD96" w14:textId="77777777" w:rsidR="002D53F4" w:rsidRDefault="002D53F4" w:rsidP="00355FD1">
            <w:pPr>
              <w:rPr>
                <w:lang w:val="en-US"/>
              </w:rPr>
            </w:pPr>
          </w:p>
        </w:tc>
      </w:tr>
      <w:tr w:rsidR="002D53F4" w:rsidRPr="00FF540D" w14:paraId="4697FD9A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98" w14:textId="77777777" w:rsidR="002D53F4" w:rsidRPr="00FF540D" w:rsidRDefault="002D53F4" w:rsidP="009D13D7">
            <w:pPr>
              <w:pStyle w:val="ExpditeurAdresseAnnexe"/>
              <w:rPr>
                <w:lang w:val="en-GB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14:paraId="4697FD99" w14:textId="77777777" w:rsidR="002D53F4" w:rsidRDefault="002D53F4" w:rsidP="00355FD1">
            <w:pPr>
              <w:rPr>
                <w:lang w:val="en-US"/>
              </w:rPr>
            </w:pPr>
          </w:p>
        </w:tc>
      </w:tr>
      <w:tr w:rsidR="002D53F4" w:rsidRPr="00FF540D" w14:paraId="4697FD9D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9B" w14:textId="77777777" w:rsidR="002D53F4" w:rsidRPr="00FF540D" w:rsidRDefault="002D53F4" w:rsidP="009D13D7">
            <w:pPr>
              <w:pStyle w:val="ExpditeurAdresseAnnexe"/>
              <w:rPr>
                <w:lang w:val="en-GB"/>
              </w:rPr>
            </w:pPr>
            <w:bookmarkStart w:id="5" w:name="a_ligne6"/>
            <w:bookmarkEnd w:id="5"/>
          </w:p>
        </w:tc>
        <w:tc>
          <w:tcPr>
            <w:tcW w:w="3584" w:type="dxa"/>
            <w:vMerge/>
            <w:shd w:val="clear" w:color="auto" w:fill="auto"/>
          </w:tcPr>
          <w:p w14:paraId="4697FD9C" w14:textId="77777777" w:rsidR="002D53F4" w:rsidRDefault="002D53F4" w:rsidP="00355FD1">
            <w:pPr>
              <w:rPr>
                <w:lang w:val="en-US"/>
              </w:rPr>
            </w:pPr>
          </w:p>
        </w:tc>
      </w:tr>
      <w:tr w:rsidR="002D53F4" w:rsidRPr="00FF540D" w14:paraId="4697FDA0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9E" w14:textId="77777777" w:rsidR="002D53F4" w:rsidRPr="00FF540D" w:rsidRDefault="002D53F4" w:rsidP="009D13D7">
            <w:pPr>
              <w:pStyle w:val="ExpditeurAdresseAnnexe"/>
              <w:rPr>
                <w:lang w:val="en-GB"/>
              </w:rPr>
            </w:pPr>
            <w:bookmarkStart w:id="6" w:name="a_ligne7"/>
            <w:bookmarkEnd w:id="6"/>
          </w:p>
        </w:tc>
        <w:tc>
          <w:tcPr>
            <w:tcW w:w="3584" w:type="dxa"/>
            <w:vMerge/>
            <w:shd w:val="clear" w:color="auto" w:fill="auto"/>
          </w:tcPr>
          <w:p w14:paraId="4697FD9F" w14:textId="77777777" w:rsidR="002D53F4" w:rsidRDefault="002D53F4" w:rsidP="00355FD1">
            <w:pPr>
              <w:rPr>
                <w:lang w:val="en-US"/>
              </w:rPr>
            </w:pPr>
          </w:p>
        </w:tc>
      </w:tr>
      <w:tr w:rsidR="00E1673D" w:rsidRPr="00FF540D" w14:paraId="4697FDA3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A1" w14:textId="77777777" w:rsidR="00E1673D" w:rsidRPr="00FF540D" w:rsidRDefault="00E1673D" w:rsidP="009D13D7">
            <w:pPr>
              <w:pStyle w:val="ExpditeurAdresseAnnexe"/>
              <w:rPr>
                <w:lang w:val="en-GB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14:paraId="4697FDA2" w14:textId="77777777" w:rsidR="00E1673D" w:rsidRDefault="00E1673D" w:rsidP="00355FD1">
            <w:pPr>
              <w:rPr>
                <w:lang w:val="en-US"/>
              </w:rPr>
            </w:pPr>
          </w:p>
        </w:tc>
      </w:tr>
      <w:tr w:rsidR="00E1673D" w14:paraId="4697FDA6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A4" w14:textId="77777777" w:rsidR="00E1673D" w:rsidRPr="003B2C09" w:rsidRDefault="00E1673D" w:rsidP="008A4EB4">
            <w:pPr>
              <w:pStyle w:val="ExpditeurAdresseAnnexe"/>
            </w:pPr>
            <w:r w:rsidRPr="004262FD">
              <w:t>Dossier</w:t>
            </w:r>
            <w:r w:rsidR="00A97CB2">
              <w:t xml:space="preserve"> </w:t>
            </w:r>
            <w:r w:rsidR="008A4EB4">
              <w:t>UA</w:t>
            </w:r>
            <w:r w:rsidR="00D3724D">
              <w:t xml:space="preserve"> </w:t>
            </w:r>
            <w:fldSimple w:instr=" MERGEFIELD  naSocialGroup_I  \* MERGEFORMAT ">
              <w:r w:rsidR="00FA47B7" w:rsidRPr="008A4EB4">
                <w:rPr>
                  <w:rStyle w:val="ExpditeurAdresseAnnexeVertCar"/>
                  <w:noProof/>
                </w:rPr>
                <w:t>«naSocialGroup_I»</w:t>
              </w:r>
            </w:fldSimple>
          </w:p>
        </w:tc>
        <w:tc>
          <w:tcPr>
            <w:tcW w:w="3584" w:type="dxa"/>
            <w:vMerge/>
            <w:shd w:val="clear" w:color="auto" w:fill="auto"/>
          </w:tcPr>
          <w:p w14:paraId="4697FDA5" w14:textId="77777777" w:rsidR="00E1673D" w:rsidRDefault="00E1673D" w:rsidP="00355FD1">
            <w:pPr>
              <w:rPr>
                <w:lang w:val="en-US"/>
              </w:rPr>
            </w:pPr>
          </w:p>
        </w:tc>
      </w:tr>
      <w:tr w:rsidR="00E1673D" w:rsidRPr="00D9695B" w14:paraId="4697FDA9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A7" w14:textId="77777777" w:rsidR="00E1673D" w:rsidRPr="00D9695B" w:rsidRDefault="00E1673D" w:rsidP="009D13D7">
            <w:pPr>
              <w:pStyle w:val="ExpditeurAdresseAnnexe"/>
              <w:rPr>
                <w:lang w:val="en-US"/>
              </w:rPr>
            </w:pPr>
            <w:proofErr w:type="spellStart"/>
            <w:r w:rsidRPr="00D9695B">
              <w:rPr>
                <w:lang w:val="en-US"/>
              </w:rPr>
              <w:t>Suivi</w:t>
            </w:r>
            <w:proofErr w:type="spellEnd"/>
            <w:r w:rsidRPr="00D9695B">
              <w:rPr>
                <w:lang w:val="en-US"/>
              </w:rPr>
              <w:t xml:space="preserve"> par</w:t>
            </w:r>
            <w:r w:rsidR="003B2C09" w:rsidRPr="00D9695B">
              <w:rPr>
                <w:lang w:val="en-US"/>
              </w:rPr>
              <w:t xml:space="preserve"> </w:t>
            </w:r>
            <w:r w:rsidR="00717887" w:rsidRPr="009110DE">
              <w:rPr>
                <w:color w:val="008000"/>
                <w:szCs w:val="18"/>
                <w:lang w:val="fr-FR" w:eastAsia="fr-FR"/>
              </w:rPr>
              <w:fldChar w:fldCharType="begin"/>
            </w:r>
            <w:r w:rsidR="00D9695B" w:rsidRPr="00D9695B">
              <w:rPr>
                <w:color w:val="008000"/>
                <w:szCs w:val="18"/>
                <w:lang w:val="en-US" w:eastAsia="fr-FR"/>
              </w:rPr>
              <w:instrText xml:space="preserve"> MERGEFIELD  saFB_OB_PP_FirstName  \* MERGEFORMAT </w:instrText>
            </w:r>
            <w:r w:rsidR="00717887" w:rsidRPr="009110DE">
              <w:rPr>
                <w:color w:val="008000"/>
                <w:szCs w:val="18"/>
                <w:lang w:val="fr-FR" w:eastAsia="fr-FR"/>
              </w:rPr>
              <w:fldChar w:fldCharType="separate"/>
            </w:r>
            <w:r w:rsidR="00FA47B7">
              <w:rPr>
                <w:noProof/>
                <w:color w:val="008000"/>
                <w:szCs w:val="18"/>
                <w:lang w:val="en-US" w:eastAsia="fr-FR"/>
              </w:rPr>
              <w:t>«saFB_OB_PP_FirstName»</w:t>
            </w:r>
            <w:r w:rsidR="00717887" w:rsidRPr="009110DE">
              <w:rPr>
                <w:color w:val="008000"/>
                <w:szCs w:val="18"/>
                <w:lang w:val="fr-FR" w:eastAsia="fr-FR"/>
              </w:rPr>
              <w:fldChar w:fldCharType="end"/>
            </w:r>
            <w:r w:rsidR="00D9695B" w:rsidRPr="00D9695B">
              <w:rPr>
                <w:color w:val="008000"/>
                <w:szCs w:val="18"/>
                <w:lang w:val="en-US" w:eastAsia="fr-FR"/>
              </w:rPr>
              <w:t xml:space="preserve"> </w:t>
            </w:r>
            <w:r w:rsidR="00717887" w:rsidRPr="009110DE">
              <w:rPr>
                <w:color w:val="008000"/>
                <w:szCs w:val="18"/>
                <w:lang w:val="de-DE" w:eastAsia="fr-FR"/>
              </w:rPr>
              <w:fldChar w:fldCharType="begin"/>
            </w:r>
            <w:r w:rsidR="00D9695B" w:rsidRPr="009110DE">
              <w:rPr>
                <w:color w:val="008000"/>
                <w:szCs w:val="18"/>
                <w:lang w:val="de-DE" w:eastAsia="fr-FR"/>
              </w:rPr>
              <w:instrText xml:space="preserve"> MERGEFIELD  saFB_OB_PP_LastName  \* MERGEFORMAT </w:instrText>
            </w:r>
            <w:r w:rsidR="00717887" w:rsidRPr="009110DE">
              <w:rPr>
                <w:color w:val="008000"/>
                <w:szCs w:val="18"/>
                <w:lang w:val="de-DE" w:eastAsia="fr-FR"/>
              </w:rPr>
              <w:fldChar w:fldCharType="separate"/>
            </w:r>
            <w:r w:rsidR="00FA47B7">
              <w:rPr>
                <w:noProof/>
                <w:color w:val="008000"/>
                <w:szCs w:val="18"/>
                <w:lang w:val="de-DE" w:eastAsia="fr-FR"/>
              </w:rPr>
              <w:t>«saFB_OB_PP_LastName»</w:t>
            </w:r>
            <w:r w:rsidR="00717887" w:rsidRPr="009110DE">
              <w:rPr>
                <w:color w:val="008000"/>
                <w:szCs w:val="18"/>
                <w:lang w:val="de-DE" w:eastAsia="fr-FR"/>
              </w:rPr>
              <w:fldChar w:fldCharType="end"/>
            </w:r>
          </w:p>
        </w:tc>
        <w:tc>
          <w:tcPr>
            <w:tcW w:w="3584" w:type="dxa"/>
            <w:vMerge/>
            <w:shd w:val="clear" w:color="auto" w:fill="auto"/>
          </w:tcPr>
          <w:p w14:paraId="4697FDA8" w14:textId="77777777" w:rsidR="00E1673D" w:rsidRDefault="00E1673D" w:rsidP="00355FD1">
            <w:pPr>
              <w:rPr>
                <w:lang w:val="en-US"/>
              </w:rPr>
            </w:pPr>
          </w:p>
        </w:tc>
      </w:tr>
      <w:tr w:rsidR="00E1673D" w14:paraId="4697FDAC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AA" w14:textId="77777777" w:rsidR="00E1673D" w:rsidRPr="004262FD" w:rsidRDefault="00E1673D" w:rsidP="009D13D7">
            <w:pPr>
              <w:pStyle w:val="ExpditeurAdresseAnnexe"/>
            </w:pPr>
            <w:r w:rsidRPr="004262FD">
              <w:t>Tél.</w:t>
            </w:r>
            <w:r w:rsidR="003B2C09">
              <w:t xml:space="preserve"> </w:t>
            </w:r>
          </w:p>
        </w:tc>
        <w:tc>
          <w:tcPr>
            <w:tcW w:w="3584" w:type="dxa"/>
            <w:vMerge/>
            <w:shd w:val="clear" w:color="auto" w:fill="auto"/>
          </w:tcPr>
          <w:p w14:paraId="4697FDAB" w14:textId="77777777" w:rsidR="00E1673D" w:rsidRDefault="00E1673D" w:rsidP="00355FD1"/>
        </w:tc>
      </w:tr>
      <w:tr w:rsidR="00E1673D" w14:paraId="4697FDAF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AD" w14:textId="77777777" w:rsidR="00E1673D" w:rsidRPr="004262FD" w:rsidRDefault="00E1673D" w:rsidP="009D13D7">
            <w:pPr>
              <w:pStyle w:val="ExpditeurAdresseAnnexe"/>
            </w:pPr>
            <w:r w:rsidRPr="004262FD">
              <w:t>N/réf.</w:t>
            </w:r>
            <w:r w:rsidR="00A97CB2">
              <w:t xml:space="preserve"> </w:t>
            </w:r>
          </w:p>
        </w:tc>
        <w:tc>
          <w:tcPr>
            <w:tcW w:w="3584" w:type="dxa"/>
            <w:vMerge/>
            <w:shd w:val="clear" w:color="auto" w:fill="auto"/>
          </w:tcPr>
          <w:p w14:paraId="4697FDAE" w14:textId="77777777" w:rsidR="00E1673D" w:rsidRDefault="00E1673D" w:rsidP="00355FD1"/>
        </w:tc>
      </w:tr>
      <w:tr w:rsidR="00E1673D" w14:paraId="4697FDB2" w14:textId="77777777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4697FDB0" w14:textId="77777777" w:rsidR="00E1673D" w:rsidRPr="004262FD" w:rsidRDefault="00E1673D" w:rsidP="009D13D7">
            <w:pPr>
              <w:pStyle w:val="ExpditeurAdresseAnnexe"/>
            </w:pPr>
            <w:r w:rsidRPr="004262FD">
              <w:t>V/réf.</w:t>
            </w:r>
            <w:r w:rsidR="003B2C09">
              <w:t xml:space="preserve"> </w:t>
            </w:r>
            <w:r w:rsidR="008A4EB4">
              <w:t>SE</w:t>
            </w:r>
            <w:r w:rsidR="00181BE4" w:rsidRPr="00A97CB2">
              <w:t>M</w:t>
            </w:r>
            <w:r w:rsidR="00181BE4" w:rsidRPr="00742C6D">
              <w:t xml:space="preserve"> </w:t>
            </w:r>
            <w:fldSimple w:instr=" MERGEFIELD sar_OC_OdrN \* MERGEFORMAT ">
              <w:r w:rsidR="00FA47B7" w:rsidRPr="008A4EB4">
                <w:rPr>
                  <w:rStyle w:val="ExpditeurAdresseAnnexeVertCar"/>
                  <w:noProof/>
                </w:rPr>
                <w:t>«sar_OC_OdrN»</w:t>
              </w:r>
            </w:fldSimple>
            <w:r w:rsidR="00181BE4" w:rsidRPr="008A4EB4">
              <w:t xml:space="preserve"> / </w:t>
            </w:r>
            <w:fldSimple w:instr=" MERGEFIELD saR_OC_Ocra \* MERGEFORMAT ">
              <w:r w:rsidR="00FA47B7" w:rsidRPr="008A4EB4">
                <w:rPr>
                  <w:rStyle w:val="ExpditeurAdresseAnnexeVertCar"/>
                  <w:noProof/>
                </w:rPr>
                <w:t>«saR_OC_Ocra»</w:t>
              </w:r>
            </w:fldSimple>
          </w:p>
        </w:tc>
        <w:tc>
          <w:tcPr>
            <w:tcW w:w="3584" w:type="dxa"/>
            <w:vMerge/>
            <w:shd w:val="clear" w:color="auto" w:fill="auto"/>
          </w:tcPr>
          <w:p w14:paraId="4697FDB1" w14:textId="77777777" w:rsidR="00E1673D" w:rsidRDefault="00E1673D" w:rsidP="00355FD1"/>
        </w:tc>
      </w:tr>
    </w:tbl>
    <w:p w14:paraId="4697FDB3" w14:textId="77777777" w:rsidR="000155E3" w:rsidRPr="00574A8A" w:rsidRDefault="000155E3" w:rsidP="000155E3">
      <w:pPr>
        <w:spacing w:before="900" w:after="240"/>
      </w:pPr>
      <w:bookmarkStart w:id="7" w:name="a_localité"/>
      <w:bookmarkEnd w:id="7"/>
      <w:r w:rsidRPr="00574A8A">
        <w:t xml:space="preserve">, le </w:t>
      </w:r>
      <w:r w:rsidR="003F05CB">
        <w:rPr>
          <w:noProof/>
          <w:color w:val="FF0000"/>
        </w:rPr>
        <w:t>'date'</w:t>
      </w:r>
    </w:p>
    <w:p w14:paraId="4697FDB4" w14:textId="77777777" w:rsidR="000155E3" w:rsidRDefault="000155E3" w:rsidP="000155E3">
      <w:pPr>
        <w:pStyle w:val="Concerne"/>
      </w:pPr>
      <w:r>
        <w:t>Visite à domicile</w:t>
      </w:r>
    </w:p>
    <w:p w14:paraId="4697FDB5" w14:textId="77777777" w:rsidR="000155E3" w:rsidRDefault="000155E3" w:rsidP="000155E3">
      <w:pPr>
        <w:pStyle w:val="CivilitsBleu"/>
      </w:pPr>
      <w:r w:rsidRPr="00A97CB2">
        <w:fldChar w:fldCharType="begin"/>
      </w:r>
      <w:r w:rsidRPr="00A97CB2">
        <w:instrText xml:space="preserve"> if </w:instrText>
      </w:r>
      <w:fldSimple w:instr=" MERGEFIELD sar_pp_t_sex_icode \* MERGEFORMAT ">
        <w:r>
          <w:rPr>
            <w:noProof/>
          </w:rPr>
          <w:instrText>«sar_pp_t_sex_icode»</w:instrText>
        </w:r>
      </w:fldSimple>
      <w:r w:rsidRPr="00A97CB2">
        <w:instrText>="Masculin" "Monsieur" "Madame"</w:instrText>
      </w:r>
      <w:r w:rsidRPr="00A97CB2">
        <w:fldChar w:fldCharType="separate"/>
      </w:r>
      <w:r w:rsidRPr="00A97CB2">
        <w:rPr>
          <w:noProof/>
        </w:rPr>
        <w:t>Madame</w:t>
      </w:r>
      <w:r w:rsidRPr="00A97CB2">
        <w:fldChar w:fldCharType="end"/>
      </w:r>
      <w:r w:rsidRPr="00083524">
        <w:t>,</w:t>
      </w:r>
    </w:p>
    <w:bookmarkStart w:id="8" w:name="Texte2"/>
    <w:p w14:paraId="4697FDB6" w14:textId="77777777" w:rsidR="000155E3" w:rsidRDefault="000155E3" w:rsidP="000155E3">
      <w:pPr>
        <w:pStyle w:val="CorpsLettre"/>
      </w:pPr>
      <w:r>
        <w:fldChar w:fldCharType="begin">
          <w:ffData>
            <w:name w:val="Texte2"/>
            <w:enabled/>
            <w:calcOnExit w:val="0"/>
            <w:textInput>
              <w:default w:val="[motifs de la convocation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[motifs de la convocation]</w:t>
      </w:r>
      <w:r>
        <w:fldChar w:fldCharType="end"/>
      </w:r>
      <w:bookmarkEnd w:id="8"/>
    </w:p>
    <w:p w14:paraId="4697FDB7" w14:textId="77777777" w:rsidR="000155E3" w:rsidRDefault="000155E3" w:rsidP="000155E3">
      <w:pPr>
        <w:pStyle w:val="CorpsLettreGras"/>
      </w:pPr>
      <w:r>
        <w:fldChar w:fldCharType="begin">
          <w:ffData>
            <w:name w:val="Texte3"/>
            <w:enabled/>
            <w:calcOnExit w:val="0"/>
            <w:textInput/>
          </w:ffData>
        </w:fldChar>
      </w:r>
      <w:bookmarkStart w:id="9" w:name="Texte3"/>
      <w:r>
        <w:instrText xml:space="preserve"> FORMTEXT </w:instrText>
      </w:r>
      <w:r>
        <w:fldChar w:fldCharType="separate"/>
      </w:r>
      <w:r>
        <w:rPr>
          <w:rFonts w:cs="Tahoma"/>
          <w:noProof/>
        </w:rPr>
        <w:t> </w:t>
      </w:r>
      <w:r>
        <w:rPr>
          <w:rFonts w:cs="Tahoma"/>
          <w:noProof/>
        </w:rPr>
        <w:t> </w:t>
      </w:r>
      <w:r>
        <w:rPr>
          <w:rFonts w:cs="Tahoma"/>
          <w:noProof/>
        </w:rPr>
        <w:t> </w:t>
      </w:r>
      <w:r>
        <w:rPr>
          <w:rFonts w:cs="Tahoma"/>
          <w:noProof/>
        </w:rPr>
        <w:t> </w:t>
      </w:r>
      <w:r>
        <w:rPr>
          <w:rFonts w:cs="Tahoma"/>
          <w:noProof/>
        </w:rPr>
        <w:t> </w:t>
      </w:r>
      <w:r>
        <w:fldChar w:fldCharType="end"/>
      </w:r>
      <w:bookmarkEnd w:id="9"/>
      <w:r>
        <w:t xml:space="preserve"> - </w:t>
      </w:r>
      <w:r>
        <w:fldChar w:fldCharType="begin">
          <w:ffData>
            <w:name w:val="Texte4"/>
            <w:enabled/>
            <w:calcOnExit w:val="0"/>
            <w:textInput/>
          </w:ffData>
        </w:fldChar>
      </w:r>
      <w:bookmarkStart w:id="10" w:name="Texte4"/>
      <w:r>
        <w:instrText xml:space="preserve"> FORMTEXT </w:instrText>
      </w:r>
      <w:r>
        <w:fldChar w:fldCharType="separate"/>
      </w:r>
      <w:r>
        <w:rPr>
          <w:rFonts w:cs="Tahoma"/>
          <w:noProof/>
        </w:rPr>
        <w:t> </w:t>
      </w:r>
      <w:r>
        <w:rPr>
          <w:rFonts w:cs="Tahoma"/>
          <w:noProof/>
        </w:rPr>
        <w:t> </w:t>
      </w:r>
      <w:r>
        <w:rPr>
          <w:rFonts w:cs="Tahoma"/>
          <w:noProof/>
        </w:rPr>
        <w:t> </w:t>
      </w:r>
      <w:r>
        <w:rPr>
          <w:rFonts w:cs="Tahoma"/>
          <w:noProof/>
        </w:rPr>
        <w:t> </w:t>
      </w:r>
      <w:r>
        <w:rPr>
          <w:rFonts w:cs="Tahoma"/>
          <w:noProof/>
        </w:rPr>
        <w:t> </w:t>
      </w:r>
      <w:r>
        <w:fldChar w:fldCharType="end"/>
      </w:r>
      <w:bookmarkEnd w:id="10"/>
    </w:p>
    <w:p w14:paraId="4697FDB8" w14:textId="77777777" w:rsidR="000155E3" w:rsidRDefault="000155E3" w:rsidP="000155E3">
      <w:pPr>
        <w:pStyle w:val="CorpsLettreGras"/>
      </w:pPr>
      <w:r>
        <w:t>à votre domicile.</w:t>
      </w:r>
    </w:p>
    <w:p w14:paraId="4697FDB9" w14:textId="77777777" w:rsidR="000155E3" w:rsidRDefault="000155E3" w:rsidP="009A24D4">
      <w:pPr>
        <w:pStyle w:val="CivilitsBleu"/>
        <w:spacing w:after="120"/>
        <w:rPr>
          <w:color w:val="auto"/>
        </w:rPr>
      </w:pPr>
      <w:r w:rsidRPr="008A4EB4">
        <w:rPr>
          <w:color w:val="auto"/>
        </w:rPr>
        <w:t xml:space="preserve">En cas d’empêchement, vous êtes </w:t>
      </w:r>
      <w:r w:rsidR="008A4EB4" w:rsidRPr="00A97CB2">
        <w:fldChar w:fldCharType="begin"/>
      </w:r>
      <w:r w:rsidR="008A4EB4" w:rsidRPr="00A97CB2">
        <w:instrText xml:space="preserve"> if </w:instrText>
      </w:r>
      <w:fldSimple w:instr=" MERGEFIELD sar_pp_t_sex_icode \* MERGEFORMAT ">
        <w:r w:rsidR="008A4EB4">
          <w:rPr>
            <w:noProof/>
          </w:rPr>
          <w:instrText>«sar_pp_t_sex_icode»</w:instrText>
        </w:r>
      </w:fldSimple>
      <w:r w:rsidR="008A4EB4" w:rsidRPr="00A97CB2">
        <w:instrText>="Masculin" "</w:instrText>
      </w:r>
      <w:r w:rsidR="008A4EB4">
        <w:instrText>tenu</w:instrText>
      </w:r>
      <w:r w:rsidR="008A4EB4" w:rsidRPr="00A97CB2">
        <w:instrText>" "</w:instrText>
      </w:r>
      <w:r w:rsidR="008A4EB4">
        <w:instrText>tenue</w:instrText>
      </w:r>
      <w:r w:rsidR="008A4EB4" w:rsidRPr="00A97CB2">
        <w:instrText>"</w:instrText>
      </w:r>
      <w:r w:rsidR="008A4EB4" w:rsidRPr="00A97CB2">
        <w:fldChar w:fldCharType="separate"/>
      </w:r>
      <w:r w:rsidR="008A4EB4">
        <w:rPr>
          <w:noProof/>
        </w:rPr>
        <w:t>tenue</w:t>
      </w:r>
      <w:r w:rsidR="008A4EB4" w:rsidRPr="00A97CB2">
        <w:fldChar w:fldCharType="end"/>
      </w:r>
      <w:r w:rsidR="009C734E" w:rsidRPr="008A4EB4">
        <w:rPr>
          <w:color w:val="auto"/>
        </w:rPr>
        <w:t xml:space="preserve"> </w:t>
      </w:r>
      <w:r w:rsidRPr="008A4EB4">
        <w:rPr>
          <w:color w:val="auto"/>
        </w:rPr>
        <w:t xml:space="preserve">de nous avertir </w:t>
      </w:r>
      <w:r w:rsidRPr="008A4EB4">
        <w:rPr>
          <w:color w:val="auto"/>
          <w:u w:val="single"/>
        </w:rPr>
        <w:t>au plus tard 24h à l'avance</w:t>
      </w:r>
      <w:r w:rsidRPr="008A4EB4">
        <w:rPr>
          <w:color w:val="auto"/>
        </w:rPr>
        <w:t xml:space="preserve"> au numéro de téléphone mentionné dans l'adresse d'expédition.</w:t>
      </w:r>
    </w:p>
    <w:p w14:paraId="4697FDBA" w14:textId="77777777" w:rsidR="00F11691" w:rsidRPr="00F11691" w:rsidRDefault="00F11691" w:rsidP="00F11691">
      <w:pPr>
        <w:pStyle w:val="CorpsLettre"/>
      </w:pPr>
      <w:r w:rsidRPr="00510802">
        <w:t>Nous attirons également votre attention</w:t>
      </w:r>
      <w:r>
        <w:t xml:space="preserve"> sur le fait</w:t>
      </w:r>
      <w:r w:rsidRPr="00510802">
        <w:t xml:space="preserve"> que tout rendez-vous manqué non excusé valablement peut donner lieu à une sanction financière en appli</w:t>
      </w:r>
      <w:r>
        <w:t>cation de l’article 181 du GA.</w:t>
      </w:r>
    </w:p>
    <w:p w14:paraId="4697FDBB" w14:textId="77777777" w:rsidR="000155E3" w:rsidRDefault="000155E3" w:rsidP="000155E3">
      <w:pPr>
        <w:pStyle w:val="CorpsLettre"/>
      </w:pPr>
      <w:r>
        <w:t>Tout</w:t>
      </w:r>
      <w:r w:rsidR="00E2274A">
        <w:t>e</w:t>
      </w:r>
      <w:r>
        <w:t xml:space="preserve"> absence non excusée valablement entraînera une réduction d'assistance de Fr. 20.-.</w:t>
      </w:r>
    </w:p>
    <w:p w14:paraId="4697FDBC" w14:textId="77777777" w:rsidR="000155E3" w:rsidRPr="00ED5E90" w:rsidRDefault="000155E3" w:rsidP="000155E3">
      <w:pPr>
        <w:pStyle w:val="CorpsLettre"/>
      </w:pPr>
      <w:r>
        <w:t xml:space="preserve">En vous priant de prendre bonne note de ce qui précède, nous vous prions d’agréer, </w:t>
      </w:r>
      <w:r w:rsidRPr="00D3484D">
        <w:rPr>
          <w:rStyle w:val="CorpsLettreBleuCar"/>
        </w:rPr>
        <w:fldChar w:fldCharType="begin"/>
      </w:r>
      <w:r w:rsidRPr="00D3484D">
        <w:rPr>
          <w:rStyle w:val="CorpsLettreBleuCar"/>
        </w:rPr>
        <w:instrText xml:space="preserve"> if </w:instrText>
      </w:r>
      <w:fldSimple w:instr=" MERGEFIELD sar_pp_t_sex_icode \* MERGEFORMAT ">
        <w:r w:rsidRPr="00FA47B7">
          <w:rPr>
            <w:rStyle w:val="CorpsLettreBleuCar"/>
            <w:noProof/>
          </w:rPr>
          <w:instrText>«sar_pp_t_sex_icode»</w:instrText>
        </w:r>
      </w:fldSimple>
      <w:r w:rsidRPr="00D3484D">
        <w:rPr>
          <w:rStyle w:val="CorpsLettreBleuCar"/>
        </w:rPr>
        <w:instrText>="Masculin" "Monsieur" "Madame"</w:instrText>
      </w:r>
      <w:r w:rsidRPr="00D3484D">
        <w:rPr>
          <w:rStyle w:val="CorpsLettreBleuCar"/>
        </w:rPr>
        <w:fldChar w:fldCharType="separate"/>
      </w:r>
      <w:r w:rsidRPr="00D3484D">
        <w:rPr>
          <w:rStyle w:val="CorpsLettreBleuCar"/>
          <w:noProof/>
        </w:rPr>
        <w:t>Madame</w:t>
      </w:r>
      <w:r w:rsidRPr="00D3484D">
        <w:rPr>
          <w:rStyle w:val="CorpsLettreBleuCar"/>
        </w:rPr>
        <w:fldChar w:fldCharType="end"/>
      </w:r>
      <w:r w:rsidRPr="00083524">
        <w:t>,</w:t>
      </w:r>
      <w:r>
        <w:t xml:space="preserve"> nos salutations distinguées.</w:t>
      </w:r>
    </w:p>
    <w:p w14:paraId="4697FDBD" w14:textId="77777777" w:rsidR="003F05CB" w:rsidRPr="00800454" w:rsidRDefault="003F05CB" w:rsidP="00B46CAA">
      <w:pPr>
        <w:spacing w:before="900"/>
      </w:pPr>
    </w:p>
    <w:tbl>
      <w:tblPr>
        <w:tblW w:w="3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</w:tblGrid>
      <w:tr w:rsidR="003F05CB" w:rsidRPr="007A1DEA" w14:paraId="4697FDBF" w14:textId="77777777" w:rsidTr="007A1DEA">
        <w:tc>
          <w:tcPr>
            <w:tcW w:w="3544" w:type="dxa"/>
            <w:tcBorders>
              <w:top w:val="single" w:sz="4" w:space="0" w:color="auto"/>
            </w:tcBorders>
          </w:tcPr>
          <w:p w14:paraId="4697FDBE" w14:textId="77777777" w:rsidR="003F05CB" w:rsidRPr="007A1DEA" w:rsidRDefault="003F05CB" w:rsidP="00105764">
            <w:bookmarkStart w:id="11" w:name="s_signGauche_1"/>
            <w:bookmarkEnd w:id="11"/>
            <w:r w:rsidRPr="007A1DEA">
              <w:br/>
            </w:r>
            <w:bookmarkStart w:id="12" w:name="s_signGauche_2"/>
            <w:bookmarkEnd w:id="12"/>
          </w:p>
        </w:tc>
      </w:tr>
    </w:tbl>
    <w:p w14:paraId="4697FDC0" w14:textId="77777777" w:rsidR="003F05CB" w:rsidRDefault="003F05CB" w:rsidP="00F11691">
      <w:pPr>
        <w:spacing w:after="600"/>
      </w:pPr>
    </w:p>
    <w:p w14:paraId="4697FDC1" w14:textId="77777777" w:rsidR="00335238" w:rsidRDefault="00335238" w:rsidP="00355FD1">
      <w:pPr>
        <w:pStyle w:val="AnnexesCopies"/>
      </w:pPr>
      <w:r>
        <w:t>Annexes</w:t>
      </w:r>
    </w:p>
    <w:p w14:paraId="4697FDC2" w14:textId="77777777" w:rsidR="00335238" w:rsidRDefault="00717887" w:rsidP="009D13D7">
      <w:pPr>
        <w:pStyle w:val="ExpditeurAdresseAnnexe"/>
      </w:pPr>
      <w:r>
        <w:fldChar w:fldCharType="begin">
          <w:ffData>
            <w:name w:val=""/>
            <w:enabled/>
            <w:calcOnExit w:val="0"/>
            <w:textInput>
              <w:default w:val="[Votre/vos annexe(s)]"/>
            </w:textInput>
          </w:ffData>
        </w:fldChar>
      </w:r>
      <w:r w:rsidR="00335238">
        <w:instrText xml:space="preserve"> FORMTEXT </w:instrText>
      </w:r>
      <w:r>
        <w:fldChar w:fldCharType="separate"/>
      </w:r>
      <w:r w:rsidR="00335238">
        <w:rPr>
          <w:noProof/>
        </w:rPr>
        <w:t>[Votre/vos annexe(s)]</w:t>
      </w:r>
      <w:r>
        <w:fldChar w:fldCharType="end"/>
      </w:r>
    </w:p>
    <w:p w14:paraId="4697FDC3" w14:textId="77777777" w:rsidR="00335238" w:rsidRDefault="00335238" w:rsidP="00355FD1">
      <w:pPr>
        <w:pStyle w:val="AnnexesCopies"/>
      </w:pPr>
      <w:r>
        <w:t>Copies</w:t>
      </w:r>
    </w:p>
    <w:p w14:paraId="4697FDC4" w14:textId="77777777" w:rsidR="00D03D65" w:rsidRDefault="00441620" w:rsidP="009D13D7">
      <w:pPr>
        <w:pStyle w:val="ExpditeurAdresseAnnexe"/>
      </w:pPr>
      <w:r>
        <w:t>Dossier</w:t>
      </w:r>
    </w:p>
    <w:p w14:paraId="4697FDC5" w14:textId="77777777" w:rsidR="00441620" w:rsidRPr="00D03D65" w:rsidRDefault="008A4EB4" w:rsidP="009D13D7">
      <w:pPr>
        <w:pStyle w:val="ExpditeurAdresseAnnexe"/>
      </w:pPr>
      <w:r>
        <w:t>Groupe Décomptes d’assistance</w:t>
      </w:r>
    </w:p>
    <w:sectPr w:rsidR="00441620" w:rsidRPr="00D03D65" w:rsidSect="00A620C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567" w:right="1588" w:bottom="567" w:left="238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7FDC8" w14:textId="77777777" w:rsidR="00FA47B7" w:rsidRDefault="00FA47B7" w:rsidP="00355FD1">
      <w:r>
        <w:separator/>
      </w:r>
    </w:p>
  </w:endnote>
  <w:endnote w:type="continuationSeparator" w:id="0">
    <w:p w14:paraId="4697FDC9" w14:textId="77777777" w:rsidR="00FA47B7" w:rsidRDefault="00FA47B7" w:rsidP="0035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712"/>
      <w:gridCol w:w="2713"/>
      <w:gridCol w:w="2728"/>
    </w:tblGrid>
    <w:tr w:rsidR="00D9695B" w14:paraId="4697FDCE" w14:textId="77777777" w:rsidTr="0002697B">
      <w:tc>
        <w:tcPr>
          <w:tcW w:w="3252" w:type="dxa"/>
          <w:shd w:val="clear" w:color="auto" w:fill="auto"/>
          <w:vAlign w:val="bottom"/>
        </w:tcPr>
        <w:p w14:paraId="4697FDCB" w14:textId="77777777" w:rsidR="00D9695B" w:rsidRDefault="00D9695B" w:rsidP="0002697B">
          <w:pPr>
            <w:pStyle w:val="Pieddepage"/>
            <w:jc w:val="right"/>
          </w:pPr>
        </w:p>
      </w:tc>
      <w:tc>
        <w:tcPr>
          <w:tcW w:w="3252" w:type="dxa"/>
          <w:shd w:val="clear" w:color="auto" w:fill="auto"/>
          <w:vAlign w:val="bottom"/>
        </w:tcPr>
        <w:p w14:paraId="4697FDCC" w14:textId="77777777" w:rsidR="00D9695B" w:rsidRDefault="00D9695B" w:rsidP="0002697B">
          <w:pPr>
            <w:pStyle w:val="Pieddepage"/>
            <w:jc w:val="right"/>
          </w:pPr>
        </w:p>
      </w:tc>
      <w:tc>
        <w:tcPr>
          <w:tcW w:w="3252" w:type="dxa"/>
          <w:shd w:val="clear" w:color="auto" w:fill="auto"/>
          <w:vAlign w:val="bottom"/>
        </w:tcPr>
        <w:p w14:paraId="4697FDCD" w14:textId="77777777" w:rsidR="00D9695B" w:rsidRPr="004262FD" w:rsidRDefault="00717887" w:rsidP="0002697B">
          <w:pPr>
            <w:pStyle w:val="Pieddepage"/>
            <w:jc w:val="right"/>
            <w:rPr>
              <w:rStyle w:val="Numrodepage"/>
            </w:rPr>
          </w:pPr>
          <w:r w:rsidRPr="0002697B">
            <w:rPr>
              <w:rStyle w:val="NumroDePageGras"/>
              <w:b w:val="0"/>
            </w:rPr>
            <w:fldChar w:fldCharType="begin"/>
          </w:r>
          <w:r w:rsidR="00D9695B" w:rsidRPr="00355FD1">
            <w:rPr>
              <w:rStyle w:val="NumroDePageGras"/>
            </w:rPr>
            <w:instrText xml:space="preserve"> PAGE </w:instrText>
          </w:r>
          <w:r w:rsidRPr="0002697B">
            <w:rPr>
              <w:rStyle w:val="NumroDePageGras"/>
              <w:b w:val="0"/>
            </w:rPr>
            <w:fldChar w:fldCharType="separate"/>
          </w:r>
          <w:r w:rsidR="00F11691">
            <w:rPr>
              <w:rStyle w:val="NumroDePageGras"/>
              <w:noProof/>
            </w:rPr>
            <w:t>2</w:t>
          </w:r>
          <w:r w:rsidRPr="0002697B">
            <w:rPr>
              <w:rStyle w:val="NumroDePageGras"/>
              <w:b w:val="0"/>
            </w:rPr>
            <w:fldChar w:fldCharType="end"/>
          </w:r>
          <w:r w:rsidR="00D9695B" w:rsidRPr="004262FD">
            <w:rPr>
              <w:rStyle w:val="Numrodepage"/>
            </w:rPr>
            <w:t xml:space="preserve"> </w:t>
          </w:r>
          <w:r w:rsidR="00D9695B" w:rsidRPr="00355FD1">
            <w:rPr>
              <w:rStyle w:val="Numrodepage"/>
            </w:rPr>
            <w:t xml:space="preserve">l </w:t>
          </w:r>
          <w:r w:rsidRPr="00355FD1">
            <w:rPr>
              <w:rStyle w:val="Numrodepage"/>
            </w:rPr>
            <w:fldChar w:fldCharType="begin"/>
          </w:r>
          <w:r w:rsidR="00D9695B" w:rsidRPr="00355FD1">
            <w:rPr>
              <w:rStyle w:val="Numrodepage"/>
            </w:rPr>
            <w:instrText xml:space="preserve"> NUMPAGES </w:instrText>
          </w:r>
          <w:r w:rsidRPr="00355FD1">
            <w:rPr>
              <w:rStyle w:val="Numrodepage"/>
            </w:rPr>
            <w:fldChar w:fldCharType="separate"/>
          </w:r>
          <w:r w:rsidR="00F11691">
            <w:rPr>
              <w:rStyle w:val="Numrodepage"/>
              <w:noProof/>
            </w:rPr>
            <w:t>2</w:t>
          </w:r>
          <w:r w:rsidRPr="00355FD1">
            <w:rPr>
              <w:rStyle w:val="Numrodepage"/>
            </w:rPr>
            <w:fldChar w:fldCharType="end"/>
          </w:r>
        </w:p>
      </w:tc>
    </w:tr>
  </w:tbl>
  <w:p w14:paraId="4697FDCF" w14:textId="77777777" w:rsidR="00D9695B" w:rsidRPr="00EE0218" w:rsidRDefault="00D9695B" w:rsidP="00355FD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7FDD1" w14:textId="77777777" w:rsidR="00D9695B" w:rsidRPr="00355FD1" w:rsidRDefault="00D9695B" w:rsidP="00355FD1">
    <w:pPr>
      <w:pStyle w:val="MargeCorpsTextePiedDePage"/>
    </w:pPr>
  </w:p>
  <w:tbl>
    <w:tblPr>
      <w:tblW w:w="0" w:type="auto"/>
      <w:tblLook w:val="01E0" w:firstRow="1" w:lastRow="1" w:firstColumn="1" w:lastColumn="1" w:noHBand="0" w:noVBand="0"/>
    </w:tblPr>
    <w:tblGrid>
      <w:gridCol w:w="2528"/>
      <w:gridCol w:w="3080"/>
      <w:gridCol w:w="2545"/>
    </w:tblGrid>
    <w:tr w:rsidR="00D9695B" w14:paraId="4697FDD5" w14:textId="77777777" w:rsidTr="0002697B">
      <w:tc>
        <w:tcPr>
          <w:tcW w:w="2528" w:type="dxa"/>
          <w:shd w:val="clear" w:color="auto" w:fill="auto"/>
          <w:vAlign w:val="bottom"/>
        </w:tcPr>
        <w:p w14:paraId="4697FDD2" w14:textId="77777777" w:rsidR="00D9695B" w:rsidRDefault="00D9695B" w:rsidP="0002697B">
          <w:pPr>
            <w:pStyle w:val="Pieddepage"/>
            <w:jc w:val="right"/>
          </w:pPr>
          <w:bookmarkStart w:id="13" w:name="l_logo1"/>
          <w:bookmarkEnd w:id="13"/>
        </w:p>
      </w:tc>
      <w:tc>
        <w:tcPr>
          <w:tcW w:w="3080" w:type="dxa"/>
          <w:shd w:val="clear" w:color="auto" w:fill="auto"/>
          <w:vAlign w:val="bottom"/>
        </w:tcPr>
        <w:p w14:paraId="4697FDD3" w14:textId="77777777" w:rsidR="00D9695B" w:rsidRDefault="00D9695B" w:rsidP="0002697B">
          <w:pPr>
            <w:pStyle w:val="Pieddepage"/>
            <w:jc w:val="right"/>
          </w:pPr>
          <w:bookmarkStart w:id="14" w:name="l_logo2"/>
          <w:bookmarkEnd w:id="14"/>
        </w:p>
      </w:tc>
      <w:tc>
        <w:tcPr>
          <w:tcW w:w="2545" w:type="dxa"/>
          <w:shd w:val="clear" w:color="auto" w:fill="auto"/>
          <w:vAlign w:val="bottom"/>
        </w:tcPr>
        <w:p w14:paraId="4697FDD4" w14:textId="77777777" w:rsidR="00D9695B" w:rsidRPr="00355FD1" w:rsidRDefault="00717887" w:rsidP="0002697B">
          <w:pPr>
            <w:pStyle w:val="Pieddepage"/>
            <w:jc w:val="right"/>
          </w:pPr>
          <w:r w:rsidRPr="0002697B">
            <w:rPr>
              <w:rStyle w:val="NumroDePageGras"/>
              <w:b w:val="0"/>
            </w:rPr>
            <w:fldChar w:fldCharType="begin"/>
          </w:r>
          <w:r w:rsidR="00D9695B" w:rsidRPr="00355FD1">
            <w:rPr>
              <w:rStyle w:val="NumroDePageGras"/>
            </w:rPr>
            <w:instrText xml:space="preserve"> PAGE </w:instrText>
          </w:r>
          <w:r w:rsidRPr="0002697B">
            <w:rPr>
              <w:rStyle w:val="NumroDePageGras"/>
              <w:b w:val="0"/>
            </w:rPr>
            <w:fldChar w:fldCharType="separate"/>
          </w:r>
          <w:r w:rsidR="009A24D4">
            <w:rPr>
              <w:rStyle w:val="NumroDePageGras"/>
              <w:noProof/>
            </w:rPr>
            <w:t>1</w:t>
          </w:r>
          <w:r w:rsidRPr="0002697B">
            <w:rPr>
              <w:rStyle w:val="NumroDePageGras"/>
              <w:b w:val="0"/>
            </w:rPr>
            <w:fldChar w:fldCharType="end"/>
          </w:r>
          <w:r w:rsidR="00D9695B" w:rsidRPr="004262FD">
            <w:rPr>
              <w:rStyle w:val="Numrodepage"/>
            </w:rPr>
            <w:t xml:space="preserve"> </w:t>
          </w:r>
          <w:r w:rsidR="00D9695B" w:rsidRPr="00355FD1">
            <w:rPr>
              <w:rStyle w:val="Numrodepage"/>
            </w:rPr>
            <w:t xml:space="preserve">l </w:t>
          </w:r>
          <w:r w:rsidRPr="00355FD1">
            <w:rPr>
              <w:rStyle w:val="Numrodepage"/>
            </w:rPr>
            <w:fldChar w:fldCharType="begin"/>
          </w:r>
          <w:r w:rsidR="00D9695B" w:rsidRPr="00355FD1">
            <w:rPr>
              <w:rStyle w:val="Numrodepage"/>
            </w:rPr>
            <w:instrText xml:space="preserve"> NUMPAGES </w:instrText>
          </w:r>
          <w:r w:rsidRPr="00355FD1">
            <w:rPr>
              <w:rStyle w:val="Numrodepage"/>
            </w:rPr>
            <w:fldChar w:fldCharType="separate"/>
          </w:r>
          <w:r w:rsidR="009A24D4">
            <w:rPr>
              <w:rStyle w:val="Numrodepage"/>
              <w:noProof/>
            </w:rPr>
            <w:t>1</w:t>
          </w:r>
          <w:r w:rsidRPr="00355FD1">
            <w:rPr>
              <w:rStyle w:val="Numrodepage"/>
            </w:rPr>
            <w:fldChar w:fldCharType="end"/>
          </w:r>
        </w:p>
      </w:tc>
    </w:tr>
  </w:tbl>
  <w:p w14:paraId="4697FDD6" w14:textId="77777777" w:rsidR="00D9695B" w:rsidRDefault="00D9695B" w:rsidP="00355F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7FDC6" w14:textId="77777777" w:rsidR="00FA47B7" w:rsidRDefault="00FA47B7" w:rsidP="00355FD1">
      <w:r>
        <w:separator/>
      </w:r>
    </w:p>
  </w:footnote>
  <w:footnote w:type="continuationSeparator" w:id="0">
    <w:p w14:paraId="4697FDC7" w14:textId="77777777" w:rsidR="00FA47B7" w:rsidRDefault="00FA47B7" w:rsidP="00355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7FDCA" w14:textId="77777777" w:rsidR="00D9695B" w:rsidRDefault="00814078" w:rsidP="00355FD1">
    <w:pPr>
      <w:pStyle w:val="MargeCorpsTexteEnte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4697FDD7" wp14:editId="4697FDD8">
          <wp:simplePos x="0" y="0"/>
          <wp:positionH relativeFrom="column">
            <wp:posOffset>-1217295</wp:posOffset>
          </wp:positionH>
          <wp:positionV relativeFrom="paragraph">
            <wp:posOffset>34290</wp:posOffset>
          </wp:positionV>
          <wp:extent cx="2100580" cy="676275"/>
          <wp:effectExtent l="0" t="0" r="0" b="9525"/>
          <wp:wrapNone/>
          <wp:docPr id="14" name="Image 14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EV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7FDD0" w14:textId="77777777" w:rsidR="00D9695B" w:rsidRDefault="00814078" w:rsidP="00355FD1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7216" behindDoc="1" locked="0" layoutInCell="1" allowOverlap="1" wp14:anchorId="4697FDD9" wp14:editId="4697FDDA">
          <wp:simplePos x="0" y="0"/>
          <wp:positionH relativeFrom="column">
            <wp:posOffset>-1217295</wp:posOffset>
          </wp:positionH>
          <wp:positionV relativeFrom="paragraph">
            <wp:posOffset>22225</wp:posOffset>
          </wp:positionV>
          <wp:extent cx="2100580" cy="676275"/>
          <wp:effectExtent l="0" t="0" r="0" b="9525"/>
          <wp:wrapNone/>
          <wp:docPr id="8" name="Image 8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EV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A227B2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2C3AA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C893C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76CFD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1EB18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6079B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147698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F4D93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AE68D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267E7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C607EA"/>
    <w:multiLevelType w:val="hybridMultilevel"/>
    <w:tmpl w:val="903858F8"/>
    <w:lvl w:ilvl="0" w:tplc="9BA44D9A">
      <w:start w:val="1"/>
      <w:numFmt w:val="bullet"/>
      <w:pStyle w:val="CorpsLettreCaseACocher"/>
      <w:lvlText w:val="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B7527"/>
    <w:multiLevelType w:val="hybridMultilevel"/>
    <w:tmpl w:val="5E543476"/>
    <w:lvl w:ilvl="0" w:tplc="E5AEDC62">
      <w:start w:val="1"/>
      <w:numFmt w:val="bullet"/>
      <w:pStyle w:val="CorpsLettreListeA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3522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EE66E77"/>
    <w:multiLevelType w:val="hybridMultilevel"/>
    <w:tmpl w:val="F732C4E2"/>
    <w:lvl w:ilvl="0" w:tplc="C658BB14">
      <w:start w:val="1"/>
      <w:numFmt w:val="decimal"/>
      <w:pStyle w:val="CorpsLettreListeNumrote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9632526">
    <w:abstractNumId w:val="12"/>
  </w:num>
  <w:num w:numId="2" w16cid:durableId="1564875823">
    <w:abstractNumId w:val="10"/>
  </w:num>
  <w:num w:numId="3" w16cid:durableId="802844839">
    <w:abstractNumId w:val="11"/>
  </w:num>
  <w:num w:numId="4" w16cid:durableId="1484590759">
    <w:abstractNumId w:val="13"/>
  </w:num>
  <w:num w:numId="5" w16cid:durableId="1641881440">
    <w:abstractNumId w:val="8"/>
  </w:num>
  <w:num w:numId="6" w16cid:durableId="1218932658">
    <w:abstractNumId w:val="3"/>
  </w:num>
  <w:num w:numId="7" w16cid:durableId="2109766521">
    <w:abstractNumId w:val="2"/>
  </w:num>
  <w:num w:numId="8" w16cid:durableId="473331356">
    <w:abstractNumId w:val="1"/>
  </w:num>
  <w:num w:numId="9" w16cid:durableId="849298789">
    <w:abstractNumId w:val="0"/>
  </w:num>
  <w:num w:numId="10" w16cid:durableId="548567322">
    <w:abstractNumId w:val="9"/>
  </w:num>
  <w:num w:numId="11" w16cid:durableId="1793328973">
    <w:abstractNumId w:val="7"/>
  </w:num>
  <w:num w:numId="12" w16cid:durableId="1283069762">
    <w:abstractNumId w:val="6"/>
  </w:num>
  <w:num w:numId="13" w16cid:durableId="1400664182">
    <w:abstractNumId w:val="5"/>
  </w:num>
  <w:num w:numId="14" w16cid:durableId="1015616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8C2"/>
    <w:rsid w:val="00005CAE"/>
    <w:rsid w:val="000155E3"/>
    <w:rsid w:val="0001655D"/>
    <w:rsid w:val="0002697B"/>
    <w:rsid w:val="0002745A"/>
    <w:rsid w:val="0003553A"/>
    <w:rsid w:val="00083524"/>
    <w:rsid w:val="00086A10"/>
    <w:rsid w:val="000A3869"/>
    <w:rsid w:val="000B7F72"/>
    <w:rsid w:val="000F0B27"/>
    <w:rsid w:val="0010751D"/>
    <w:rsid w:val="00143895"/>
    <w:rsid w:val="001779CC"/>
    <w:rsid w:val="00181BE4"/>
    <w:rsid w:val="00183422"/>
    <w:rsid w:val="0018500C"/>
    <w:rsid w:val="001A6A44"/>
    <w:rsid w:val="001E342B"/>
    <w:rsid w:val="001F3E5A"/>
    <w:rsid w:val="00217173"/>
    <w:rsid w:val="00217389"/>
    <w:rsid w:val="002D53F4"/>
    <w:rsid w:val="002F19DB"/>
    <w:rsid w:val="00301AFE"/>
    <w:rsid w:val="00335238"/>
    <w:rsid w:val="00345A16"/>
    <w:rsid w:val="00355FD1"/>
    <w:rsid w:val="0038723A"/>
    <w:rsid w:val="00392C50"/>
    <w:rsid w:val="00396E0D"/>
    <w:rsid w:val="00397EAD"/>
    <w:rsid w:val="003B2C09"/>
    <w:rsid w:val="003D3EA3"/>
    <w:rsid w:val="003F05CB"/>
    <w:rsid w:val="003F4B5B"/>
    <w:rsid w:val="004262FD"/>
    <w:rsid w:val="00441620"/>
    <w:rsid w:val="004B05CC"/>
    <w:rsid w:val="004B4352"/>
    <w:rsid w:val="004D2F45"/>
    <w:rsid w:val="004F4DFB"/>
    <w:rsid w:val="00501B87"/>
    <w:rsid w:val="005028F2"/>
    <w:rsid w:val="005554F6"/>
    <w:rsid w:val="00574A8A"/>
    <w:rsid w:val="005821B0"/>
    <w:rsid w:val="005844D0"/>
    <w:rsid w:val="00585D68"/>
    <w:rsid w:val="005A101C"/>
    <w:rsid w:val="005A7250"/>
    <w:rsid w:val="005E2752"/>
    <w:rsid w:val="005F03C5"/>
    <w:rsid w:val="006227C3"/>
    <w:rsid w:val="006503A2"/>
    <w:rsid w:val="0065480A"/>
    <w:rsid w:val="0067574B"/>
    <w:rsid w:val="00681236"/>
    <w:rsid w:val="0069345B"/>
    <w:rsid w:val="006B68B4"/>
    <w:rsid w:val="006F08C3"/>
    <w:rsid w:val="007177F7"/>
    <w:rsid w:val="00717887"/>
    <w:rsid w:val="00717C43"/>
    <w:rsid w:val="00742C6D"/>
    <w:rsid w:val="00746E1B"/>
    <w:rsid w:val="007B564F"/>
    <w:rsid w:val="007B58F9"/>
    <w:rsid w:val="007E7A15"/>
    <w:rsid w:val="00814078"/>
    <w:rsid w:val="008143E1"/>
    <w:rsid w:val="00826353"/>
    <w:rsid w:val="0084360C"/>
    <w:rsid w:val="0086340F"/>
    <w:rsid w:val="008962C0"/>
    <w:rsid w:val="008A4EB4"/>
    <w:rsid w:val="008C137A"/>
    <w:rsid w:val="008D062B"/>
    <w:rsid w:val="008D5531"/>
    <w:rsid w:val="008E0DCB"/>
    <w:rsid w:val="008F5ECB"/>
    <w:rsid w:val="008F6B21"/>
    <w:rsid w:val="00942D9D"/>
    <w:rsid w:val="00971EB8"/>
    <w:rsid w:val="0098269E"/>
    <w:rsid w:val="009A24D4"/>
    <w:rsid w:val="009B75A8"/>
    <w:rsid w:val="009C734E"/>
    <w:rsid w:val="009D13D7"/>
    <w:rsid w:val="009F25BF"/>
    <w:rsid w:val="00A620C1"/>
    <w:rsid w:val="00A70AB8"/>
    <w:rsid w:val="00A74338"/>
    <w:rsid w:val="00A97CB2"/>
    <w:rsid w:val="00AB5AAE"/>
    <w:rsid w:val="00B04958"/>
    <w:rsid w:val="00B0677C"/>
    <w:rsid w:val="00B31A57"/>
    <w:rsid w:val="00B55CAB"/>
    <w:rsid w:val="00B6402D"/>
    <w:rsid w:val="00B651BB"/>
    <w:rsid w:val="00B668B1"/>
    <w:rsid w:val="00B675C0"/>
    <w:rsid w:val="00B858C2"/>
    <w:rsid w:val="00BA4FE4"/>
    <w:rsid w:val="00BB0DAD"/>
    <w:rsid w:val="00BE3CEF"/>
    <w:rsid w:val="00BF123B"/>
    <w:rsid w:val="00BF64ED"/>
    <w:rsid w:val="00C44D63"/>
    <w:rsid w:val="00C467EC"/>
    <w:rsid w:val="00C54BD0"/>
    <w:rsid w:val="00C80CC6"/>
    <w:rsid w:val="00CA4A1A"/>
    <w:rsid w:val="00CA6FCF"/>
    <w:rsid w:val="00CB55AB"/>
    <w:rsid w:val="00CC751E"/>
    <w:rsid w:val="00D03D65"/>
    <w:rsid w:val="00D3484D"/>
    <w:rsid w:val="00D3724D"/>
    <w:rsid w:val="00D86920"/>
    <w:rsid w:val="00D9695B"/>
    <w:rsid w:val="00D979C1"/>
    <w:rsid w:val="00DC516D"/>
    <w:rsid w:val="00DC74A7"/>
    <w:rsid w:val="00E1673D"/>
    <w:rsid w:val="00E2274A"/>
    <w:rsid w:val="00E2552D"/>
    <w:rsid w:val="00E37748"/>
    <w:rsid w:val="00E57DB1"/>
    <w:rsid w:val="00E60851"/>
    <w:rsid w:val="00E7163C"/>
    <w:rsid w:val="00EA0FC7"/>
    <w:rsid w:val="00EC71BA"/>
    <w:rsid w:val="00ED22FC"/>
    <w:rsid w:val="00ED3A84"/>
    <w:rsid w:val="00ED5E90"/>
    <w:rsid w:val="00EE0218"/>
    <w:rsid w:val="00F11691"/>
    <w:rsid w:val="00F34D18"/>
    <w:rsid w:val="00F801D0"/>
    <w:rsid w:val="00F8481F"/>
    <w:rsid w:val="00FA47B7"/>
    <w:rsid w:val="00FD7BAE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697FD88"/>
  <w15:docId w15:val="{39492136-3919-4867-9DC8-91D9B4D6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5FD1"/>
    <w:rPr>
      <w:rFonts w:ascii="Tahoma" w:hAnsi="Tahoma"/>
      <w:sz w:val="18"/>
      <w:szCs w:val="24"/>
      <w:lang w:eastAsia="en-US"/>
    </w:rPr>
  </w:style>
  <w:style w:type="paragraph" w:styleId="Titre1">
    <w:name w:val="heading 1"/>
    <w:basedOn w:val="Normal"/>
    <w:next w:val="Normal"/>
    <w:qFormat/>
    <w:rsid w:val="004262FD"/>
    <w:pPr>
      <w:keepNext/>
      <w:outlineLvl w:val="0"/>
    </w:pPr>
    <w:rPr>
      <w:i/>
      <w:iCs/>
      <w:sz w:val="14"/>
    </w:rPr>
  </w:style>
  <w:style w:type="paragraph" w:styleId="Titre2">
    <w:name w:val="heading 2"/>
    <w:basedOn w:val="Normal"/>
    <w:next w:val="Normal"/>
    <w:qFormat/>
    <w:rsid w:val="00ED3A84"/>
    <w:pPr>
      <w:keepNext/>
      <w:tabs>
        <w:tab w:val="left" w:pos="3960"/>
        <w:tab w:val="left" w:pos="5040"/>
      </w:tabs>
      <w:ind w:left="-900"/>
      <w:outlineLvl w:val="1"/>
    </w:pPr>
    <w:rPr>
      <w:rFonts w:ascii="Helvetica-Narrow" w:hAnsi="Helvetica-Narrow" w:cs="Arial Unicode MS"/>
      <w:b/>
      <w:bCs/>
      <w:color w:val="5F5F5F"/>
      <w:sz w:val="20"/>
    </w:rPr>
  </w:style>
  <w:style w:type="paragraph" w:styleId="Titre3">
    <w:name w:val="heading 3"/>
    <w:basedOn w:val="Normal"/>
    <w:next w:val="Normal"/>
    <w:qFormat/>
    <w:rsid w:val="00AB5A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AB5AA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B5A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B5AA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B5AA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AB5AA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AB5AA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D3A84"/>
    <w:pPr>
      <w:tabs>
        <w:tab w:val="center" w:pos="4153"/>
        <w:tab w:val="right" w:pos="8306"/>
      </w:tabs>
    </w:pPr>
    <w:rPr>
      <w:sz w:val="20"/>
      <w:lang w:val="fr-FR" w:eastAsia="fr-FR"/>
    </w:rPr>
  </w:style>
  <w:style w:type="paragraph" w:styleId="Lgende">
    <w:name w:val="caption"/>
    <w:basedOn w:val="Normal"/>
    <w:next w:val="Normal"/>
    <w:qFormat/>
    <w:rsid w:val="00ED3A84"/>
    <w:pPr>
      <w:spacing w:before="480" w:after="480"/>
      <w:ind w:hanging="540"/>
    </w:pPr>
    <w:rPr>
      <w:rFonts w:cs="Tahoma"/>
      <w:b/>
      <w:sz w:val="22"/>
    </w:rPr>
  </w:style>
  <w:style w:type="paragraph" w:customStyle="1" w:styleId="ExpditeurAdresseAnnexe">
    <w:name w:val="ExpéditeurAdresseAnnexe"/>
    <w:basedOn w:val="Normal"/>
    <w:rsid w:val="009D13D7"/>
    <w:rPr>
      <w:rFonts w:cs="Tahoma"/>
      <w:sz w:val="15"/>
      <w:szCs w:val="15"/>
    </w:rPr>
  </w:style>
  <w:style w:type="paragraph" w:styleId="Pieddepage">
    <w:name w:val="footer"/>
    <w:basedOn w:val="Normal"/>
    <w:rsid w:val="00ED3A84"/>
    <w:pPr>
      <w:tabs>
        <w:tab w:val="center" w:pos="4536"/>
        <w:tab w:val="right" w:pos="9072"/>
      </w:tabs>
    </w:pPr>
  </w:style>
  <w:style w:type="character" w:styleId="Numrodepage">
    <w:name w:val="page number"/>
    <w:rsid w:val="00335238"/>
    <w:rPr>
      <w:rFonts w:ascii="Tahoma" w:hAnsi="Tahoma"/>
      <w:sz w:val="14"/>
      <w:szCs w:val="14"/>
    </w:rPr>
  </w:style>
  <w:style w:type="paragraph" w:customStyle="1" w:styleId="LieuDate">
    <w:name w:val="LieuDate"/>
    <w:basedOn w:val="Normal"/>
    <w:next w:val="Normal"/>
    <w:rsid w:val="00B0677C"/>
    <w:pPr>
      <w:spacing w:before="900" w:after="240"/>
    </w:pPr>
    <w:rPr>
      <w:bCs/>
      <w:szCs w:val="14"/>
    </w:rPr>
  </w:style>
  <w:style w:type="paragraph" w:customStyle="1" w:styleId="Concerne">
    <w:name w:val="Concerne"/>
    <w:basedOn w:val="Normal"/>
    <w:link w:val="ConcerneCar"/>
    <w:rsid w:val="00B0677C"/>
    <w:pPr>
      <w:spacing w:after="720"/>
      <w:contextualSpacing/>
    </w:pPr>
    <w:rPr>
      <w:b/>
      <w:szCs w:val="18"/>
    </w:rPr>
  </w:style>
  <w:style w:type="paragraph" w:customStyle="1" w:styleId="Civilits">
    <w:name w:val="Civilités"/>
    <w:basedOn w:val="Normal"/>
    <w:next w:val="CorpsLettre"/>
    <w:rsid w:val="00A74338"/>
    <w:pPr>
      <w:spacing w:after="240"/>
    </w:pPr>
    <w:rPr>
      <w:rFonts w:cs="Tahoma"/>
      <w:noProof/>
      <w:szCs w:val="18"/>
    </w:rPr>
  </w:style>
  <w:style w:type="paragraph" w:customStyle="1" w:styleId="CorpsLettre">
    <w:name w:val="CorpsLettre"/>
    <w:basedOn w:val="Normal"/>
    <w:link w:val="CorpsLettreCar"/>
    <w:rsid w:val="00E60851"/>
    <w:pPr>
      <w:keepLines/>
      <w:spacing w:before="120" w:after="120" w:line="240" w:lineRule="exact"/>
      <w:jc w:val="both"/>
    </w:pPr>
  </w:style>
  <w:style w:type="paragraph" w:customStyle="1" w:styleId="Destinataire">
    <w:name w:val="Destinataire"/>
    <w:basedOn w:val="Normal"/>
    <w:rsid w:val="00B04958"/>
    <w:pPr>
      <w:spacing w:line="240" w:lineRule="exact"/>
    </w:pPr>
    <w:rPr>
      <w:rFonts w:cs="Tahoma"/>
      <w:szCs w:val="18"/>
    </w:rPr>
  </w:style>
  <w:style w:type="paragraph" w:customStyle="1" w:styleId="MargeCorpsTexteEntete">
    <w:name w:val="MargeCorpsTexteEntete"/>
    <w:basedOn w:val="Normal"/>
    <w:rsid w:val="00A620C1"/>
    <w:pPr>
      <w:spacing w:after="1980"/>
    </w:pPr>
  </w:style>
  <w:style w:type="character" w:customStyle="1" w:styleId="NumroDePageGras">
    <w:name w:val="NuméroDePageGras"/>
    <w:rsid w:val="00355FD1"/>
    <w:rPr>
      <w:rFonts w:ascii="Tahoma" w:hAnsi="Tahoma"/>
      <w:b/>
      <w:sz w:val="14"/>
      <w:szCs w:val="14"/>
    </w:rPr>
  </w:style>
  <w:style w:type="paragraph" w:customStyle="1" w:styleId="SignatureType">
    <w:name w:val="SignatureType"/>
    <w:basedOn w:val="Normal"/>
    <w:rsid w:val="0065480A"/>
    <w:pPr>
      <w:spacing w:line="240" w:lineRule="exact"/>
    </w:pPr>
  </w:style>
  <w:style w:type="paragraph" w:customStyle="1" w:styleId="MargeCorpsTexteSignature">
    <w:name w:val="MargeCorpsTexteSignature"/>
    <w:basedOn w:val="Normal"/>
    <w:rsid w:val="0002745A"/>
    <w:pPr>
      <w:spacing w:before="1440"/>
    </w:pPr>
  </w:style>
  <w:style w:type="paragraph" w:customStyle="1" w:styleId="AnnexesCopies">
    <w:name w:val="AnnexesCopies"/>
    <w:basedOn w:val="Normal"/>
    <w:rsid w:val="00335238"/>
    <w:rPr>
      <w:b/>
      <w:sz w:val="15"/>
      <w:szCs w:val="15"/>
    </w:rPr>
  </w:style>
  <w:style w:type="paragraph" w:customStyle="1" w:styleId="ConcerneVert">
    <w:name w:val="ConcerneVert"/>
    <w:basedOn w:val="Concerne"/>
    <w:rsid w:val="00143895"/>
    <w:rPr>
      <w:color w:val="008000"/>
    </w:rPr>
  </w:style>
  <w:style w:type="paragraph" w:customStyle="1" w:styleId="ExpditeurAdresseAnnexeVert">
    <w:name w:val="ExpéditeurAdresseAnnexeVert"/>
    <w:basedOn w:val="Concerne"/>
    <w:link w:val="ExpditeurAdresseAnnexeVertCar"/>
    <w:rsid w:val="007E7A15"/>
    <w:rPr>
      <w:b w:val="0"/>
      <w:color w:val="008000"/>
      <w:sz w:val="15"/>
      <w:szCs w:val="15"/>
    </w:rPr>
  </w:style>
  <w:style w:type="paragraph" w:customStyle="1" w:styleId="ExpditeurAdresseAnnexeRouge">
    <w:name w:val="ExpéditeurAdresseAnnexeRouge"/>
    <w:basedOn w:val="ExpditeurAdresseAnnexe"/>
    <w:next w:val="Normal"/>
    <w:rsid w:val="007E7A15"/>
    <w:rPr>
      <w:color w:val="FF0000"/>
    </w:rPr>
  </w:style>
  <w:style w:type="paragraph" w:customStyle="1" w:styleId="CorpsLettreBleu">
    <w:name w:val="CorpsLettreBleu"/>
    <w:basedOn w:val="CorpsLettre"/>
    <w:next w:val="CorpsLettre"/>
    <w:link w:val="CorpsLettreBleuCar"/>
    <w:rsid w:val="007E7A15"/>
    <w:rPr>
      <w:color w:val="0000FF"/>
    </w:rPr>
  </w:style>
  <w:style w:type="paragraph" w:customStyle="1" w:styleId="CorpsLettreRouge">
    <w:name w:val="CorpsLettreRouge"/>
    <w:basedOn w:val="CorpsLettre"/>
    <w:next w:val="CorpsLettre"/>
    <w:link w:val="CorpsLettreRougeCar"/>
    <w:rsid w:val="007E7A15"/>
    <w:rPr>
      <w:color w:val="FF0000"/>
    </w:rPr>
  </w:style>
  <w:style w:type="paragraph" w:customStyle="1" w:styleId="DestinataireBleu">
    <w:name w:val="DestinataireBleu"/>
    <w:basedOn w:val="Destinataire"/>
    <w:next w:val="Destinataire"/>
    <w:rsid w:val="00B04958"/>
    <w:rPr>
      <w:color w:val="0000FF"/>
    </w:rPr>
  </w:style>
  <w:style w:type="paragraph" w:customStyle="1" w:styleId="DestinataireNomPrenomVert">
    <w:name w:val="DestinataireNomPrenomVert"/>
    <w:basedOn w:val="Normal"/>
    <w:next w:val="Destinataire"/>
    <w:rsid w:val="00742C6D"/>
    <w:pPr>
      <w:spacing w:line="240" w:lineRule="exact"/>
    </w:pPr>
    <w:rPr>
      <w:rFonts w:cs="Tahoma"/>
      <w:b/>
      <w:color w:val="008000"/>
      <w:szCs w:val="18"/>
    </w:rPr>
  </w:style>
  <w:style w:type="paragraph" w:customStyle="1" w:styleId="CorpsLettreVert">
    <w:name w:val="CorpsLettreVert"/>
    <w:basedOn w:val="CorpsLettre"/>
    <w:next w:val="CorpsLettre"/>
    <w:rsid w:val="00C80CC6"/>
    <w:rPr>
      <w:color w:val="008000"/>
    </w:rPr>
  </w:style>
  <w:style w:type="paragraph" w:customStyle="1" w:styleId="CorpsLettreCaseACocher">
    <w:name w:val="CorpsLettreCaseACocher"/>
    <w:basedOn w:val="CorpsLettre"/>
    <w:rsid w:val="008143E1"/>
    <w:pPr>
      <w:numPr>
        <w:numId w:val="2"/>
      </w:numPr>
    </w:pPr>
  </w:style>
  <w:style w:type="paragraph" w:customStyle="1" w:styleId="CorpsLettreGras">
    <w:name w:val="CorpsLettreGras"/>
    <w:basedOn w:val="CorpsLettre"/>
    <w:next w:val="CorpsLettre"/>
    <w:link w:val="CorpsLettreGrasCar"/>
    <w:rsid w:val="009D13D7"/>
    <w:rPr>
      <w:b/>
    </w:rPr>
  </w:style>
  <w:style w:type="character" w:customStyle="1" w:styleId="CorpsLettreCar">
    <w:name w:val="CorpsLettre Car"/>
    <w:link w:val="CorpsLettre"/>
    <w:rsid w:val="00E60851"/>
    <w:rPr>
      <w:rFonts w:ascii="Tahoma" w:hAnsi="Tahoma"/>
      <w:sz w:val="18"/>
      <w:szCs w:val="24"/>
      <w:lang w:val="fr-CH" w:eastAsia="en-US" w:bidi="ar-SA"/>
    </w:rPr>
  </w:style>
  <w:style w:type="character" w:customStyle="1" w:styleId="CorpsLettreGrasCar">
    <w:name w:val="CorpsLettreGras Car"/>
    <w:link w:val="CorpsLettreGras"/>
    <w:rsid w:val="009D13D7"/>
    <w:rPr>
      <w:rFonts w:ascii="Tahoma" w:hAnsi="Tahoma"/>
      <w:b/>
      <w:sz w:val="18"/>
      <w:szCs w:val="24"/>
      <w:lang w:val="fr-CH" w:eastAsia="en-US" w:bidi="ar-SA"/>
    </w:rPr>
  </w:style>
  <w:style w:type="character" w:customStyle="1" w:styleId="ConcerneCar">
    <w:name w:val="Concerne Car"/>
    <w:link w:val="Concerne"/>
    <w:rsid w:val="00B0677C"/>
    <w:rPr>
      <w:rFonts w:ascii="Tahoma" w:hAnsi="Tahoma"/>
      <w:b/>
      <w:sz w:val="18"/>
      <w:szCs w:val="18"/>
      <w:lang w:val="fr-CH" w:eastAsia="en-US" w:bidi="ar-SA"/>
    </w:rPr>
  </w:style>
  <w:style w:type="character" w:customStyle="1" w:styleId="ExpditeurAdresseAnnexeVertCar">
    <w:name w:val="ExpéditeurAdresseAnnexeVert Car"/>
    <w:link w:val="ExpditeurAdresseAnnexeVert"/>
    <w:rsid w:val="00A97CB2"/>
    <w:rPr>
      <w:rFonts w:ascii="Tahoma" w:hAnsi="Tahoma"/>
      <w:b w:val="0"/>
      <w:color w:val="008000"/>
      <w:sz w:val="15"/>
      <w:szCs w:val="15"/>
      <w:lang w:val="fr-CH" w:eastAsia="en-US" w:bidi="ar-SA"/>
    </w:rPr>
  </w:style>
  <w:style w:type="paragraph" w:customStyle="1" w:styleId="DestinataireGras">
    <w:name w:val="DestinataireGras"/>
    <w:basedOn w:val="Destinataire"/>
    <w:next w:val="Destinataire"/>
    <w:rsid w:val="00742C6D"/>
    <w:rPr>
      <w:b/>
    </w:rPr>
  </w:style>
  <w:style w:type="table" w:customStyle="1" w:styleId="TableauPiedDePage">
    <w:name w:val="TableauPiedDePage"/>
    <w:basedOn w:val="TableauNormal"/>
    <w:rsid w:val="006B68B4"/>
    <w:pPr>
      <w:jc w:val="right"/>
    </w:pPr>
    <w:rPr>
      <w:rFonts w:ascii="Tahoma" w:hAnsi="Tahoma"/>
      <w:sz w:val="14"/>
    </w:rPr>
    <w:tblPr/>
    <w:tcPr>
      <w:vAlign w:val="bottom"/>
    </w:tcPr>
    <w:tblStylePr w:type="seCell">
      <w:pPr>
        <w:jc w:val="right"/>
      </w:pPr>
      <w:rPr>
        <w:rFonts w:ascii="Cambria" w:hAnsi="Cambria"/>
        <w:sz w:val="14"/>
      </w:rPr>
      <w:tblPr/>
      <w:tcPr>
        <w:vAlign w:val="bottom"/>
      </w:tcPr>
    </w:tblStylePr>
  </w:style>
  <w:style w:type="paragraph" w:customStyle="1" w:styleId="MargeCorpsTextePiedDePage">
    <w:name w:val="MargeCorpsTextePiedDePage"/>
    <w:basedOn w:val="Normal"/>
    <w:next w:val="Normal"/>
    <w:rsid w:val="00355FD1"/>
    <w:pPr>
      <w:spacing w:before="120" w:after="120"/>
    </w:pPr>
    <w:rPr>
      <w:szCs w:val="40"/>
    </w:rPr>
  </w:style>
  <w:style w:type="paragraph" w:customStyle="1" w:styleId="MargesCorpsTexteEnteteAdresse">
    <w:name w:val="MargesCorpsTexteEnteteAdresse"/>
    <w:basedOn w:val="ExpditeurAdresseAnnexe"/>
    <w:next w:val="Normal"/>
    <w:rsid w:val="00E2552D"/>
    <w:pPr>
      <w:spacing w:before="750"/>
    </w:pPr>
  </w:style>
  <w:style w:type="table" w:styleId="Grilledutableau">
    <w:name w:val="Table Grid"/>
    <w:aliases w:val="Tableau"/>
    <w:basedOn w:val="Thmedutableau"/>
    <w:rsid w:val="00B31A57"/>
    <w:rPr>
      <w:rFonts w:ascii="Tahoma" w:hAnsi="Tahoma"/>
      <w:sz w:val="18"/>
      <w:szCs w:val="14"/>
      <w:lang w:val="fr-FR" w:eastAsia="fr-FR"/>
    </w:rPr>
    <w:tblPr>
      <w:tblStyleRowBandSize w:val="1"/>
      <w:tblCellSpacing w:w="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FFFFFF"/>
        <w:insideV w:val="single" w:sz="4" w:space="0" w:color="FFFFFF"/>
      </w:tblBorders>
    </w:tblPr>
    <w:trPr>
      <w:tblCellSpacing w:w="20" w:type="dxa"/>
    </w:trPr>
    <w:tcPr>
      <w:shd w:val="clear" w:color="auto" w:fill="D9D9D9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vilitsBleu">
    <w:name w:val="CivilitésBleu"/>
    <w:basedOn w:val="Normal"/>
    <w:next w:val="CorpsLettre"/>
    <w:rsid w:val="00DC74A7"/>
    <w:pPr>
      <w:spacing w:after="240"/>
    </w:pPr>
    <w:rPr>
      <w:color w:val="0000FF"/>
    </w:rPr>
  </w:style>
  <w:style w:type="paragraph" w:styleId="Textedebulles">
    <w:name w:val="Balloon Text"/>
    <w:basedOn w:val="Normal"/>
    <w:rsid w:val="0001655D"/>
    <w:rPr>
      <w:rFonts w:cs="Tahoma"/>
      <w:sz w:val="16"/>
      <w:szCs w:val="16"/>
    </w:rPr>
  </w:style>
  <w:style w:type="paragraph" w:customStyle="1" w:styleId="DestinataireRouge">
    <w:name w:val="DestinataireRouge"/>
    <w:basedOn w:val="DestinataireBleu"/>
    <w:next w:val="Destinataire"/>
    <w:rsid w:val="00392C50"/>
    <w:rPr>
      <w:color w:val="FF0000"/>
    </w:rPr>
  </w:style>
  <w:style w:type="table" w:styleId="Thmedutableau">
    <w:name w:val="Table Theme"/>
    <w:basedOn w:val="TableauNormal"/>
    <w:rsid w:val="00B31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cerneBleu">
    <w:name w:val="ConcerneBleu"/>
    <w:basedOn w:val="ConcerneVert"/>
    <w:rsid w:val="00E57DB1"/>
    <w:rPr>
      <w:color w:val="0000FF"/>
    </w:rPr>
  </w:style>
  <w:style w:type="table" w:styleId="Tableaucontemporain">
    <w:name w:val="Table Contemporary"/>
    <w:aliases w:val="CorpsLettreTableauNew"/>
    <w:basedOn w:val="TableauNormal"/>
    <w:rsid w:val="008D5531"/>
    <w:rPr>
      <w:rFonts w:ascii="Tahoma" w:hAnsi="Tahoma"/>
      <w:sz w:val="14"/>
      <w:szCs w:val="14"/>
    </w:rPr>
    <w:tblPr>
      <w:tblInd w:w="170" w:type="dxa"/>
      <w:tblBorders>
        <w:insideH w:val="single" w:sz="18" w:space="0" w:color="FFFFFF"/>
        <w:insideV w:val="single" w:sz="18" w:space="0" w:color="FFFFFF"/>
      </w:tblBorders>
      <w:tblCellMar>
        <w:top w:w="113" w:type="dxa"/>
        <w:bottom w:w="113" w:type="dxa"/>
      </w:tblCellMar>
    </w:tblPr>
    <w:tcPr>
      <w:shd w:val="clear" w:color="auto" w:fill="E0E0E0"/>
      <w:tcMar>
        <w:top w:w="113" w:type="dxa"/>
        <w:bottom w:w="113" w:type="dxa"/>
      </w:tcMar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orpsLettreListeAPuces">
    <w:name w:val="CorpsLettreListeAPuces"/>
    <w:rsid w:val="008D5531"/>
    <w:pPr>
      <w:numPr>
        <w:numId w:val="3"/>
      </w:numPr>
    </w:pPr>
    <w:rPr>
      <w:rFonts w:ascii="Tahoma" w:hAnsi="Tahoma"/>
      <w:sz w:val="18"/>
      <w:szCs w:val="24"/>
      <w:lang w:eastAsia="en-US"/>
    </w:rPr>
  </w:style>
  <w:style w:type="paragraph" w:customStyle="1" w:styleId="CorpsLettreListeNumrote">
    <w:name w:val="CorpsLettreListeNumérotée"/>
    <w:rsid w:val="008D5531"/>
    <w:pPr>
      <w:numPr>
        <w:numId w:val="4"/>
      </w:numPr>
    </w:pPr>
    <w:rPr>
      <w:rFonts w:ascii="Tahoma" w:hAnsi="Tahoma"/>
      <w:sz w:val="18"/>
      <w:szCs w:val="24"/>
      <w:lang w:eastAsia="en-US"/>
    </w:rPr>
  </w:style>
  <w:style w:type="character" w:customStyle="1" w:styleId="CorpsLettreBleuCar">
    <w:name w:val="CorpsLettreBleu Car"/>
    <w:link w:val="CorpsLettreBleu"/>
    <w:rsid w:val="00D3484D"/>
    <w:rPr>
      <w:rFonts w:ascii="Tahoma" w:hAnsi="Tahoma"/>
      <w:color w:val="0000FF"/>
      <w:sz w:val="18"/>
      <w:szCs w:val="24"/>
      <w:lang w:val="fr-CH" w:eastAsia="en-US" w:bidi="ar-SA"/>
    </w:rPr>
  </w:style>
  <w:style w:type="character" w:customStyle="1" w:styleId="CorpsLettreRougeCar">
    <w:name w:val="CorpsLettreRouge Car"/>
    <w:link w:val="CorpsLettreRouge"/>
    <w:rsid w:val="00441620"/>
    <w:rPr>
      <w:rFonts w:ascii="Tahoma" w:hAnsi="Tahoma"/>
      <w:color w:val="FF0000"/>
      <w:sz w:val="18"/>
      <w:szCs w:val="24"/>
      <w:lang w:val="fr-CH" w:eastAsia="en-US" w:bidi="ar-SA"/>
    </w:rPr>
  </w:style>
  <w:style w:type="paragraph" w:styleId="Adressedestinataire">
    <w:name w:val="envelope address"/>
    <w:basedOn w:val="Normal"/>
    <w:rsid w:val="00AB5AAE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</w:rPr>
  </w:style>
  <w:style w:type="paragraph" w:styleId="Adresseexpditeur">
    <w:name w:val="envelope return"/>
    <w:basedOn w:val="Normal"/>
    <w:rsid w:val="00AB5AAE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rsid w:val="00AB5AAE"/>
    <w:rPr>
      <w:i/>
      <w:iCs/>
    </w:rPr>
  </w:style>
  <w:style w:type="paragraph" w:styleId="Commentaire">
    <w:name w:val="annotation text"/>
    <w:basedOn w:val="Normal"/>
    <w:rsid w:val="00AB5AAE"/>
    <w:rPr>
      <w:sz w:val="20"/>
      <w:szCs w:val="20"/>
    </w:rPr>
  </w:style>
  <w:style w:type="paragraph" w:styleId="Corpsdetexte">
    <w:name w:val="Body Text"/>
    <w:basedOn w:val="Normal"/>
    <w:rsid w:val="00AB5AAE"/>
    <w:pPr>
      <w:spacing w:after="120"/>
    </w:pPr>
  </w:style>
  <w:style w:type="paragraph" w:styleId="Corpsdetexte2">
    <w:name w:val="Body Text 2"/>
    <w:basedOn w:val="Normal"/>
    <w:rsid w:val="00AB5AAE"/>
    <w:pPr>
      <w:spacing w:after="120" w:line="480" w:lineRule="auto"/>
    </w:pPr>
  </w:style>
  <w:style w:type="paragraph" w:styleId="Corpsdetexte3">
    <w:name w:val="Body Text 3"/>
    <w:basedOn w:val="Normal"/>
    <w:rsid w:val="00AB5AAE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rsid w:val="00AB5AAE"/>
  </w:style>
  <w:style w:type="paragraph" w:styleId="En-ttedemessage">
    <w:name w:val="Message Header"/>
    <w:basedOn w:val="Normal"/>
    <w:rsid w:val="00AB5A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Explorateurdedocuments">
    <w:name w:val="Document Map"/>
    <w:basedOn w:val="Normal"/>
    <w:rsid w:val="00AB5AAE"/>
    <w:pPr>
      <w:shd w:val="clear" w:color="auto" w:fill="000080"/>
    </w:pPr>
    <w:rPr>
      <w:rFonts w:cs="Tahoma"/>
      <w:sz w:val="20"/>
      <w:szCs w:val="20"/>
    </w:rPr>
  </w:style>
  <w:style w:type="paragraph" w:styleId="Formuledepolitesse">
    <w:name w:val="Closing"/>
    <w:basedOn w:val="Normal"/>
    <w:rsid w:val="00AB5AAE"/>
    <w:pPr>
      <w:ind w:left="4252"/>
    </w:pPr>
  </w:style>
  <w:style w:type="paragraph" w:styleId="Index1">
    <w:name w:val="index 1"/>
    <w:basedOn w:val="Normal"/>
    <w:next w:val="Normal"/>
    <w:rsid w:val="00AB5AAE"/>
    <w:pPr>
      <w:ind w:left="180" w:hanging="180"/>
    </w:pPr>
  </w:style>
  <w:style w:type="paragraph" w:styleId="Index2">
    <w:name w:val="index 2"/>
    <w:basedOn w:val="Normal"/>
    <w:next w:val="Normal"/>
    <w:rsid w:val="00AB5AAE"/>
    <w:pPr>
      <w:ind w:left="360" w:hanging="180"/>
    </w:pPr>
  </w:style>
  <w:style w:type="paragraph" w:styleId="Index3">
    <w:name w:val="index 3"/>
    <w:basedOn w:val="Normal"/>
    <w:next w:val="Normal"/>
    <w:rsid w:val="00AB5AAE"/>
    <w:pPr>
      <w:ind w:left="540" w:hanging="180"/>
    </w:pPr>
  </w:style>
  <w:style w:type="paragraph" w:styleId="Index4">
    <w:name w:val="index 4"/>
    <w:basedOn w:val="Normal"/>
    <w:next w:val="Normal"/>
    <w:rsid w:val="00AB5AAE"/>
    <w:pPr>
      <w:ind w:left="720" w:hanging="180"/>
    </w:pPr>
  </w:style>
  <w:style w:type="paragraph" w:styleId="Index5">
    <w:name w:val="index 5"/>
    <w:basedOn w:val="Normal"/>
    <w:next w:val="Normal"/>
    <w:rsid w:val="00AB5AAE"/>
    <w:pPr>
      <w:ind w:left="900" w:hanging="180"/>
    </w:pPr>
  </w:style>
  <w:style w:type="paragraph" w:styleId="Index6">
    <w:name w:val="index 6"/>
    <w:basedOn w:val="Normal"/>
    <w:next w:val="Normal"/>
    <w:rsid w:val="00AB5AAE"/>
    <w:pPr>
      <w:ind w:left="1080" w:hanging="180"/>
    </w:pPr>
  </w:style>
  <w:style w:type="paragraph" w:styleId="Index7">
    <w:name w:val="index 7"/>
    <w:basedOn w:val="Normal"/>
    <w:next w:val="Normal"/>
    <w:rsid w:val="00AB5AAE"/>
    <w:pPr>
      <w:ind w:left="1260" w:hanging="180"/>
    </w:pPr>
  </w:style>
  <w:style w:type="paragraph" w:styleId="Index8">
    <w:name w:val="index 8"/>
    <w:basedOn w:val="Normal"/>
    <w:next w:val="Normal"/>
    <w:rsid w:val="00AB5AAE"/>
    <w:pPr>
      <w:ind w:left="1440" w:hanging="180"/>
    </w:pPr>
  </w:style>
  <w:style w:type="paragraph" w:styleId="Index9">
    <w:name w:val="index 9"/>
    <w:basedOn w:val="Normal"/>
    <w:next w:val="Normal"/>
    <w:rsid w:val="00AB5AAE"/>
    <w:pPr>
      <w:ind w:left="1620" w:hanging="180"/>
    </w:pPr>
  </w:style>
  <w:style w:type="paragraph" w:styleId="Liste">
    <w:name w:val="List"/>
    <w:basedOn w:val="Normal"/>
    <w:rsid w:val="00AB5AAE"/>
    <w:pPr>
      <w:ind w:left="283" w:hanging="283"/>
    </w:pPr>
  </w:style>
  <w:style w:type="paragraph" w:styleId="Liste2">
    <w:name w:val="List 2"/>
    <w:basedOn w:val="Normal"/>
    <w:rsid w:val="00AB5AAE"/>
    <w:pPr>
      <w:ind w:left="566" w:hanging="283"/>
    </w:pPr>
  </w:style>
  <w:style w:type="paragraph" w:styleId="Liste3">
    <w:name w:val="List 3"/>
    <w:basedOn w:val="Normal"/>
    <w:rsid w:val="00AB5AAE"/>
    <w:pPr>
      <w:ind w:left="849" w:hanging="283"/>
    </w:pPr>
  </w:style>
  <w:style w:type="paragraph" w:styleId="Liste4">
    <w:name w:val="List 4"/>
    <w:basedOn w:val="Normal"/>
    <w:rsid w:val="00AB5AAE"/>
    <w:pPr>
      <w:ind w:left="1132" w:hanging="283"/>
    </w:pPr>
  </w:style>
  <w:style w:type="paragraph" w:styleId="Liste5">
    <w:name w:val="List 5"/>
    <w:basedOn w:val="Normal"/>
    <w:rsid w:val="00AB5AAE"/>
    <w:pPr>
      <w:ind w:left="1415" w:hanging="283"/>
    </w:pPr>
  </w:style>
  <w:style w:type="paragraph" w:styleId="Listenumros">
    <w:name w:val="List Number"/>
    <w:basedOn w:val="Normal"/>
    <w:rsid w:val="00AB5AAE"/>
    <w:pPr>
      <w:numPr>
        <w:numId w:val="5"/>
      </w:numPr>
    </w:pPr>
  </w:style>
  <w:style w:type="paragraph" w:styleId="Listenumros2">
    <w:name w:val="List Number 2"/>
    <w:basedOn w:val="Normal"/>
    <w:rsid w:val="00AB5AAE"/>
    <w:pPr>
      <w:numPr>
        <w:numId w:val="6"/>
      </w:numPr>
    </w:pPr>
  </w:style>
  <w:style w:type="paragraph" w:styleId="Listenumros3">
    <w:name w:val="List Number 3"/>
    <w:basedOn w:val="Normal"/>
    <w:rsid w:val="00AB5AAE"/>
    <w:pPr>
      <w:numPr>
        <w:numId w:val="7"/>
      </w:numPr>
    </w:pPr>
  </w:style>
  <w:style w:type="paragraph" w:styleId="Listenumros4">
    <w:name w:val="List Number 4"/>
    <w:basedOn w:val="Normal"/>
    <w:rsid w:val="00AB5AAE"/>
    <w:pPr>
      <w:numPr>
        <w:numId w:val="8"/>
      </w:numPr>
    </w:pPr>
  </w:style>
  <w:style w:type="paragraph" w:styleId="Listenumros5">
    <w:name w:val="List Number 5"/>
    <w:basedOn w:val="Normal"/>
    <w:rsid w:val="00AB5AAE"/>
    <w:pPr>
      <w:numPr>
        <w:numId w:val="9"/>
      </w:numPr>
    </w:pPr>
  </w:style>
  <w:style w:type="paragraph" w:styleId="Listepuces">
    <w:name w:val="List Bullet"/>
    <w:basedOn w:val="Normal"/>
    <w:rsid w:val="00AB5AAE"/>
    <w:pPr>
      <w:numPr>
        <w:numId w:val="10"/>
      </w:numPr>
    </w:pPr>
  </w:style>
  <w:style w:type="paragraph" w:styleId="Listepuces2">
    <w:name w:val="List Bullet 2"/>
    <w:basedOn w:val="Normal"/>
    <w:rsid w:val="00AB5AAE"/>
    <w:pPr>
      <w:numPr>
        <w:numId w:val="11"/>
      </w:numPr>
    </w:pPr>
  </w:style>
  <w:style w:type="paragraph" w:styleId="Listepuces3">
    <w:name w:val="List Bullet 3"/>
    <w:basedOn w:val="Normal"/>
    <w:rsid w:val="00AB5AAE"/>
    <w:pPr>
      <w:numPr>
        <w:numId w:val="12"/>
      </w:numPr>
    </w:pPr>
  </w:style>
  <w:style w:type="paragraph" w:styleId="Listepuces4">
    <w:name w:val="List Bullet 4"/>
    <w:basedOn w:val="Normal"/>
    <w:rsid w:val="00AB5AAE"/>
    <w:pPr>
      <w:numPr>
        <w:numId w:val="13"/>
      </w:numPr>
    </w:pPr>
  </w:style>
  <w:style w:type="paragraph" w:styleId="Listepuces5">
    <w:name w:val="List Bullet 5"/>
    <w:basedOn w:val="Normal"/>
    <w:rsid w:val="00AB5AAE"/>
    <w:pPr>
      <w:numPr>
        <w:numId w:val="14"/>
      </w:numPr>
    </w:pPr>
  </w:style>
  <w:style w:type="paragraph" w:styleId="Listecontinue">
    <w:name w:val="List Continue"/>
    <w:basedOn w:val="Normal"/>
    <w:rsid w:val="00AB5AAE"/>
    <w:pPr>
      <w:spacing w:after="120"/>
      <w:ind w:left="283"/>
    </w:pPr>
  </w:style>
  <w:style w:type="paragraph" w:styleId="Listecontinue2">
    <w:name w:val="List Continue 2"/>
    <w:basedOn w:val="Normal"/>
    <w:rsid w:val="00AB5AAE"/>
    <w:pPr>
      <w:spacing w:after="120"/>
      <w:ind w:left="566"/>
    </w:pPr>
  </w:style>
  <w:style w:type="paragraph" w:styleId="Listecontinue3">
    <w:name w:val="List Continue 3"/>
    <w:basedOn w:val="Normal"/>
    <w:rsid w:val="00AB5AAE"/>
    <w:pPr>
      <w:spacing w:after="120"/>
      <w:ind w:left="849"/>
    </w:pPr>
  </w:style>
  <w:style w:type="paragraph" w:styleId="Listecontinue4">
    <w:name w:val="List Continue 4"/>
    <w:basedOn w:val="Normal"/>
    <w:rsid w:val="00AB5AAE"/>
    <w:pPr>
      <w:spacing w:after="120"/>
      <w:ind w:left="1132"/>
    </w:pPr>
  </w:style>
  <w:style w:type="paragraph" w:styleId="Listecontinue5">
    <w:name w:val="List Continue 5"/>
    <w:basedOn w:val="Normal"/>
    <w:rsid w:val="00AB5AAE"/>
    <w:pPr>
      <w:spacing w:after="120"/>
      <w:ind w:left="1415"/>
    </w:pPr>
  </w:style>
  <w:style w:type="paragraph" w:styleId="NormalWeb">
    <w:name w:val="Normal (Web)"/>
    <w:basedOn w:val="Normal"/>
    <w:rsid w:val="00AB5AAE"/>
    <w:rPr>
      <w:rFonts w:ascii="Times New Roman" w:hAnsi="Times New Roman"/>
      <w:sz w:val="24"/>
    </w:rPr>
  </w:style>
  <w:style w:type="paragraph" w:styleId="Normalcentr">
    <w:name w:val="Block Text"/>
    <w:basedOn w:val="Normal"/>
    <w:rsid w:val="00AB5AAE"/>
    <w:pPr>
      <w:spacing w:after="120"/>
      <w:ind w:left="1440" w:right="1440"/>
    </w:pPr>
  </w:style>
  <w:style w:type="paragraph" w:styleId="Notedebasdepage">
    <w:name w:val="footnote text"/>
    <w:basedOn w:val="Normal"/>
    <w:rsid w:val="00AB5AAE"/>
    <w:rPr>
      <w:sz w:val="20"/>
      <w:szCs w:val="20"/>
    </w:rPr>
  </w:style>
  <w:style w:type="paragraph" w:styleId="Notedefin">
    <w:name w:val="endnote text"/>
    <w:basedOn w:val="Normal"/>
    <w:rsid w:val="00AB5AAE"/>
    <w:rPr>
      <w:sz w:val="20"/>
      <w:szCs w:val="20"/>
    </w:rPr>
  </w:style>
  <w:style w:type="paragraph" w:styleId="Objetducommentaire">
    <w:name w:val="annotation subject"/>
    <w:basedOn w:val="Commentaire"/>
    <w:next w:val="Commentaire"/>
    <w:rsid w:val="00AB5AAE"/>
    <w:rPr>
      <w:b/>
      <w:bCs/>
    </w:rPr>
  </w:style>
  <w:style w:type="paragraph" w:styleId="PrformatHTML">
    <w:name w:val="HTML Preformatted"/>
    <w:basedOn w:val="Normal"/>
    <w:rsid w:val="00AB5AAE"/>
    <w:rPr>
      <w:rFonts w:ascii="Courier New" w:hAnsi="Courier New" w:cs="Courier New"/>
      <w:sz w:val="20"/>
      <w:szCs w:val="20"/>
    </w:rPr>
  </w:style>
  <w:style w:type="paragraph" w:styleId="Retrait1religne">
    <w:name w:val="Body Text First Indent"/>
    <w:basedOn w:val="Corpsdetexte"/>
    <w:rsid w:val="00AB5AAE"/>
    <w:pPr>
      <w:ind w:firstLine="210"/>
    </w:pPr>
  </w:style>
  <w:style w:type="paragraph" w:styleId="Retraitcorpsdetexte">
    <w:name w:val="Body Text Indent"/>
    <w:basedOn w:val="Normal"/>
    <w:rsid w:val="00AB5AAE"/>
    <w:pPr>
      <w:spacing w:after="120"/>
      <w:ind w:left="283"/>
    </w:pPr>
  </w:style>
  <w:style w:type="paragraph" w:styleId="Retraitcorpsdetexte2">
    <w:name w:val="Body Text Indent 2"/>
    <w:basedOn w:val="Normal"/>
    <w:rsid w:val="00AB5AAE"/>
    <w:pPr>
      <w:spacing w:after="120" w:line="480" w:lineRule="auto"/>
      <w:ind w:left="283"/>
    </w:pPr>
  </w:style>
  <w:style w:type="paragraph" w:styleId="Retraitcorpsdetexte3">
    <w:name w:val="Body Text Indent 3"/>
    <w:basedOn w:val="Normal"/>
    <w:rsid w:val="00AB5AAE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AB5AAE"/>
    <w:pPr>
      <w:ind w:firstLine="210"/>
    </w:pPr>
  </w:style>
  <w:style w:type="paragraph" w:styleId="Retraitnormal">
    <w:name w:val="Normal Indent"/>
    <w:basedOn w:val="Normal"/>
    <w:rsid w:val="00AB5AAE"/>
    <w:pPr>
      <w:ind w:left="708"/>
    </w:pPr>
  </w:style>
  <w:style w:type="paragraph" w:styleId="Salutations">
    <w:name w:val="Salutation"/>
    <w:basedOn w:val="Normal"/>
    <w:next w:val="Normal"/>
    <w:rsid w:val="00AB5AAE"/>
  </w:style>
  <w:style w:type="paragraph" w:styleId="Signature">
    <w:name w:val="Signature"/>
    <w:basedOn w:val="Normal"/>
    <w:rsid w:val="00AB5AAE"/>
    <w:pPr>
      <w:ind w:left="4252"/>
    </w:pPr>
  </w:style>
  <w:style w:type="paragraph" w:styleId="Signaturelectronique">
    <w:name w:val="E-mail Signature"/>
    <w:basedOn w:val="Normal"/>
    <w:rsid w:val="00AB5AAE"/>
  </w:style>
  <w:style w:type="paragraph" w:styleId="Sous-titre">
    <w:name w:val="Subtitle"/>
    <w:basedOn w:val="Normal"/>
    <w:qFormat/>
    <w:rsid w:val="00AB5AAE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desillustrations">
    <w:name w:val="table of figures"/>
    <w:basedOn w:val="Normal"/>
    <w:next w:val="Normal"/>
    <w:rsid w:val="00AB5AAE"/>
  </w:style>
  <w:style w:type="paragraph" w:styleId="Tabledesrfrencesjuridiques">
    <w:name w:val="table of authorities"/>
    <w:basedOn w:val="Normal"/>
    <w:next w:val="Normal"/>
    <w:rsid w:val="00AB5AAE"/>
    <w:pPr>
      <w:ind w:left="180" w:hanging="180"/>
    </w:pPr>
  </w:style>
  <w:style w:type="paragraph" w:styleId="Textebrut">
    <w:name w:val="Plain Text"/>
    <w:basedOn w:val="Normal"/>
    <w:rsid w:val="00AB5AAE"/>
    <w:rPr>
      <w:rFonts w:ascii="Courier New" w:hAnsi="Courier New" w:cs="Courier New"/>
      <w:sz w:val="20"/>
      <w:szCs w:val="20"/>
    </w:rPr>
  </w:style>
  <w:style w:type="paragraph" w:styleId="Textedemacro">
    <w:name w:val="macro"/>
    <w:rsid w:val="00AB5A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itre">
    <w:name w:val="Title"/>
    <w:basedOn w:val="Normal"/>
    <w:qFormat/>
    <w:rsid w:val="00AB5AA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rsid w:val="00AB5AAE"/>
  </w:style>
  <w:style w:type="paragraph" w:styleId="Titreindex">
    <w:name w:val="index heading"/>
    <w:basedOn w:val="Normal"/>
    <w:next w:val="Index1"/>
    <w:rsid w:val="00AB5AAE"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rsid w:val="00AB5AAE"/>
    <w:pPr>
      <w:spacing w:before="120"/>
    </w:pPr>
    <w:rPr>
      <w:rFonts w:ascii="Arial" w:hAnsi="Arial" w:cs="Arial"/>
      <w:b/>
      <w:bCs/>
      <w:sz w:val="24"/>
    </w:rPr>
  </w:style>
  <w:style w:type="paragraph" w:styleId="TM1">
    <w:name w:val="toc 1"/>
    <w:basedOn w:val="Normal"/>
    <w:next w:val="Normal"/>
    <w:rsid w:val="00AB5AAE"/>
  </w:style>
  <w:style w:type="paragraph" w:styleId="TM2">
    <w:name w:val="toc 2"/>
    <w:basedOn w:val="Normal"/>
    <w:next w:val="Normal"/>
    <w:rsid w:val="00AB5AAE"/>
    <w:pPr>
      <w:ind w:left="180"/>
    </w:pPr>
  </w:style>
  <w:style w:type="paragraph" w:styleId="TM3">
    <w:name w:val="toc 3"/>
    <w:basedOn w:val="Normal"/>
    <w:next w:val="Normal"/>
    <w:rsid w:val="00AB5AAE"/>
    <w:pPr>
      <w:ind w:left="360"/>
    </w:pPr>
  </w:style>
  <w:style w:type="paragraph" w:styleId="TM4">
    <w:name w:val="toc 4"/>
    <w:basedOn w:val="Normal"/>
    <w:next w:val="Normal"/>
    <w:rsid w:val="00AB5AAE"/>
    <w:pPr>
      <w:ind w:left="540"/>
    </w:pPr>
  </w:style>
  <w:style w:type="paragraph" w:styleId="TM5">
    <w:name w:val="toc 5"/>
    <w:basedOn w:val="Normal"/>
    <w:next w:val="Normal"/>
    <w:rsid w:val="00AB5AAE"/>
    <w:pPr>
      <w:ind w:left="720"/>
    </w:pPr>
  </w:style>
  <w:style w:type="paragraph" w:styleId="TM6">
    <w:name w:val="toc 6"/>
    <w:basedOn w:val="Normal"/>
    <w:next w:val="Normal"/>
    <w:rsid w:val="00AB5AAE"/>
    <w:pPr>
      <w:ind w:left="900"/>
    </w:pPr>
  </w:style>
  <w:style w:type="paragraph" w:styleId="TM7">
    <w:name w:val="toc 7"/>
    <w:basedOn w:val="Normal"/>
    <w:next w:val="Normal"/>
    <w:rsid w:val="00AB5AAE"/>
    <w:pPr>
      <w:ind w:left="1080"/>
    </w:pPr>
  </w:style>
  <w:style w:type="paragraph" w:styleId="TM8">
    <w:name w:val="toc 8"/>
    <w:basedOn w:val="Normal"/>
    <w:next w:val="Normal"/>
    <w:rsid w:val="00AB5AAE"/>
    <w:pPr>
      <w:ind w:left="1260"/>
    </w:pPr>
  </w:style>
  <w:style w:type="paragraph" w:styleId="TM9">
    <w:name w:val="toc 9"/>
    <w:basedOn w:val="Normal"/>
    <w:next w:val="Normal"/>
    <w:rsid w:val="00AB5AAE"/>
    <w:pPr>
      <w:ind w:left="1440"/>
    </w:pPr>
  </w:style>
  <w:style w:type="character" w:customStyle="1" w:styleId="RvisionRdaction">
    <w:name w:val="Révision Rédaction"/>
    <w:basedOn w:val="Policepardfaut"/>
    <w:uiPriority w:val="4"/>
    <w:qFormat/>
    <w:rsid w:val="000155E3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5028F2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B\AppData\Roaming\Microsoft\Templates\VBA_Master_2010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VBA_Master_2010.dotm</Template>
  <TotalTime>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ConvocationRA</vt:lpstr>
    </vt:vector>
  </TitlesOfParts>
  <Company>EVAM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ConvocationRA</dc:title>
  <dc:creator>CECCHINI Santiago</dc:creator>
  <cp:lastModifiedBy>Julien de Lambilly</cp:lastModifiedBy>
  <cp:revision>2</cp:revision>
  <cp:lastPrinted>2007-11-30T08:54:00Z</cp:lastPrinted>
  <dcterms:created xsi:type="dcterms:W3CDTF">2025-04-07T15:54:00Z</dcterms:created>
  <dcterms:modified xsi:type="dcterms:W3CDTF">2025-04-07T15:54:00Z</dcterms:modified>
</cp:coreProperties>
</file>