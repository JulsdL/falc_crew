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03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4296"/>
      </w:tblGrid>
      <w:tr w:rsidR="007F5C3F" w:rsidTr="0052641C">
        <w:trPr>
          <w:cantSplit/>
          <w:trHeight w:val="929"/>
        </w:trPr>
        <w:tc>
          <w:tcPr>
            <w:tcW w:w="4407" w:type="dxa"/>
            <w:tcMar>
              <w:left w:w="74" w:type="dxa"/>
            </w:tcMar>
          </w:tcPr>
          <w:p w:rsidR="007F5C3F" w:rsidRDefault="007F5C3F">
            <w:pPr>
              <w:pStyle w:val="ExpditeurAdresseAnnexe"/>
            </w:pPr>
            <w:bookmarkStart w:id="0" w:name="_GoBack"/>
            <w:bookmarkEnd w:id="0"/>
          </w:p>
        </w:tc>
        <w:tc>
          <w:tcPr>
            <w:tcW w:w="4296" w:type="dxa"/>
            <w:vMerge w:val="restart"/>
          </w:tcPr>
          <w:p w:rsidR="007F5C3F" w:rsidRDefault="005E4C19">
            <w:pPr>
              <w:pStyle w:val="TitreDocument"/>
            </w:pPr>
            <w:r>
              <w:t>Décision</w:t>
            </w:r>
          </w:p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FC76BF">
            <w:pPr>
              <w:pStyle w:val="ExpditeurAdresseAnnexe"/>
            </w:pPr>
            <w:r>
              <w:t>Pôle Données et décomptes</w:t>
            </w:r>
          </w:p>
        </w:tc>
        <w:tc>
          <w:tcPr>
            <w:tcW w:w="4296" w:type="dxa"/>
            <w:vMerge/>
          </w:tcPr>
          <w:p w:rsidR="007F5C3F" w:rsidRDefault="007F5C3F">
            <w:pPr>
              <w:pStyle w:val="ExpditeurAdresseAnnexe"/>
            </w:pPr>
          </w:p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ED3DAA">
            <w:pPr>
              <w:pStyle w:val="ExpditeurAdresseAnnexe"/>
            </w:pPr>
            <w:r>
              <w:t>Route de Chavannes 33</w:t>
            </w:r>
          </w:p>
        </w:tc>
        <w:tc>
          <w:tcPr>
            <w:tcW w:w="4296" w:type="dxa"/>
            <w:vMerge/>
          </w:tcPr>
          <w:p w:rsidR="007F5C3F" w:rsidRDefault="007F5C3F">
            <w:pPr>
              <w:pStyle w:val="ExpditeurAdresseAnnexe"/>
            </w:pPr>
          </w:p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ED3DAA">
            <w:pPr>
              <w:pStyle w:val="ExpditeurAdresseAnnexe"/>
            </w:pPr>
            <w:r>
              <w:t>1007</w:t>
            </w:r>
            <w:r w:rsidR="005E4C19">
              <w:t xml:space="preserve"> Lausanne</w:t>
            </w:r>
          </w:p>
        </w:tc>
        <w:tc>
          <w:tcPr>
            <w:tcW w:w="4296" w:type="dxa"/>
            <w:shd w:val="clear" w:color="auto" w:fill="auto"/>
          </w:tcPr>
          <w:p w:rsidR="007F5C3F" w:rsidRDefault="007F5C3F">
            <w:pPr>
              <w:pStyle w:val="ExpditeurAdresseAnnexe"/>
            </w:pPr>
          </w:p>
        </w:tc>
      </w:tr>
      <w:tr w:rsidR="007F5C3F" w:rsidRPr="000C56F1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5E4C19">
            <w:pPr>
              <w:pStyle w:val="ExpditeurAdresseAnnexe"/>
            </w:pPr>
            <w:r>
              <w:t>Tél. 021 557 06 00</w:t>
            </w:r>
          </w:p>
        </w:tc>
        <w:tc>
          <w:tcPr>
            <w:tcW w:w="4296" w:type="dxa"/>
            <w:vMerge w:val="restart"/>
            <w:shd w:val="clear" w:color="auto" w:fill="auto"/>
          </w:tcPr>
          <w:p w:rsidR="0052641C" w:rsidRPr="008E57EE" w:rsidRDefault="0052641C" w:rsidP="0052641C">
            <w:pPr>
              <w:rPr>
                <w:b/>
                <w:sz w:val="20"/>
                <w:szCs w:val="20"/>
              </w:rPr>
            </w:pPr>
            <w:r w:rsidRPr="008E57EE">
              <w:rPr>
                <w:b/>
                <w:sz w:val="20"/>
                <w:szCs w:val="20"/>
              </w:rPr>
              <w:t>RECOMMANDÉ   Retour non recommandé</w:t>
            </w:r>
          </w:p>
          <w:p w:rsidR="0052641C" w:rsidRDefault="0052641C">
            <w:pPr>
              <w:pStyle w:val="DestinataireBleu"/>
            </w:pPr>
          </w:p>
          <w:p w:rsidR="007F5C3F" w:rsidRPr="00D43D75" w:rsidRDefault="00F27002">
            <w:pPr>
              <w:pStyle w:val="DestinataireBleu"/>
            </w:pPr>
            <w:r>
              <w:fldChar w:fldCharType="begin"/>
            </w:r>
            <w:r w:rsidR="005E4C19" w:rsidRPr="00D43D75">
              <w:instrText xml:space="preserve"> if </w:instrText>
            </w:r>
            <w:r>
              <w:fldChar w:fldCharType="begin"/>
            </w:r>
            <w:r w:rsidR="007F5C3F" w:rsidRPr="00D43D75">
              <w:instrText xml:space="preserve"> MERGEFIELD sab_r_pp_t_sex_i_code \* MERGEFORMAT </w:instrText>
            </w:r>
            <w:r>
              <w:fldChar w:fldCharType="separate"/>
            </w:r>
            <w:r w:rsidR="00483614" w:rsidRPr="00D43D75">
              <w:rPr>
                <w:noProof/>
              </w:rPr>
              <w:instrText>«sab_r_pp_t_sex_i_code»</w:instrText>
            </w:r>
            <w:r>
              <w:fldChar w:fldCharType="end"/>
            </w:r>
            <w:r w:rsidR="005E4C19" w:rsidRPr="00D43D75">
              <w:instrText>="Masculin" "Monsieur" "Madame"</w:instrText>
            </w:r>
            <w:r>
              <w:fldChar w:fldCharType="separate"/>
            </w:r>
            <w:r w:rsidR="00483614" w:rsidRPr="00D43D75">
              <w:rPr>
                <w:noProof/>
              </w:rPr>
              <w:t>Madame</w:t>
            </w:r>
            <w:r>
              <w:fldChar w:fldCharType="end"/>
            </w:r>
          </w:p>
          <w:p w:rsidR="007F5C3F" w:rsidRPr="00D43D75" w:rsidRDefault="006604EE">
            <w:pPr>
              <w:pStyle w:val="Destinataire"/>
            </w:pPr>
            <w:r>
              <w:rPr>
                <w:rStyle w:val="RvisionFusion"/>
              </w:rPr>
              <w:fldChar w:fldCharType="begin"/>
            </w:r>
            <w:r w:rsidRPr="00D43D75">
              <w:rPr>
                <w:rStyle w:val="RvisionFusion"/>
              </w:rPr>
              <w:instrText xml:space="preserve"> MERGEFIELD  SaB_R_PP_FirstName \* Caps  \* MERGEFORMAT </w:instrText>
            </w:r>
            <w:r>
              <w:rPr>
                <w:rStyle w:val="RvisionFusion"/>
              </w:rPr>
              <w:fldChar w:fldCharType="separate"/>
            </w:r>
            <w:r w:rsidRPr="00D43D75">
              <w:rPr>
                <w:rStyle w:val="RvisionFusion"/>
                <w:noProof/>
              </w:rPr>
              <w:t>«Sab_R_PP_Firstname»</w:t>
            </w:r>
            <w:r>
              <w:rPr>
                <w:rStyle w:val="RvisionFusion"/>
              </w:rPr>
              <w:fldChar w:fldCharType="end"/>
            </w:r>
            <w:r w:rsidR="00213AD0" w:rsidRPr="00D43D75">
              <w:rPr>
                <w:rStyle w:val="RvisionFusion"/>
              </w:rPr>
              <w:t xml:space="preserve"> </w:t>
            </w:r>
            <w:r w:rsidR="00F27002" w:rsidRPr="001C544B">
              <w:fldChar w:fldCharType="begin"/>
            </w:r>
            <w:r w:rsidR="007F5C3F" w:rsidRPr="00D43D75">
              <w:instrText xml:space="preserve"> MERGEFIELD saB_R_PP_LastName \* MERGEFORMAT </w:instrText>
            </w:r>
            <w:r w:rsidR="00F27002" w:rsidRPr="001C544B">
              <w:fldChar w:fldCharType="separate"/>
            </w:r>
            <w:r w:rsidR="00483614" w:rsidRPr="00D43D75">
              <w:rPr>
                <w:bCs/>
                <w:noProof/>
                <w:color w:val="008000"/>
              </w:rPr>
              <w:t>«saB_R_PP_LastName»</w:t>
            </w:r>
            <w:r w:rsidR="00F27002" w:rsidRPr="001C544B">
              <w:fldChar w:fldCharType="end"/>
            </w:r>
          </w:p>
          <w:p w:rsidR="007F5C3F" w:rsidRPr="000C56F1" w:rsidRDefault="00F27002">
            <w:pPr>
              <w:pStyle w:val="Destinataire"/>
              <w:rPr>
                <w:color w:val="C00000"/>
                <w:lang w:val="en-GB"/>
              </w:rPr>
            </w:pPr>
            <w:r w:rsidRPr="000C56F1">
              <w:rPr>
                <w:color w:val="C00000"/>
              </w:rPr>
              <w:fldChar w:fldCharType="begin"/>
            </w:r>
            <w:r w:rsidR="007F5C3F" w:rsidRPr="000C56F1">
              <w:rPr>
                <w:color w:val="C00000"/>
                <w:lang w:val="en-US"/>
              </w:rPr>
              <w:instrText xml:space="preserve"> MERGEFIELD saB_A_Street \* MERGEFORMAT </w:instrText>
            </w:r>
            <w:r w:rsidRPr="000C56F1">
              <w:rPr>
                <w:color w:val="C00000"/>
              </w:rPr>
              <w:fldChar w:fldCharType="separate"/>
            </w:r>
            <w:r w:rsidR="00483614" w:rsidRPr="000C56F1">
              <w:rPr>
                <w:noProof/>
                <w:color w:val="C00000"/>
                <w:lang w:val="en-US"/>
              </w:rPr>
              <w:t>«saB_A_Street»</w:t>
            </w:r>
            <w:r w:rsidRPr="000C56F1">
              <w:rPr>
                <w:color w:val="C00000"/>
              </w:rPr>
              <w:fldChar w:fldCharType="end"/>
            </w:r>
          </w:p>
          <w:p w:rsidR="007F5C3F" w:rsidRPr="003F1263" w:rsidRDefault="00F27002">
            <w:pPr>
              <w:pStyle w:val="Destinataire"/>
              <w:rPr>
                <w:color w:val="C00000"/>
                <w:lang w:val="en-US"/>
              </w:rPr>
            </w:pPr>
            <w:r w:rsidRPr="000C56F1">
              <w:rPr>
                <w:color w:val="C00000"/>
              </w:rPr>
              <w:fldChar w:fldCharType="begin"/>
            </w:r>
            <w:r w:rsidR="007F5C3F" w:rsidRPr="000C56F1">
              <w:rPr>
                <w:color w:val="C00000"/>
                <w:lang w:val="en-US"/>
              </w:rPr>
              <w:instrText xml:space="preserve"> MERGEFIELD saB_A_ZipCode \* MERGEFORMAT </w:instrText>
            </w:r>
            <w:r w:rsidRPr="000C56F1">
              <w:rPr>
                <w:color w:val="C00000"/>
              </w:rPr>
              <w:fldChar w:fldCharType="separate"/>
            </w:r>
            <w:r w:rsidR="00483614" w:rsidRPr="000C56F1">
              <w:rPr>
                <w:noProof/>
                <w:color w:val="C00000"/>
                <w:lang w:val="en-US"/>
              </w:rPr>
              <w:t>«saB_A_ZipCode»</w:t>
            </w:r>
            <w:r w:rsidRPr="000C56F1">
              <w:rPr>
                <w:color w:val="C00000"/>
              </w:rPr>
              <w:fldChar w:fldCharType="end"/>
            </w:r>
            <w:r w:rsidR="005E4C19" w:rsidRPr="000C56F1">
              <w:rPr>
                <w:color w:val="C00000"/>
                <w:lang w:val="en-US"/>
              </w:rPr>
              <w:t xml:space="preserve"> </w:t>
            </w:r>
            <w:r w:rsidRPr="000C56F1">
              <w:rPr>
                <w:color w:val="C00000"/>
              </w:rPr>
              <w:fldChar w:fldCharType="begin"/>
            </w:r>
            <w:r w:rsidR="007F5C3F" w:rsidRPr="000C56F1">
              <w:rPr>
                <w:color w:val="C00000"/>
                <w:lang w:val="en-US"/>
              </w:rPr>
              <w:instrText xml:space="preserve"> MERGEFIELD saB_A_CityName \* MERGEFORMAT </w:instrText>
            </w:r>
            <w:r w:rsidRPr="000C56F1">
              <w:rPr>
                <w:color w:val="C00000"/>
              </w:rPr>
              <w:fldChar w:fldCharType="separate"/>
            </w:r>
            <w:r w:rsidR="00483614" w:rsidRPr="000C56F1">
              <w:rPr>
                <w:noProof/>
                <w:color w:val="C00000"/>
                <w:lang w:val="en-US"/>
              </w:rPr>
              <w:t>«saB_A_CityName»</w:t>
            </w:r>
            <w:r w:rsidRPr="000C56F1">
              <w:rPr>
                <w:color w:val="C00000"/>
              </w:rPr>
              <w:fldChar w:fldCharType="end"/>
            </w:r>
          </w:p>
          <w:p w:rsidR="000C56F1" w:rsidRPr="003F1263" w:rsidRDefault="000C56F1">
            <w:pPr>
              <w:pStyle w:val="Destinataire"/>
              <w:rPr>
                <w:color w:val="FF0000"/>
                <w:lang w:val="en-US"/>
              </w:rPr>
            </w:pPr>
          </w:p>
          <w:p w:rsidR="000C56F1" w:rsidRPr="00B4492B" w:rsidRDefault="000C56F1" w:rsidP="000C56F1">
            <w:pPr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p.a. </w:t>
            </w:r>
            <w:r w:rsidRPr="00B4492B">
              <w:rPr>
                <w:noProof/>
                <w:color w:val="FF0000"/>
              </w:rPr>
              <w:t>Service des curatelles et tutelles professionnelles</w:t>
            </w:r>
          </w:p>
          <w:p w:rsidR="000C56F1" w:rsidRDefault="000C56F1" w:rsidP="000C56F1">
            <w:pPr>
              <w:rPr>
                <w:color w:val="FF0000"/>
              </w:rPr>
            </w:pPr>
            <w:r>
              <w:rPr>
                <w:color w:val="FF0000"/>
              </w:rPr>
              <w:t>’</w:t>
            </w:r>
            <w:proofErr w:type="spellStart"/>
            <w:r>
              <w:rPr>
                <w:color w:val="FF0000"/>
              </w:rPr>
              <w:t>NomCurateur</w:t>
            </w:r>
            <w:proofErr w:type="spellEnd"/>
            <w:r>
              <w:rPr>
                <w:color w:val="FF0000"/>
              </w:rPr>
              <w:t>’</w:t>
            </w:r>
          </w:p>
          <w:p w:rsidR="000C56F1" w:rsidRDefault="000C56F1" w:rsidP="000C56F1">
            <w:pPr>
              <w:rPr>
                <w:color w:val="FF0000"/>
              </w:rPr>
            </w:pPr>
            <w:r>
              <w:rPr>
                <w:color w:val="FF0000"/>
              </w:rPr>
              <w:t xml:space="preserve">Chemin de </w:t>
            </w:r>
            <w:proofErr w:type="spellStart"/>
            <w:r>
              <w:rPr>
                <w:color w:val="FF0000"/>
              </w:rPr>
              <w:t>Mornex</w:t>
            </w:r>
            <w:proofErr w:type="spellEnd"/>
            <w:r>
              <w:rPr>
                <w:color w:val="FF0000"/>
              </w:rPr>
              <w:t xml:space="preserve"> 32</w:t>
            </w:r>
          </w:p>
          <w:p w:rsidR="000C56F1" w:rsidRPr="003F1263" w:rsidRDefault="000C56F1" w:rsidP="000C56F1">
            <w:pPr>
              <w:pStyle w:val="Destinataire"/>
              <w:rPr>
                <w:color w:val="FF0000"/>
              </w:rPr>
            </w:pPr>
            <w:r>
              <w:rPr>
                <w:color w:val="FF0000"/>
              </w:rPr>
              <w:t>1014 Lausanne</w:t>
            </w:r>
          </w:p>
        </w:tc>
      </w:tr>
      <w:tr w:rsidR="007F5C3F" w:rsidRPr="000C56F1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Pr="003F1263" w:rsidRDefault="007F5C3F">
            <w:pPr>
              <w:pStyle w:val="ExpditeurAdresseAnnexe"/>
            </w:pPr>
          </w:p>
        </w:tc>
        <w:tc>
          <w:tcPr>
            <w:tcW w:w="4296" w:type="dxa"/>
            <w:vMerge/>
            <w:shd w:val="clear" w:color="auto" w:fill="auto"/>
          </w:tcPr>
          <w:p w:rsidR="007F5C3F" w:rsidRPr="003F1263" w:rsidRDefault="007F5C3F"/>
        </w:tc>
      </w:tr>
      <w:tr w:rsidR="007F5C3F" w:rsidRPr="000C56F1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Pr="003F1263" w:rsidRDefault="007F5C3F">
            <w:pPr>
              <w:pStyle w:val="ExpditeurAdresseAnnexe"/>
            </w:pPr>
          </w:p>
        </w:tc>
        <w:tc>
          <w:tcPr>
            <w:tcW w:w="4296" w:type="dxa"/>
            <w:vMerge/>
            <w:shd w:val="clear" w:color="auto" w:fill="auto"/>
          </w:tcPr>
          <w:p w:rsidR="007F5C3F" w:rsidRPr="003F1263" w:rsidRDefault="007F5C3F"/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5E4C19">
            <w:pPr>
              <w:pStyle w:val="ExpditeurAdresseAnnexe"/>
              <w:rPr>
                <w:lang w:val="en-GB"/>
              </w:rPr>
            </w:pPr>
            <w:r>
              <w:rPr>
                <w:lang w:val="en-GB"/>
              </w:rPr>
              <w:t>www.evam.ch</w:t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Default="007F5C3F">
            <w:pPr>
              <w:rPr>
                <w:lang w:val="en-US"/>
              </w:rPr>
            </w:pPr>
          </w:p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5E4C19">
            <w:pPr>
              <w:pStyle w:val="ExpditeurAdresseAnnexe"/>
              <w:rPr>
                <w:lang w:val="en-GB"/>
              </w:rPr>
            </w:pPr>
            <w:r>
              <w:rPr>
                <w:lang w:val="en-GB"/>
              </w:rPr>
              <w:t>info@evam.ch</w:t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Default="007F5C3F">
            <w:pPr>
              <w:rPr>
                <w:lang w:val="en-US"/>
              </w:rPr>
            </w:pPr>
          </w:p>
        </w:tc>
      </w:tr>
      <w:tr w:rsidR="007F5C3F" w:rsidTr="0052641C">
        <w:trPr>
          <w:cantSplit/>
          <w:trHeight w:val="293"/>
        </w:trPr>
        <w:tc>
          <w:tcPr>
            <w:tcW w:w="4407" w:type="dxa"/>
            <w:tcMar>
              <w:left w:w="74" w:type="dxa"/>
            </w:tcMar>
          </w:tcPr>
          <w:p w:rsidR="007F5C3F" w:rsidRDefault="007F5C3F">
            <w:pPr>
              <w:pStyle w:val="ExpditeurAdresseAnnexe"/>
              <w:rPr>
                <w:lang w:val="en-GB"/>
              </w:rPr>
            </w:pPr>
          </w:p>
        </w:tc>
        <w:tc>
          <w:tcPr>
            <w:tcW w:w="4296" w:type="dxa"/>
            <w:vMerge/>
            <w:shd w:val="clear" w:color="auto" w:fill="auto"/>
          </w:tcPr>
          <w:p w:rsidR="007F5C3F" w:rsidRDefault="007F5C3F">
            <w:pPr>
              <w:rPr>
                <w:lang w:val="en-US"/>
              </w:rPr>
            </w:pPr>
          </w:p>
        </w:tc>
      </w:tr>
      <w:tr w:rsidR="007F5C3F" w:rsidRPr="00F3172C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Pr="006604EE" w:rsidRDefault="005E4C19" w:rsidP="003F1263">
            <w:pPr>
              <w:pStyle w:val="ExpditeurAdresseAnnexe"/>
              <w:rPr>
                <w:lang w:val="it-CH"/>
              </w:rPr>
            </w:pPr>
            <w:r w:rsidRPr="006604EE">
              <w:rPr>
                <w:lang w:val="it-CH"/>
              </w:rPr>
              <w:t xml:space="preserve">Dossier </w:t>
            </w:r>
            <w:r w:rsidR="003F1263">
              <w:rPr>
                <w:lang w:val="it-CH"/>
              </w:rPr>
              <w:t>UA</w:t>
            </w:r>
            <w:r w:rsidRPr="006604EE">
              <w:rPr>
                <w:sz w:val="18"/>
                <w:lang w:val="it-CH"/>
              </w:rPr>
              <w:t xml:space="preserve"> </w:t>
            </w:r>
            <w:r w:rsidR="001E2B0A" w:rsidRPr="006604EE">
              <w:rPr>
                <w:color w:val="008000"/>
              </w:rPr>
              <w:fldChar w:fldCharType="begin"/>
            </w:r>
            <w:r w:rsidR="001E2B0A" w:rsidRPr="006604EE">
              <w:rPr>
                <w:color w:val="008000"/>
                <w:lang w:val="it-CH"/>
              </w:rPr>
              <w:instrText xml:space="preserve"> MERGEFIELD naSocialGroup_I \* MERGEFORMAT </w:instrText>
            </w:r>
            <w:r w:rsidR="001E2B0A" w:rsidRPr="006604EE">
              <w:rPr>
                <w:color w:val="008000"/>
              </w:rPr>
              <w:fldChar w:fldCharType="separate"/>
            </w:r>
            <w:r w:rsidR="00483614" w:rsidRPr="006604EE">
              <w:rPr>
                <w:color w:val="008000"/>
                <w:lang w:val="it-CH"/>
              </w:rPr>
              <w:t>«naSocialGroup_I»</w:t>
            </w:r>
            <w:r w:rsidR="001E2B0A" w:rsidRPr="006604EE">
              <w:rPr>
                <w:color w:val="008000"/>
              </w:rPr>
              <w:fldChar w:fldCharType="end"/>
            </w:r>
            <w:r w:rsidR="00541F8E" w:rsidRPr="006604EE">
              <w:rPr>
                <w:color w:val="008000"/>
                <w:lang w:val="it-CH"/>
              </w:rPr>
              <w:t xml:space="preserve"> - RA </w:t>
            </w:r>
            <w:r w:rsidR="00541F8E" w:rsidRPr="006604EE">
              <w:fldChar w:fldCharType="begin"/>
            </w:r>
            <w:r w:rsidR="00541F8E" w:rsidRPr="006604EE">
              <w:rPr>
                <w:lang w:val="it-CH"/>
              </w:rPr>
              <w:instrText xml:space="preserve"> MERGEFIELD naB_R_Requester_I \* MERGEFORMAT </w:instrText>
            </w:r>
            <w:r w:rsidR="00541F8E" w:rsidRPr="006604EE">
              <w:fldChar w:fldCharType="separate"/>
            </w:r>
            <w:r w:rsidR="00541F8E" w:rsidRPr="006604EE">
              <w:rPr>
                <w:noProof/>
                <w:lang w:val="it-CH"/>
              </w:rPr>
              <w:t>«naB_R_Requester_I»</w:t>
            </w:r>
            <w:r w:rsidR="00541F8E" w:rsidRPr="006604EE">
              <w:fldChar w:fldCharType="end"/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Pr="006604EE" w:rsidRDefault="007F5C3F">
            <w:pPr>
              <w:rPr>
                <w:lang w:val="it-CH"/>
              </w:rPr>
            </w:pPr>
          </w:p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Pr="00BB1FAF" w:rsidRDefault="005E4C19" w:rsidP="00BB1FAF">
            <w:pPr>
              <w:pStyle w:val="ExpditeurAdresseAnnexe"/>
            </w:pPr>
            <w:r w:rsidRPr="00BB1FAF">
              <w:t>Suivi par</w:t>
            </w:r>
            <w:r w:rsidR="009B07C2" w:rsidRPr="00BB1FAF">
              <w:t xml:space="preserve"> </w:t>
            </w:r>
            <w:r w:rsidR="00BB1FAF" w:rsidRPr="00BB1FAF">
              <w:t>Groupe Fichier central</w:t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Pr="009B07C2" w:rsidRDefault="007F5C3F"/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5E4C19">
            <w:pPr>
              <w:pStyle w:val="ExpditeurAdresseAnnexe"/>
            </w:pPr>
            <w:r>
              <w:t>Tél.</w:t>
            </w:r>
            <w:r w:rsidR="009B07C2">
              <w:t xml:space="preserve"> 021 557 06 00</w:t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Default="007F5C3F"/>
        </w:tc>
      </w:tr>
      <w:tr w:rsidR="007F5C3F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Default="005E4C19">
            <w:pPr>
              <w:pStyle w:val="ExpditeurAdresseAnnexe"/>
            </w:pPr>
            <w:r>
              <w:t xml:space="preserve">N/réf. </w:t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Default="007F5C3F"/>
        </w:tc>
      </w:tr>
      <w:tr w:rsidR="007F5C3F" w:rsidRPr="006604EE" w:rsidTr="0052641C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7F5C3F" w:rsidRPr="00246001" w:rsidRDefault="00A866A8">
            <w:pPr>
              <w:pStyle w:val="ExpditeurAdresseAnnexe"/>
            </w:pPr>
            <w:r>
              <w:t xml:space="preserve">V/réf. </w:t>
            </w:r>
            <w:r w:rsidRPr="00246001">
              <w:t>SE</w:t>
            </w:r>
            <w:r w:rsidR="005E4C19" w:rsidRPr="00246001">
              <w:t xml:space="preserve">M </w:t>
            </w:r>
            <w:r w:rsidR="001E2B0A" w:rsidRPr="001E2B0A">
              <w:rPr>
                <w:color w:val="008000"/>
              </w:rPr>
              <w:fldChar w:fldCharType="begin"/>
            </w:r>
            <w:r w:rsidR="001E2B0A" w:rsidRPr="00246001">
              <w:rPr>
                <w:color w:val="008000"/>
              </w:rPr>
              <w:instrText xml:space="preserve"> MERGEFIELD saB_OC_OdrN \* MERGEFORMAT </w:instrText>
            </w:r>
            <w:r w:rsidR="001E2B0A" w:rsidRPr="001E2B0A">
              <w:rPr>
                <w:color w:val="008000"/>
              </w:rPr>
              <w:fldChar w:fldCharType="separate"/>
            </w:r>
            <w:r w:rsidR="00483614" w:rsidRPr="00246001">
              <w:rPr>
                <w:color w:val="008000"/>
              </w:rPr>
              <w:t>«saB_OC_</w:t>
            </w:r>
            <w:proofErr w:type="gramStart"/>
            <w:r w:rsidR="00483614" w:rsidRPr="00246001">
              <w:rPr>
                <w:color w:val="008000"/>
              </w:rPr>
              <w:t>OdrN»</w:t>
            </w:r>
            <w:proofErr w:type="gramEnd"/>
            <w:r w:rsidR="001E2B0A" w:rsidRPr="001E2B0A">
              <w:rPr>
                <w:color w:val="008000"/>
              </w:rPr>
              <w:fldChar w:fldCharType="end"/>
            </w:r>
            <w:r w:rsidR="005E4C19" w:rsidRPr="00246001">
              <w:rPr>
                <w:color w:val="008000"/>
              </w:rPr>
              <w:t xml:space="preserve"> / </w:t>
            </w:r>
            <w:r w:rsidR="001E2B0A" w:rsidRPr="001E2B0A">
              <w:rPr>
                <w:color w:val="008000"/>
              </w:rPr>
              <w:fldChar w:fldCharType="begin"/>
            </w:r>
            <w:r w:rsidR="001E2B0A" w:rsidRPr="00246001">
              <w:rPr>
                <w:color w:val="008000"/>
              </w:rPr>
              <w:instrText xml:space="preserve"> MERGEFIELD saB_OC_Ocra \* MERGEFORMAT </w:instrText>
            </w:r>
            <w:r w:rsidR="001E2B0A" w:rsidRPr="001E2B0A">
              <w:rPr>
                <w:color w:val="008000"/>
              </w:rPr>
              <w:fldChar w:fldCharType="separate"/>
            </w:r>
            <w:r w:rsidR="00483614" w:rsidRPr="00246001">
              <w:rPr>
                <w:color w:val="008000"/>
              </w:rPr>
              <w:t>«saB_OC_Ocra»</w:t>
            </w:r>
            <w:r w:rsidR="001E2B0A" w:rsidRPr="001E2B0A">
              <w:rPr>
                <w:color w:val="008000"/>
              </w:rPr>
              <w:fldChar w:fldCharType="end"/>
            </w:r>
          </w:p>
        </w:tc>
        <w:tc>
          <w:tcPr>
            <w:tcW w:w="4296" w:type="dxa"/>
            <w:vMerge/>
            <w:shd w:val="clear" w:color="auto" w:fill="auto"/>
          </w:tcPr>
          <w:p w:rsidR="007F5C3F" w:rsidRPr="00246001" w:rsidRDefault="007F5C3F"/>
        </w:tc>
      </w:tr>
    </w:tbl>
    <w:p w:rsidR="007F5C3F" w:rsidRDefault="005E4C19" w:rsidP="00764F43">
      <w:pPr>
        <w:pStyle w:val="LieuDate"/>
        <w:spacing w:before="720"/>
      </w:pPr>
      <w:r>
        <w:t xml:space="preserve">Lausanne, le </w:t>
      </w:r>
      <w:r>
        <w:rPr>
          <w:color w:val="FF0000"/>
        </w:rPr>
        <w:t>’date’</w:t>
      </w:r>
    </w:p>
    <w:p w:rsidR="007F5C3F" w:rsidRDefault="00036910">
      <w:pPr>
        <w:pStyle w:val="Concerne"/>
        <w:rPr>
          <w:color w:val="0000FF"/>
        </w:rPr>
      </w:pPr>
      <w:r>
        <w:rPr>
          <w:color w:val="0000FF"/>
        </w:rPr>
        <w:t>Fin de prise en charge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« Sortie asile » – Entrée en force d'une décision de non-entrée en matière (NEM)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« Sortie asile » – Entrée en force d'un</w:t>
      </w:r>
      <w:r w:rsidR="007D3FD3">
        <w:rPr>
          <w:b w:val="0"/>
          <w:bCs/>
          <w:color w:val="0000FF"/>
        </w:rPr>
        <w:t>e décision de rejet d’asile</w:t>
      </w:r>
      <w:r>
        <w:rPr>
          <w:b w:val="0"/>
          <w:bCs/>
          <w:color w:val="0000FF"/>
        </w:rPr>
        <w:t xml:space="preserve"> (débouté)</w:t>
      </w:r>
    </w:p>
    <w:p w:rsidR="007D3FD3" w:rsidRDefault="007D3FD3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« Sortie asile » – Décision fédérale de la fin d’admission provisoire et de renvoi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</w:t>
      </w:r>
      <w:r w:rsidR="009D6C87">
        <w:rPr>
          <w:b w:val="0"/>
          <w:bCs/>
          <w:color w:val="0000FF"/>
        </w:rPr>
        <w:t>on – Permis B art. 84 al. 5 LEI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 xml:space="preserve">Régularisation – Permis B art. 14 </w:t>
      </w:r>
      <w:proofErr w:type="spellStart"/>
      <w:r>
        <w:rPr>
          <w:b w:val="0"/>
          <w:bCs/>
          <w:color w:val="0000FF"/>
        </w:rPr>
        <w:t>LAsi</w:t>
      </w:r>
      <w:proofErr w:type="spellEnd"/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Permis B par mariage/partenariat avec un ressortissant suisse ou permis C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Permis B par mariage/partenariat avec une personne permis B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Permis L par mariage/partenariat avec une personne permis L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Obtention du statut de réfugié statutaire</w:t>
      </w:r>
    </w:p>
    <w:p w:rsidR="00713FD1" w:rsidRDefault="00713FD1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Obtention du statut de réfugié admis provisoire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Reconnaissance du statut d’apatride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Régularisation – Naturalisation</w:t>
      </w:r>
    </w:p>
    <w:p w:rsidR="007F5C3F" w:rsidRDefault="005E4C19">
      <w:pPr>
        <w:pStyle w:val="Concerne"/>
        <w:rPr>
          <w:b w:val="0"/>
          <w:bCs/>
          <w:color w:val="0000FF"/>
        </w:rPr>
      </w:pPr>
      <w:r>
        <w:rPr>
          <w:b w:val="0"/>
          <w:bCs/>
          <w:color w:val="0000FF"/>
        </w:rPr>
        <w:t>Transfert dans un autre canton</w:t>
      </w:r>
    </w:p>
    <w:p w:rsidR="007F5C3F" w:rsidRDefault="00F27002">
      <w:pPr>
        <w:pStyle w:val="CivilitsBleu"/>
      </w:pPr>
      <w:r>
        <w:fldChar w:fldCharType="begin"/>
      </w:r>
      <w:r w:rsidR="005E4C19">
        <w:instrText xml:space="preserve"> if </w:instrText>
      </w:r>
      <w:fldSimple w:instr=" MERGEFIELD sab_r_pp_t_sex_i_code \* MERGEFORMAT ">
        <w:r w:rsidR="00483614">
          <w:rPr>
            <w:noProof/>
          </w:rPr>
          <w:instrText>«sab_r_pp_t_sex_i_code»</w:instrText>
        </w:r>
      </w:fldSimple>
      <w:r w:rsidR="005E4C19">
        <w:instrText>="Masculin" "Monsieur" "Madame"</w:instrText>
      </w:r>
      <w:r>
        <w:fldChar w:fldCharType="separate"/>
      </w:r>
      <w:r w:rsidR="00483614">
        <w:rPr>
          <w:noProof/>
        </w:rPr>
        <w:t>Madame</w:t>
      </w:r>
      <w:r>
        <w:fldChar w:fldCharType="end"/>
      </w:r>
      <w:r w:rsidR="005E4C19">
        <w:t>,</w:t>
      </w:r>
    </w:p>
    <w:p w:rsidR="007953EA" w:rsidRDefault="007953EA">
      <w:pPr>
        <w:pStyle w:val="CorpsLettre"/>
      </w:pPr>
      <w:proofErr w:type="gramStart"/>
      <w:r>
        <w:t>vu</w:t>
      </w:r>
      <w:proofErr w:type="gramEnd"/>
      <w:r>
        <w:t xml:space="preserve"> la décision des autorités fédérales et/ou cantonales du </w:t>
      </w:r>
      <w:r>
        <w:rPr>
          <w:color w:val="FF0000"/>
        </w:rPr>
        <w:t xml:space="preserve">’date’ </w:t>
      </w:r>
      <w:r>
        <w:t>et</w:t>
      </w:r>
      <w:r>
        <w:rPr>
          <w:color w:val="FF0000"/>
        </w:rPr>
        <w:t xml:space="preserve"> </w:t>
      </w:r>
      <w:r>
        <w:t>entrée en force le</w:t>
      </w:r>
      <w:r>
        <w:rPr>
          <w:color w:val="FF0000"/>
        </w:rPr>
        <w:t xml:space="preserve"> ’date’</w:t>
      </w:r>
      <w:r>
        <w:t xml:space="preserve">, </w:t>
      </w:r>
    </w:p>
    <w:p w:rsidR="007F5C3F" w:rsidRDefault="005E4C19">
      <w:pPr>
        <w:pStyle w:val="CorpsLettre"/>
      </w:pPr>
      <w:proofErr w:type="gramStart"/>
      <w:r>
        <w:t>vous</w:t>
      </w:r>
      <w:proofErr w:type="gramEnd"/>
      <w:r>
        <w:t xml:space="preserve"> ne remplissez plus les conditions posées à l’octroi de prestations d’assistance.</w:t>
      </w:r>
    </w:p>
    <w:p w:rsidR="007F5C3F" w:rsidRPr="00226273" w:rsidRDefault="005E4C19">
      <w:pPr>
        <w:pStyle w:val="CorpsLettre"/>
      </w:pPr>
      <w:r w:rsidRPr="00226273">
        <w:rPr>
          <w:color w:val="00B050"/>
        </w:rPr>
        <w:t xml:space="preserve">Dès lors, </w:t>
      </w:r>
      <w:r w:rsidRPr="00226273">
        <w:t xml:space="preserve">vous ne serez plus </w:t>
      </w:r>
      <w:r w:rsidR="00ED3DAA" w:rsidRPr="00BE05AE">
        <w:rPr>
          <w:color w:val="0000FF"/>
        </w:rPr>
        <w:fldChar w:fldCharType="begin"/>
      </w:r>
      <w:r w:rsidR="00ED3DAA" w:rsidRPr="00BE05AE">
        <w:rPr>
          <w:color w:val="0000FF"/>
        </w:rPr>
        <w:instrText xml:space="preserve"> if </w:instrText>
      </w:r>
      <w:r w:rsidR="009E0BC2" w:rsidRPr="00BE05AE">
        <w:rPr>
          <w:color w:val="0000FF"/>
        </w:rPr>
        <w:fldChar w:fldCharType="begin"/>
      </w:r>
      <w:r w:rsidR="009E0BC2" w:rsidRPr="00BE05AE">
        <w:rPr>
          <w:color w:val="0000FF"/>
        </w:rPr>
        <w:instrText xml:space="preserve"> MERGEFIELD sab_r_pp_t_sex_i_code \* MERGEFORMAT </w:instrText>
      </w:r>
      <w:r w:rsidR="009E0BC2" w:rsidRPr="00BE05AE">
        <w:rPr>
          <w:color w:val="0000FF"/>
        </w:rPr>
        <w:fldChar w:fldCharType="separate"/>
      </w:r>
      <w:r w:rsidR="00ED3DAA" w:rsidRPr="00BE05AE">
        <w:rPr>
          <w:noProof/>
          <w:color w:val="0000FF"/>
        </w:rPr>
        <w:instrText>«sab_r_pp_t_sex_i_code»</w:instrText>
      </w:r>
      <w:r w:rsidR="009E0BC2" w:rsidRPr="00BE05AE">
        <w:rPr>
          <w:noProof/>
          <w:color w:val="0000FF"/>
        </w:rPr>
        <w:fldChar w:fldCharType="end"/>
      </w:r>
      <w:r w:rsidR="00ED3DAA" w:rsidRPr="00BE05AE">
        <w:rPr>
          <w:color w:val="0000FF"/>
        </w:rPr>
        <w:instrText>="Masculin" "pris" "prise"</w:instrText>
      </w:r>
      <w:r w:rsidR="00ED3DAA" w:rsidRPr="00BE05AE">
        <w:rPr>
          <w:color w:val="0000FF"/>
        </w:rPr>
        <w:fldChar w:fldCharType="separate"/>
      </w:r>
      <w:r w:rsidR="00ED3DAA" w:rsidRPr="00BE05AE">
        <w:rPr>
          <w:noProof/>
          <w:color w:val="0000FF"/>
        </w:rPr>
        <w:t>prise</w:t>
      </w:r>
      <w:r w:rsidR="00ED3DAA" w:rsidRPr="00BE05AE">
        <w:rPr>
          <w:color w:val="0000FF"/>
        </w:rPr>
        <w:fldChar w:fldCharType="end"/>
      </w:r>
      <w:r w:rsidR="00ED3DAA" w:rsidRPr="00BE05AE">
        <w:rPr>
          <w:color w:val="0000FF"/>
        </w:rPr>
        <w:t xml:space="preserve"> </w:t>
      </w:r>
      <w:r w:rsidRPr="00226273">
        <w:t>en charge par notre établissement, selon les modalités suivantes :</w:t>
      </w:r>
    </w:p>
    <w:p w:rsidR="007F5C3F" w:rsidRPr="00226273" w:rsidRDefault="005E4C19">
      <w:pPr>
        <w:pStyle w:val="CorpsLettreGras"/>
      </w:pPr>
      <w:r w:rsidRPr="00226273">
        <w:t>Assistance financière</w:t>
      </w:r>
    </w:p>
    <w:p w:rsidR="007F5C3F" w:rsidRPr="00226273" w:rsidRDefault="00B66E87">
      <w:pPr>
        <w:pStyle w:val="CorpsLettre"/>
      </w:pPr>
      <w:r>
        <w:t>Fin du droit aux prestations :</w:t>
      </w:r>
      <w:r w:rsidR="005E4C19" w:rsidRPr="00226273">
        <w:t xml:space="preserve"> </w:t>
      </w:r>
      <w:r w:rsidR="005E4C19" w:rsidRPr="00BE05AE">
        <w:rPr>
          <w:color w:val="FF0000"/>
        </w:rPr>
        <w:t>’date’</w:t>
      </w:r>
      <w:r w:rsidR="005E4C19" w:rsidRPr="00226273">
        <w:t>.</w:t>
      </w:r>
    </w:p>
    <w:p w:rsidR="007F5C3F" w:rsidRPr="0050332A" w:rsidRDefault="005E4C19">
      <w:pPr>
        <w:pStyle w:val="CorpsLettreGras"/>
        <w:rPr>
          <w:color w:val="C00000"/>
        </w:rPr>
      </w:pPr>
      <w:r>
        <w:t>Logement</w:t>
      </w:r>
    </w:p>
    <w:p w:rsidR="007F5C3F" w:rsidRDefault="00B66E87">
      <w:pPr>
        <w:pStyle w:val="CorpsLettre"/>
      </w:pPr>
      <w:r>
        <w:t>Fin du droit aux prestations :</w:t>
      </w:r>
      <w:r w:rsidR="005E4C19">
        <w:t xml:space="preserve"> </w:t>
      </w:r>
      <w:r w:rsidR="005E4C19">
        <w:rPr>
          <w:color w:val="FF0000"/>
        </w:rPr>
        <w:t>’date’</w:t>
      </w:r>
      <w:r w:rsidR="005E4C19">
        <w:t>.</w:t>
      </w:r>
    </w:p>
    <w:p w:rsidR="00A866A8" w:rsidRPr="00226273" w:rsidRDefault="00A866A8" w:rsidP="00A866A8">
      <w:pPr>
        <w:pStyle w:val="CorpsLettreGras"/>
      </w:pPr>
      <w:r w:rsidRPr="00226273">
        <w:t>Assurance-maladie</w:t>
      </w:r>
    </w:p>
    <w:p w:rsidR="003F2403" w:rsidRDefault="003F2403" w:rsidP="003F2403">
      <w:pPr>
        <w:pStyle w:val="CorpsLettre"/>
      </w:pPr>
      <w:r>
        <w:t xml:space="preserve">Fin du droit aux prestations : </w:t>
      </w:r>
      <w:r>
        <w:rPr>
          <w:color w:val="FF0000"/>
        </w:rPr>
        <w:t>’date’</w:t>
      </w:r>
      <w:r>
        <w:t>.</w:t>
      </w:r>
    </w:p>
    <w:p w:rsidR="00A866A8" w:rsidRPr="0050332A" w:rsidRDefault="00B66E87" w:rsidP="00A866A8">
      <w:pPr>
        <w:pStyle w:val="CorpsLettre"/>
        <w:rPr>
          <w:color w:val="C00000"/>
        </w:rPr>
      </w:pPr>
      <w:r w:rsidRPr="0050332A">
        <w:rPr>
          <w:color w:val="C00000"/>
        </w:rPr>
        <w:t>Dès cette date, notre</w:t>
      </w:r>
      <w:r w:rsidR="003F2403" w:rsidRPr="0050332A">
        <w:rPr>
          <w:color w:val="C00000"/>
        </w:rPr>
        <w:t xml:space="preserve"> courtier </w:t>
      </w:r>
      <w:proofErr w:type="spellStart"/>
      <w:r w:rsidR="003F2403" w:rsidRPr="0050332A">
        <w:rPr>
          <w:color w:val="C00000"/>
        </w:rPr>
        <w:t>Swiss</w:t>
      </w:r>
      <w:proofErr w:type="spellEnd"/>
      <w:r w:rsidR="003F2403" w:rsidRPr="0050332A">
        <w:rPr>
          <w:color w:val="C00000"/>
        </w:rPr>
        <w:t xml:space="preserve"> Risk &amp; Care informera votre assureur, mentionné ci-dessous, qu’il doit procéder au transfert de votre police d’assurance directement à votre attention. </w:t>
      </w:r>
    </w:p>
    <w:p w:rsidR="00F63916" w:rsidRPr="003F2403" w:rsidRDefault="00F63916" w:rsidP="00A866A8">
      <w:pPr>
        <w:pStyle w:val="CorpsLettre"/>
        <w:rPr>
          <w:color w:val="FF0000"/>
        </w:rPr>
      </w:pPr>
      <w:r>
        <w:rPr>
          <w:color w:val="FF0000"/>
        </w:rPr>
        <w:t xml:space="preserve">Dès cette date, votre futur assureur vous transmettra les documents utiles en lien avec votre police d’assurance </w:t>
      </w:r>
      <w:r w:rsidRPr="00F63916">
        <w:rPr>
          <w:color w:val="7030A0"/>
        </w:rPr>
        <w:t>/ vos polices d’assurance</w:t>
      </w:r>
      <w:r>
        <w:rPr>
          <w:color w:val="FF0000"/>
        </w:rPr>
        <w:t>.</w:t>
      </w:r>
    </w:p>
    <w:p w:rsidR="007F5C3F" w:rsidRDefault="005E4C19">
      <w:pPr>
        <w:pStyle w:val="CorpsLettre"/>
      </w:pPr>
      <w:r>
        <w:rPr>
          <w:color w:val="0000FF"/>
        </w:rPr>
        <w:t>La présente décision concerne</w:t>
      </w:r>
    </w:p>
    <w:p w:rsidR="007F5C3F" w:rsidRDefault="005E4C19">
      <w:pPr>
        <w:pStyle w:val="CorpsLettre"/>
        <w:rPr>
          <w:b/>
          <w:bCs/>
          <w:vanish/>
        </w:rPr>
      </w:pPr>
      <w:r>
        <w:rPr>
          <w:b/>
          <w:bCs/>
          <w:vanish/>
          <w:highlight w:val="yellow"/>
        </w:rPr>
        <w:t>Attention : choix des personnes concernées</w:t>
      </w:r>
    </w:p>
    <w:p w:rsidR="003759C9" w:rsidRPr="004848AF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before="120"/>
        <w:rPr>
          <w:rStyle w:val="Envidence"/>
        </w:rPr>
      </w:pPr>
      <w:r w:rsidRPr="004848AF">
        <w:rPr>
          <w:rStyle w:val="Envidence"/>
        </w:rPr>
        <w:lastRenderedPageBreak/>
        <w:t>Nom</w:t>
      </w:r>
      <w:r w:rsidRPr="004848AF">
        <w:rPr>
          <w:rStyle w:val="Envidence"/>
        </w:rPr>
        <w:tab/>
        <w:t>Prénom</w:t>
      </w:r>
      <w:r w:rsidRPr="004848AF">
        <w:rPr>
          <w:rStyle w:val="Envidence"/>
        </w:rPr>
        <w:tab/>
        <w:t xml:space="preserve">Né(e) </w:t>
      </w:r>
      <w:proofErr w:type="gramStart"/>
      <w:r w:rsidRPr="004848AF">
        <w:rPr>
          <w:rStyle w:val="Envidence"/>
        </w:rPr>
        <w:t>le</w:t>
      </w:r>
      <w:r w:rsidRPr="004848AF">
        <w:rPr>
          <w:rStyle w:val="Envidence"/>
        </w:rPr>
        <w:tab/>
      </w:r>
      <w:r w:rsidR="002F38BB">
        <w:rPr>
          <w:rStyle w:val="Envidence"/>
        </w:rPr>
        <w:t>Assurance</w:t>
      </w:r>
      <w:proofErr w:type="gramEnd"/>
      <w:r w:rsidR="002F38BB">
        <w:rPr>
          <w:rStyle w:val="Envidence"/>
        </w:rPr>
        <w:tab/>
        <w:t>N°</w:t>
      </w:r>
      <w:r w:rsidR="00646B35">
        <w:rPr>
          <w:rStyle w:val="Envidence"/>
        </w:rPr>
        <w:t xml:space="preserve"> </w:t>
      </w:r>
      <w:r w:rsidR="002F38BB">
        <w:rPr>
          <w:rStyle w:val="Envidence"/>
        </w:rPr>
        <w:t>assuré</w:t>
      </w:r>
      <w:r w:rsidR="00126EFB">
        <w:rPr>
          <w:rStyle w:val="Envidence"/>
        </w:rPr>
        <w:tab/>
        <w:t>Franchise</w:t>
      </w:r>
    </w:p>
    <w:p w:rsidR="003759C9" w:rsidRPr="003759C9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3759C9">
        <w:rPr>
          <w:rStyle w:val="RvisionFusion"/>
        </w:rPr>
        <w:instrText xml:space="preserve"> MERGEFIELD saB_R_PP_LastName \* MERGEFORMAT </w:instrText>
      </w:r>
      <w:r w:rsidRPr="004848AF">
        <w:rPr>
          <w:rStyle w:val="RvisionFusion"/>
        </w:rPr>
        <w:fldChar w:fldCharType="separate"/>
      </w:r>
      <w:r w:rsidRPr="003759C9">
        <w:rPr>
          <w:rStyle w:val="RvisionFusion"/>
          <w:noProof/>
        </w:rPr>
        <w:t>«saB_R_PP_LastName»</w:t>
      </w:r>
      <w:r w:rsidRPr="004848AF">
        <w:rPr>
          <w:rStyle w:val="RvisionFusion"/>
        </w:rPr>
        <w:fldChar w:fldCharType="end"/>
      </w:r>
      <w:r w:rsidRPr="003759C9">
        <w:rPr>
          <w:rStyle w:val="RvisionFusion"/>
        </w:rPr>
        <w:tab/>
      </w:r>
      <w:r w:rsidR="00F264D4">
        <w:rPr>
          <w:rStyle w:val="RvisionVrification"/>
        </w:rPr>
        <w:fldChar w:fldCharType="begin"/>
      </w:r>
      <w:r w:rsidR="00F264D4" w:rsidRPr="002766CA">
        <w:rPr>
          <w:rStyle w:val="RvisionVrification"/>
        </w:rPr>
        <w:instrText xml:space="preserve"> MERGEFIELD  saB_R_PP_FirstName \* Caps  \* MERGEFORMAT </w:instrText>
      </w:r>
      <w:r w:rsidR="00F264D4">
        <w:rPr>
          <w:rStyle w:val="RvisionVrification"/>
        </w:rPr>
        <w:fldChar w:fldCharType="separate"/>
      </w:r>
      <w:r w:rsidR="00F264D4" w:rsidRPr="002766CA">
        <w:rPr>
          <w:rStyle w:val="RvisionVrification"/>
          <w:noProof/>
        </w:rPr>
        <w:t>«Sab_R_PP_Firstname»</w:t>
      </w:r>
      <w:r w:rsidR="00F264D4">
        <w:rPr>
          <w:rStyle w:val="RvisionVrification"/>
        </w:rPr>
        <w:fldChar w:fldCharType="end"/>
      </w:r>
      <w:r w:rsidRPr="003759C9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3759C9">
        <w:rPr>
          <w:rStyle w:val="RvisionFusion"/>
        </w:rPr>
        <w:instrText xml:space="preserve"> MERGEFIELD daB_R_PP_Birthdate \* MERGEFORMAT </w:instrText>
      </w:r>
      <w:r w:rsidRPr="004848AF">
        <w:rPr>
          <w:rStyle w:val="RvisionFusion"/>
        </w:rPr>
        <w:fldChar w:fldCharType="separate"/>
      </w:r>
      <w:r w:rsidRPr="003759C9">
        <w:rPr>
          <w:rStyle w:val="RvisionFusion"/>
          <w:noProof/>
        </w:rPr>
        <w:t>«daB_R_PP_Birthdate»</w:t>
      </w:r>
      <w:r w:rsidRPr="004848AF">
        <w:rPr>
          <w:rStyle w:val="RvisionFusion"/>
        </w:rPr>
        <w:fldChar w:fldCharType="end"/>
      </w:r>
      <w:r w:rsidRPr="003759C9">
        <w:rPr>
          <w:rStyle w:val="RvisionFusion"/>
        </w:rPr>
        <w:tab/>
      </w:r>
      <w:r w:rsidR="002F38BB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 xml:space="preserve">CHF </w:t>
      </w:r>
      <w:r w:rsidR="00126EFB">
        <w:rPr>
          <w:color w:val="FF0000"/>
        </w:rPr>
        <w:t>’compléter’</w:t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SAS_R_PP_LASTNAME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«SAS_R_PP_LASTNAME»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SAS_R_PP_FIRSTNAME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«Sas_R_Pp_Firstname»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DAS_R_PP_BIRTHDATE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«DAS_R_PP_BIRTHDATE»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3759C9" w:rsidRPr="00D337B0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p w:rsidR="00D43D75" w:rsidRDefault="003759C9" w:rsidP="006778D3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color w:val="FF0000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SAM_R_PP_LASTNAME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«SAM_R_PP_LASTNAME»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F264D4">
        <w:rPr>
          <w:rStyle w:val="RvisionFusion"/>
          <w:lang w:val="en-GB"/>
        </w:rPr>
        <w:fldChar w:fldCharType="begin"/>
      </w:r>
      <w:r w:rsidR="00F264D4" w:rsidRPr="00F264D4">
        <w:rPr>
          <w:rStyle w:val="RvisionFusion"/>
        </w:rPr>
        <w:instrText xml:space="preserve"> MERGEFIELD  SAM_R_PP_FIRSTNAME \* Caps  \* MERGEFORMAT </w:instrText>
      </w:r>
      <w:r w:rsidR="00F264D4">
        <w:rPr>
          <w:rStyle w:val="RvisionFusion"/>
          <w:lang w:val="en-GB"/>
        </w:rPr>
        <w:fldChar w:fldCharType="separate"/>
      </w:r>
      <w:r w:rsidR="00F264D4" w:rsidRPr="00F264D4">
        <w:rPr>
          <w:rStyle w:val="RvisionFusion"/>
          <w:noProof/>
        </w:rPr>
        <w:t>«Sam_R_Pp_Firstname»</w:t>
      </w:r>
      <w:r w:rsidR="00F264D4">
        <w:rPr>
          <w:rStyle w:val="RvisionFusion"/>
          <w:lang w:val="en-GB"/>
        </w:rPr>
        <w:fldChar w:fldCharType="end"/>
      </w:r>
      <w:r w:rsidRPr="00D337B0">
        <w:rPr>
          <w:rStyle w:val="RvisionFusion"/>
        </w:rPr>
        <w:tab/>
      </w: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MERGEFIELD DAM_R_PP_BIRTHDATE \* MERGEFORMAT </w:instrText>
      </w:r>
      <w:r w:rsidRPr="004848AF">
        <w:rPr>
          <w:rStyle w:val="RvisionFusion"/>
        </w:rPr>
        <w:fldChar w:fldCharType="separate"/>
      </w:r>
      <w:r w:rsidRPr="00D337B0">
        <w:rPr>
          <w:rStyle w:val="RvisionFusion"/>
          <w:noProof/>
        </w:rPr>
        <w:t>«DAM_R_PP_BIRTHDATE»</w:t>
      </w:r>
      <w:r w:rsidRPr="004848AF">
        <w:rPr>
          <w:rStyle w:val="RvisionFusion"/>
        </w:rPr>
        <w:fldChar w:fldCharType="end"/>
      </w:r>
      <w:r w:rsidRPr="00D337B0">
        <w:rPr>
          <w:rStyle w:val="RvisionFusion"/>
        </w:rPr>
        <w:tab/>
      </w:r>
      <w:r w:rsidR="00D337B0">
        <w:rPr>
          <w:color w:val="FF0000"/>
        </w:rPr>
        <w:t>’compléter’</w:t>
      </w:r>
      <w:r w:rsidR="00D337B0">
        <w:rPr>
          <w:color w:val="FF0000"/>
        </w:rPr>
        <w:tab/>
        <w:t>’compléter’</w:t>
      </w:r>
      <w:r w:rsidR="00126EFB">
        <w:rPr>
          <w:color w:val="FF0000"/>
        </w:rPr>
        <w:tab/>
      </w:r>
      <w:r w:rsidR="00F53DEB">
        <w:rPr>
          <w:color w:val="FF0000"/>
        </w:rPr>
        <w:t>CHF ’compléter’</w:t>
      </w:r>
    </w:p>
    <w:p w:rsidR="00FC609F" w:rsidRPr="00FA4B8D" w:rsidRDefault="00FC609F" w:rsidP="00FC609F">
      <w:pPr>
        <w:spacing w:before="120"/>
        <w:rPr>
          <w:b/>
        </w:rPr>
      </w:pPr>
      <w:r w:rsidRPr="00FA4B8D">
        <w:rPr>
          <w:b/>
        </w:rPr>
        <w:t>Vous avez des questions ?</w:t>
      </w:r>
    </w:p>
    <w:p w:rsidR="00FC609F" w:rsidRDefault="00FC609F" w:rsidP="00FC609F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</w:pPr>
      <w:r>
        <w:t>Vous pouvez appeler le numéro inscrit dans l’en-tête de cette décision.</w:t>
      </w:r>
    </w:p>
    <w:p w:rsidR="003759C9" w:rsidRPr="00D337B0" w:rsidRDefault="003759C9" w:rsidP="00FC609F">
      <w:pPr>
        <w:pStyle w:val="Normalespac"/>
        <w:tabs>
          <w:tab w:val="left" w:pos="1843"/>
          <w:tab w:val="left" w:pos="3544"/>
          <w:tab w:val="left" w:pos="4820"/>
          <w:tab w:val="left" w:pos="5954"/>
          <w:tab w:val="left" w:pos="7371"/>
        </w:tabs>
        <w:spacing w:after="0"/>
        <w:rPr>
          <w:rStyle w:val="RvisionFusion"/>
        </w:rPr>
      </w:pPr>
      <w:r w:rsidRPr="004848AF">
        <w:rPr>
          <w:rStyle w:val="RvisionFusion"/>
        </w:rPr>
        <w:fldChar w:fldCharType="begin"/>
      </w:r>
      <w:r w:rsidRPr="00D337B0">
        <w:rPr>
          <w:rStyle w:val="RvisionFusion"/>
        </w:rPr>
        <w:instrText xml:space="preserve"> NEXT  \* MERGEFORMAT </w:instrText>
      </w:r>
      <w:r w:rsidRPr="004848AF">
        <w:rPr>
          <w:rStyle w:val="RvisionFusion"/>
        </w:rPr>
        <w:fldChar w:fldCharType="end"/>
      </w:r>
    </w:p>
    <w:tbl>
      <w:tblPr>
        <w:tblStyle w:val="Grilledutableau"/>
        <w:tblW w:w="8370" w:type="dxa"/>
        <w:tblLook w:val="04A0" w:firstRow="1" w:lastRow="0" w:firstColumn="1" w:lastColumn="0" w:noHBand="0" w:noVBand="1"/>
      </w:tblPr>
      <w:tblGrid>
        <w:gridCol w:w="1566"/>
        <w:gridCol w:w="6804"/>
      </w:tblGrid>
      <w:tr w:rsidR="00D43D75" w:rsidTr="00FC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0"/>
        </w:trPr>
        <w:tc>
          <w:tcPr>
            <w:tcW w:w="1506" w:type="dxa"/>
          </w:tcPr>
          <w:p w:rsidR="00D43D75" w:rsidRDefault="00FC609F" w:rsidP="00595DCB">
            <w:pPr>
              <w:spacing w:before="240" w:after="90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360045</wp:posOffset>
                  </wp:positionV>
                  <wp:extent cx="424180" cy="414020"/>
                  <wp:effectExtent l="0" t="0" r="0" b="0"/>
                  <wp:wrapNone/>
                  <wp:docPr id="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3D75">
              <w:t>Bases légales</w:t>
            </w:r>
          </w:p>
        </w:tc>
        <w:tc>
          <w:tcPr>
            <w:tcW w:w="6744" w:type="dxa"/>
          </w:tcPr>
          <w:p w:rsidR="00D43D75" w:rsidRPr="00595DCB" w:rsidRDefault="00D43D75" w:rsidP="00D43D75">
            <w:pPr>
              <w:pStyle w:val="Paragraphedeliste"/>
              <w:numPr>
                <w:ilvl w:val="0"/>
                <w:numId w:val="47"/>
              </w:numPr>
              <w:suppressAutoHyphens w:val="0"/>
              <w:spacing w:before="240" w:after="120"/>
              <w:jc w:val="both"/>
              <w:rPr>
                <w:rStyle w:val="RvisionRdaction"/>
                <w:color w:val="auto"/>
              </w:rPr>
            </w:pPr>
            <w:r w:rsidRPr="00595DCB">
              <w:rPr>
                <w:rStyle w:val="RvisionRdaction"/>
                <w:color w:val="auto"/>
              </w:rPr>
              <w:t xml:space="preserve">Articles </w:t>
            </w:r>
            <w:r w:rsidR="00595DCB" w:rsidRPr="00595DCB">
              <w:t xml:space="preserve">80, 82 et 85 </w:t>
            </w:r>
            <w:proofErr w:type="spellStart"/>
            <w:r w:rsidR="00595DCB" w:rsidRPr="00595DCB">
              <w:t>LAsi</w:t>
            </w:r>
            <w:proofErr w:type="spellEnd"/>
            <w:r w:rsidR="00595DCB" w:rsidRPr="00595DCB">
              <w:t>,</w:t>
            </w:r>
          </w:p>
          <w:p w:rsidR="00D43D75" w:rsidRPr="00595DCB" w:rsidRDefault="00D43D75" w:rsidP="00D43D75">
            <w:pPr>
              <w:pStyle w:val="Paragraphedeliste"/>
              <w:numPr>
                <w:ilvl w:val="0"/>
                <w:numId w:val="47"/>
              </w:numPr>
              <w:suppressAutoHyphens w:val="0"/>
              <w:spacing w:after="120"/>
              <w:jc w:val="both"/>
              <w:rPr>
                <w:rStyle w:val="RvisionRdaction"/>
                <w:color w:val="auto"/>
              </w:rPr>
            </w:pPr>
            <w:r w:rsidRPr="00595DCB">
              <w:rPr>
                <w:rStyle w:val="RvisionRdaction"/>
                <w:color w:val="auto"/>
              </w:rPr>
              <w:t xml:space="preserve">Articles </w:t>
            </w:r>
            <w:r w:rsidR="00595DCB" w:rsidRPr="00595DCB">
              <w:t>2, 19 et 41 LARA</w:t>
            </w:r>
          </w:p>
          <w:p w:rsidR="00D43D75" w:rsidRPr="00595DCB" w:rsidRDefault="00D43D75" w:rsidP="00D43D75">
            <w:pPr>
              <w:pStyle w:val="Paragraphedeliste"/>
              <w:numPr>
                <w:ilvl w:val="0"/>
                <w:numId w:val="47"/>
              </w:numPr>
              <w:suppressAutoHyphens w:val="0"/>
              <w:spacing w:after="120"/>
              <w:jc w:val="both"/>
              <w:rPr>
                <w:rStyle w:val="RvisionRdaction"/>
                <w:color w:val="auto"/>
              </w:rPr>
            </w:pPr>
            <w:r w:rsidRPr="00595DCB">
              <w:rPr>
                <w:rStyle w:val="RvisionRdaction"/>
                <w:color w:val="auto"/>
              </w:rPr>
              <w:t>Normes d’assistance adoptées par le Conseil d’Etat</w:t>
            </w:r>
          </w:p>
          <w:p w:rsidR="00D43D75" w:rsidRPr="00E94393" w:rsidRDefault="00D43D75" w:rsidP="00D43D75">
            <w:pPr>
              <w:pStyle w:val="Paragraphedeliste"/>
              <w:numPr>
                <w:ilvl w:val="0"/>
                <w:numId w:val="47"/>
              </w:numPr>
              <w:suppressAutoHyphens w:val="0"/>
              <w:spacing w:after="120"/>
              <w:jc w:val="both"/>
            </w:pPr>
            <w:r w:rsidRPr="00595DCB">
              <w:rPr>
                <w:rStyle w:val="RvisionRdaction"/>
                <w:color w:val="auto"/>
              </w:rPr>
              <w:t>Guide d’assistance</w:t>
            </w:r>
            <w:r w:rsidR="00FC609F">
              <w:rPr>
                <w:rStyle w:val="RvisionRdaction"/>
                <w:color w:val="auto"/>
              </w:rPr>
              <w:t xml:space="preserve"> de l’EVAM</w:t>
            </w:r>
          </w:p>
        </w:tc>
      </w:tr>
    </w:tbl>
    <w:p w:rsidR="009C6D6B" w:rsidRDefault="00FC609F" w:rsidP="002219B6">
      <w:pPr>
        <w:pStyle w:val="CivilitsBleu"/>
        <w:spacing w:before="120" w:after="900"/>
      </w:pPr>
      <w:r>
        <w:t>N</w:t>
      </w:r>
      <w:r w:rsidR="005E4C19">
        <w:t>ous vous prions d</w:t>
      </w:r>
      <w:r>
        <w:t>’agréer</w:t>
      </w:r>
      <w:r w:rsidR="005E4C19">
        <w:t xml:space="preserve">, </w:t>
      </w:r>
      <w:r w:rsidR="00F23B4C">
        <w:rPr>
          <w:color w:val="FF0000"/>
        </w:rPr>
        <w:t>Madame</w:t>
      </w:r>
      <w:r w:rsidR="00E146E4" w:rsidRPr="007052E1">
        <w:rPr>
          <w:color w:val="FF0000"/>
        </w:rPr>
        <w:t xml:space="preserve">, </w:t>
      </w:r>
      <w:r w:rsidR="007052E1" w:rsidRPr="007052E1">
        <w:rPr>
          <w:color w:val="FF0000"/>
        </w:rPr>
        <w:t>Monsieur</w:t>
      </w:r>
      <w:r w:rsidR="007052E1">
        <w:t xml:space="preserve">, </w:t>
      </w:r>
      <w:r>
        <w:t>nos meilleures salutations</w:t>
      </w:r>
      <w:r w:rsidR="005E4C19">
        <w:t>.</w:t>
      </w:r>
    </w:p>
    <w:p w:rsidR="00FC609F" w:rsidRPr="00800454" w:rsidRDefault="00FC609F" w:rsidP="00B46CAA">
      <w:pPr>
        <w:spacing w:before="900"/>
      </w:pPr>
    </w:p>
    <w:tbl>
      <w:tblPr>
        <w:tblW w:w="3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</w:tblGrid>
      <w:tr w:rsidR="00FC609F" w:rsidRPr="007A1DEA" w:rsidTr="007A1DEA">
        <w:tc>
          <w:tcPr>
            <w:tcW w:w="3544" w:type="dxa"/>
            <w:tcBorders>
              <w:top w:val="single" w:sz="4" w:space="0" w:color="auto"/>
            </w:tcBorders>
          </w:tcPr>
          <w:p w:rsidR="00FC609F" w:rsidRPr="007A1DEA" w:rsidRDefault="00FC609F" w:rsidP="00105764">
            <w:bookmarkStart w:id="1" w:name="s_signGauche_1"/>
            <w:bookmarkEnd w:id="1"/>
            <w:r w:rsidRPr="007A1DEA">
              <w:br/>
            </w:r>
            <w:bookmarkStart w:id="2" w:name="s_signGauche_2"/>
            <w:bookmarkEnd w:id="2"/>
          </w:p>
        </w:tc>
      </w:tr>
    </w:tbl>
    <w:p w:rsidR="00FC609F" w:rsidRDefault="00FC609F" w:rsidP="00B46CAA">
      <w:pPr>
        <w:spacing w:after="90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1503680</wp:posOffset>
            </wp:positionH>
            <wp:positionV relativeFrom="paragraph">
              <wp:posOffset>7760970</wp:posOffset>
            </wp:positionV>
            <wp:extent cx="5039995" cy="452755"/>
            <wp:effectExtent l="0" t="0" r="0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1503680</wp:posOffset>
            </wp:positionH>
            <wp:positionV relativeFrom="paragraph">
              <wp:posOffset>7760970</wp:posOffset>
            </wp:positionV>
            <wp:extent cx="5039995" cy="452755"/>
            <wp:effectExtent l="0" t="0" r="0" b="0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09F" w:rsidRPr="00FC609F" w:rsidRDefault="00FC609F" w:rsidP="00FC609F">
      <w:pPr>
        <w:pStyle w:val="CorpsLettre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1503680</wp:posOffset>
            </wp:positionH>
            <wp:positionV relativeFrom="paragraph">
              <wp:posOffset>7760970</wp:posOffset>
            </wp:positionV>
            <wp:extent cx="5039995" cy="452755"/>
            <wp:effectExtent l="0" t="0" r="0" b="0"/>
            <wp:wrapNone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C3F" w:rsidRDefault="00FC609F">
      <w:pPr>
        <w:pStyle w:val="CorpsLettre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7755890</wp:posOffset>
            </wp:positionV>
            <wp:extent cx="5039995" cy="452755"/>
            <wp:effectExtent l="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7755890</wp:posOffset>
            </wp:positionV>
            <wp:extent cx="5039995" cy="45275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7755890</wp:posOffset>
            </wp:positionV>
            <wp:extent cx="5039995" cy="4527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7755890</wp:posOffset>
            </wp:positionV>
            <wp:extent cx="5039995" cy="45275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1511935</wp:posOffset>
            </wp:positionH>
            <wp:positionV relativeFrom="paragraph">
              <wp:posOffset>7755890</wp:posOffset>
            </wp:positionV>
            <wp:extent cx="5039995" cy="45275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C3F" w:rsidRDefault="005E4C19">
      <w:pPr>
        <w:pStyle w:val="AnnexesCopies"/>
      </w:pPr>
      <w:r>
        <w:t>Annexes</w:t>
      </w:r>
    </w:p>
    <w:p w:rsidR="007F5C3F" w:rsidRDefault="005E4C19">
      <w:pPr>
        <w:pStyle w:val="ExpditeurAdresseAnnexe"/>
      </w:pPr>
      <w:r>
        <w:t>« Informations utiles »</w:t>
      </w:r>
    </w:p>
    <w:p w:rsidR="007F5C3F" w:rsidRDefault="005E4C19">
      <w:pPr>
        <w:pStyle w:val="AnnexesCopies"/>
      </w:pPr>
      <w:r>
        <w:t>Copie</w:t>
      </w:r>
    </w:p>
    <w:p w:rsidR="007F5C3F" w:rsidRPr="00BC1821" w:rsidRDefault="005E4C19" w:rsidP="003814FF">
      <w:pPr>
        <w:pStyle w:val="ExpditeurAdresseAnnexe"/>
        <w:rPr>
          <w:color w:val="7030A0"/>
        </w:rPr>
      </w:pPr>
      <w:r w:rsidRPr="000B2406">
        <w:t>Dossier</w:t>
      </w:r>
      <w:r w:rsidR="00FD16C6" w:rsidRPr="000B2406">
        <w:t>, assistant(e) social(e),</w:t>
      </w:r>
      <w:r w:rsidR="00A90889" w:rsidRPr="000B2406">
        <w:t xml:space="preserve"> antenne,</w:t>
      </w:r>
      <w:r w:rsidR="00FD16C6" w:rsidRPr="000B2406">
        <w:t xml:space="preserve"> </w:t>
      </w:r>
      <w:r w:rsidR="00BB1FAF">
        <w:rPr>
          <w:color w:val="FF0000"/>
        </w:rPr>
        <w:t>pôle Enquêtes</w:t>
      </w:r>
      <w:r w:rsidR="00BC1821">
        <w:rPr>
          <w:color w:val="FF0000"/>
        </w:rPr>
        <w:t xml:space="preserve">, </w:t>
      </w:r>
      <w:r w:rsidR="00BC1821">
        <w:rPr>
          <w:color w:val="7030A0"/>
        </w:rPr>
        <w:t>chargée de projet "Héberger un migrant"</w:t>
      </w:r>
    </w:p>
    <w:p w:rsidR="00916157" w:rsidRDefault="00916157" w:rsidP="003814FF">
      <w:pPr>
        <w:pStyle w:val="ExpditeurAdresseAnnexe"/>
        <w:rPr>
          <w:color w:val="0000FF"/>
        </w:rPr>
      </w:pPr>
    </w:p>
    <w:p w:rsidR="00916157" w:rsidRDefault="00916157" w:rsidP="003814FF">
      <w:pPr>
        <w:pStyle w:val="ExpditeurAdresseAnnexe"/>
        <w:rPr>
          <w:color w:val="0000FF"/>
        </w:rPr>
      </w:pPr>
    </w:p>
    <w:p w:rsidR="00916157" w:rsidRPr="00916157" w:rsidRDefault="00916157" w:rsidP="002F38BB">
      <w:pPr>
        <w:rPr>
          <w:color w:val="FFFFFF"/>
        </w:rPr>
      </w:pPr>
    </w:p>
    <w:p w:rsidR="00916157" w:rsidRPr="00916157" w:rsidRDefault="00916157" w:rsidP="002F38BB">
      <w:pPr>
        <w:rPr>
          <w:color w:val="FFFFFF"/>
          <w:sz w:val="2"/>
          <w:szCs w:val="2"/>
        </w:rPr>
      </w:pP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naB_R_Requester_I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«naB_R_Requester_I»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SAS_R_PP_LASTNAME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«SAS_R_PP_LASTNAME»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SAS_R_PP_FIRSTNAME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«SAS_R_PP_FIRSTNAME»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DAS_R_PP_BIRTHDATE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«DAS_R_PP_BIRTHDATE»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naS_R_Requester_I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«naS_R_Requester_I»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NEXT  \* MERGEFORMAT </w:instrTex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SAM_R_PP_LASTNAME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«SAM_R_PP_LASTNAME»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SAM_R_PP_FIRSTNAME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«SAM_R_PP_FIRSTNAME»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DAM_R_PP_BIRTHDATE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«DAM_R_PP_BIRTHDATE»</w:t>
      </w:r>
      <w:r w:rsidRPr="00916157">
        <w:rPr>
          <w:color w:val="FFFFFF"/>
          <w:sz w:val="2"/>
          <w:szCs w:val="2"/>
        </w:rPr>
        <w:fldChar w:fldCharType="end"/>
      </w:r>
      <w:r w:rsidRPr="00916157">
        <w:rPr>
          <w:color w:val="FFFFFF"/>
          <w:sz w:val="2"/>
          <w:szCs w:val="2"/>
        </w:rPr>
        <w:fldChar w:fldCharType="begin"/>
      </w:r>
      <w:r w:rsidRPr="00916157">
        <w:rPr>
          <w:color w:val="FFFFFF"/>
          <w:sz w:val="2"/>
          <w:szCs w:val="2"/>
        </w:rPr>
        <w:instrText xml:space="preserve"> MERGEFIELD naM_R_Requester_I \* MERGEFORMAT </w:instrText>
      </w:r>
      <w:r w:rsidRPr="00916157">
        <w:rPr>
          <w:color w:val="FFFFFF"/>
          <w:sz w:val="2"/>
          <w:szCs w:val="2"/>
        </w:rPr>
        <w:fldChar w:fldCharType="separate"/>
      </w:r>
      <w:r w:rsidRPr="00916157">
        <w:rPr>
          <w:noProof/>
          <w:color w:val="FFFFFF"/>
          <w:sz w:val="2"/>
          <w:szCs w:val="2"/>
        </w:rPr>
        <w:t>«naM_R_Requester_I»</w:t>
      </w:r>
      <w:r w:rsidRPr="00916157">
        <w:rPr>
          <w:color w:val="FFFFFF"/>
          <w:sz w:val="2"/>
          <w:szCs w:val="2"/>
        </w:rPr>
        <w:fldChar w:fldCharType="end"/>
      </w:r>
    </w:p>
    <w:p w:rsidR="00916157" w:rsidRPr="000B2406" w:rsidRDefault="00916157" w:rsidP="003814FF">
      <w:pPr>
        <w:pStyle w:val="ExpditeurAdresseAnnexe"/>
        <w:rPr>
          <w:color w:val="0000FF"/>
        </w:rPr>
        <w:sectPr w:rsidR="00916157" w:rsidRPr="000B2406" w:rsidSect="00317AA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991" w:bottom="567" w:left="2381" w:header="567" w:footer="567" w:gutter="0"/>
          <w:cols w:space="708"/>
          <w:titlePg/>
          <w:docGrid w:linePitch="360"/>
        </w:sectPr>
      </w:pPr>
    </w:p>
    <w:p w:rsidR="007F5C3F" w:rsidRDefault="005E4C19" w:rsidP="005921D1">
      <w:pPr>
        <w:pStyle w:val="TitreRapportP2"/>
        <w:keepNext/>
        <w:spacing w:before="0"/>
      </w:pPr>
      <w:r>
        <w:lastRenderedPageBreak/>
        <w:t>Informations utiles</w:t>
      </w:r>
    </w:p>
    <w:p w:rsidR="007F5C3F" w:rsidRPr="009221D2" w:rsidRDefault="005E4C19">
      <w:pPr>
        <w:pStyle w:val="Titre1"/>
        <w:rPr>
          <w:rFonts w:cs="Tahoma"/>
          <w:sz w:val="20"/>
          <w:szCs w:val="20"/>
        </w:rPr>
      </w:pPr>
      <w:r w:rsidRPr="009221D2">
        <w:rPr>
          <w:rFonts w:cs="Tahoma"/>
          <w:sz w:val="20"/>
          <w:szCs w:val="20"/>
        </w:rPr>
        <w:t>Prise en charge selon votre nouveau statut et en cas de nécessité financière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 xml:space="preserve">Motif « sortie asile » – Entrée en force d'une décision de non-entrée en matière (NEM) ou d'une décision de </w:t>
      </w:r>
      <w:r w:rsidR="007D3FD3">
        <w:rPr>
          <w:rFonts w:cs="Tahoma"/>
          <w:color w:val="0000FF"/>
          <w:sz w:val="20"/>
          <w:szCs w:val="20"/>
        </w:rPr>
        <w:t xml:space="preserve">rejet d’asile </w:t>
      </w:r>
      <w:r w:rsidRPr="009221D2">
        <w:rPr>
          <w:rFonts w:cs="Tahoma"/>
          <w:color w:val="0000FF"/>
          <w:sz w:val="20"/>
          <w:szCs w:val="20"/>
        </w:rPr>
        <w:t>(débouté)</w:t>
      </w:r>
      <w:r w:rsidR="00523C3D">
        <w:rPr>
          <w:rFonts w:cs="Tahoma"/>
          <w:color w:val="0000FF"/>
          <w:sz w:val="20"/>
          <w:szCs w:val="20"/>
        </w:rPr>
        <w:t xml:space="preserve"> ou d’une décision de fin d’admission provisoire et de renvoi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 xml:space="preserve">Vous avez la possibilité de vous présenter personnellement, au guichet du Service de la population (SPOP), avenue de </w:t>
      </w:r>
      <w:r w:rsidR="00B77324" w:rsidRPr="009221D2">
        <w:rPr>
          <w:rFonts w:cs="Tahoma"/>
          <w:sz w:val="20"/>
        </w:rPr>
        <w:t>Beaulieu 19, 101</w:t>
      </w:r>
      <w:r w:rsidRPr="009221D2">
        <w:rPr>
          <w:rFonts w:cs="Tahoma"/>
          <w:sz w:val="20"/>
        </w:rPr>
        <w:t>4 Lausanne, afin de déposer une demande d'aide d'urgence.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 xml:space="preserve">Motif régularisation – Permis B ou L, </w:t>
      </w:r>
      <w:r w:rsidR="00E86785" w:rsidRPr="009221D2">
        <w:rPr>
          <w:rFonts w:cs="Tahoma"/>
          <w:color w:val="0000FF"/>
          <w:sz w:val="20"/>
          <w:szCs w:val="20"/>
        </w:rPr>
        <w:t xml:space="preserve">Mariage avec Permis C ou CH, Mariage communautaire </w:t>
      </w:r>
      <w:r w:rsidRPr="009221D2">
        <w:rPr>
          <w:rFonts w:cs="Tahoma"/>
          <w:color w:val="0000FF"/>
          <w:sz w:val="20"/>
          <w:szCs w:val="20"/>
        </w:rPr>
        <w:t>ou obtention de la nationalité suisse par naturalisation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Prière d'adresser toute demande au CSR (Centre social régional) ou au CSI (Centre social intercommunal) de votre région.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 xml:space="preserve">Motif régularisation – Obtention </w:t>
      </w:r>
      <w:r w:rsidR="00713FD1" w:rsidRPr="009221D2">
        <w:rPr>
          <w:rFonts w:cs="Tahoma"/>
          <w:color w:val="0000FF"/>
          <w:sz w:val="20"/>
          <w:szCs w:val="20"/>
        </w:rPr>
        <w:t xml:space="preserve">du statut de réfugié statutaire, de réfugié admis provisoire </w:t>
      </w:r>
      <w:r w:rsidRPr="009221D2">
        <w:rPr>
          <w:rFonts w:cs="Tahoma"/>
          <w:color w:val="0000FF"/>
          <w:sz w:val="20"/>
          <w:szCs w:val="20"/>
        </w:rPr>
        <w:t xml:space="preserve">ou d’apatride 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 xml:space="preserve">Prière d'adresser toute demande au Centre social d'intégration des réfugiés (CSIR), Bâtiment administratif de la </w:t>
      </w:r>
      <w:proofErr w:type="spellStart"/>
      <w:r w:rsidRPr="009221D2">
        <w:rPr>
          <w:rFonts w:cs="Tahoma"/>
          <w:sz w:val="20"/>
        </w:rPr>
        <w:t>Pontaise</w:t>
      </w:r>
      <w:proofErr w:type="spellEnd"/>
      <w:r w:rsidRPr="009221D2">
        <w:rPr>
          <w:rFonts w:cs="Tahoma"/>
          <w:sz w:val="20"/>
        </w:rPr>
        <w:t>, 1014 Lausanne.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Transfert vers un autre canton.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Prière de vous adresser à la Police des étrangers de votre nouveau canton d'attribution.</w:t>
      </w:r>
    </w:p>
    <w:p w:rsidR="007F5C3F" w:rsidRPr="009221D2" w:rsidRDefault="005E4C19">
      <w:pPr>
        <w:pStyle w:val="Titre1"/>
        <w:rPr>
          <w:rFonts w:cs="Tahoma"/>
          <w:sz w:val="20"/>
          <w:szCs w:val="20"/>
        </w:rPr>
      </w:pPr>
      <w:r w:rsidRPr="009221D2">
        <w:rPr>
          <w:rFonts w:cs="Tahoma"/>
          <w:sz w:val="20"/>
          <w:szCs w:val="20"/>
        </w:rPr>
        <w:t>Assurance-maladie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« sortie asile »</w:t>
      </w:r>
    </w:p>
    <w:p w:rsidR="007F5C3F" w:rsidRPr="009221D2" w:rsidRDefault="002A6937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>Vous êtes assuré</w:t>
      </w:r>
      <w:r w:rsidR="00DD5666" w:rsidRPr="009221D2">
        <w:rPr>
          <w:rFonts w:cs="Tahoma"/>
          <w:color w:val="0000FF"/>
          <w:sz w:val="20"/>
        </w:rPr>
        <w:t>(e)</w:t>
      </w:r>
      <w:r w:rsidR="005E4C19" w:rsidRPr="009221D2">
        <w:rPr>
          <w:rFonts w:cs="Tahoma"/>
          <w:color w:val="0000FF"/>
          <w:sz w:val="20"/>
        </w:rPr>
        <w:t xml:space="preserve"> auprès de notre courtier en assurance jusqu’à la date mentionnée dans la décision. Au-delà, il vous appartient de déposer une demande d’aide d’urgence afin de pouvoir bénéficier à nouveau d’une couverture des frais </w:t>
      </w:r>
      <w:r w:rsidR="00B66E87">
        <w:rPr>
          <w:rFonts w:cs="Tahoma"/>
          <w:color w:val="0000FF"/>
          <w:sz w:val="20"/>
        </w:rPr>
        <w:t>médicaux</w:t>
      </w:r>
      <w:r w:rsidR="005E4C19" w:rsidRPr="009221D2">
        <w:rPr>
          <w:rFonts w:cs="Tahoma"/>
          <w:color w:val="0000FF"/>
          <w:sz w:val="20"/>
        </w:rPr>
        <w:t>.</w:t>
      </w:r>
    </w:p>
    <w:p w:rsidR="007F5C3F" w:rsidRPr="009221D2" w:rsidRDefault="005E4C19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>Vous êtes assuré</w:t>
      </w:r>
      <w:r w:rsidR="00DD5666" w:rsidRPr="009221D2">
        <w:rPr>
          <w:rFonts w:cs="Tahoma"/>
          <w:color w:val="0000FF"/>
          <w:sz w:val="20"/>
        </w:rPr>
        <w:t>(e)</w:t>
      </w:r>
      <w:r w:rsidRPr="009221D2">
        <w:rPr>
          <w:rFonts w:cs="Tahoma"/>
          <w:color w:val="0000FF"/>
          <w:sz w:val="20"/>
        </w:rPr>
        <w:t xml:space="preserve"> individuellement auprès d’une caisse-maladie,</w:t>
      </w:r>
      <w:r w:rsidR="000E79D7">
        <w:rPr>
          <w:rFonts w:cs="Tahoma"/>
          <w:color w:val="0000FF"/>
          <w:sz w:val="20"/>
        </w:rPr>
        <w:t xml:space="preserve"> vos frais médicaux sont, en principe, couverts jusqu’à la date mentionnée dans la décision. Au-delà, il </w:t>
      </w:r>
      <w:r w:rsidR="000E79D7">
        <w:rPr>
          <w:rFonts w:cs="Tahoma"/>
          <w:color w:val="0000FF"/>
          <w:sz w:val="20"/>
        </w:rPr>
        <w:lastRenderedPageBreak/>
        <w:t>vous appartient de déposer une demande d’aide d’urgence afin de pouvoir bénéficier à nouveau de la couverture des frais médicaux.</w:t>
      </w:r>
    </w:p>
    <w:p w:rsidR="007F5C3F" w:rsidRPr="009221D2" w:rsidRDefault="000E79D7">
      <w:pPr>
        <w:pStyle w:val="Titre3"/>
        <w:numPr>
          <w:ilvl w:val="1"/>
          <w:numId w:val="28"/>
        </w:numPr>
        <w:rPr>
          <w:rFonts w:cs="Tahoma"/>
          <w:sz w:val="20"/>
        </w:rPr>
      </w:pPr>
      <w:r>
        <w:rPr>
          <w:rFonts w:cs="Tahoma"/>
          <w:sz w:val="20"/>
        </w:rPr>
        <w:t>A défaut, i</w:t>
      </w:r>
      <w:r w:rsidR="005E4C19" w:rsidRPr="009221D2">
        <w:rPr>
          <w:rFonts w:cs="Tahoma"/>
          <w:sz w:val="20"/>
        </w:rPr>
        <w:t>l vous appartient de déposer une demande de subside pour l’assurance maladie auprès de l’agence communale d’assurances soci</w:t>
      </w:r>
      <w:r w:rsidR="00E22584" w:rsidRPr="009221D2">
        <w:rPr>
          <w:rFonts w:cs="Tahoma"/>
          <w:sz w:val="20"/>
        </w:rPr>
        <w:t>ales de votre lieu de résidence</w:t>
      </w:r>
      <w:r w:rsidR="00B66E87">
        <w:rPr>
          <w:rFonts w:cs="Tahoma"/>
          <w:sz w:val="20"/>
        </w:rPr>
        <w:t>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régularisation ou transfert autre canton</w:t>
      </w:r>
    </w:p>
    <w:p w:rsidR="007F5C3F" w:rsidRPr="009221D2" w:rsidRDefault="005E4C19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 xml:space="preserve">Vous êtes </w:t>
      </w:r>
      <w:r w:rsidR="002A6937" w:rsidRPr="009221D2">
        <w:rPr>
          <w:rFonts w:cs="Tahoma"/>
          <w:color w:val="0000FF"/>
          <w:sz w:val="20"/>
        </w:rPr>
        <w:t>assuré</w:t>
      </w:r>
      <w:r w:rsidR="00DD5666" w:rsidRPr="009221D2">
        <w:rPr>
          <w:rFonts w:cs="Tahoma"/>
          <w:color w:val="0000FF"/>
          <w:sz w:val="20"/>
        </w:rPr>
        <w:t>(e)</w:t>
      </w:r>
      <w:r w:rsidRPr="009221D2">
        <w:rPr>
          <w:rFonts w:cs="Tahoma"/>
          <w:color w:val="0000FF"/>
          <w:sz w:val="20"/>
        </w:rPr>
        <w:t xml:space="preserve"> auprès de notre courtier en assurance, votre contrat sera transféré individuellement auprès d’une caisse-maladie sur notre demande. Vous recevrez un courrier de </w:t>
      </w:r>
      <w:r w:rsidR="00525EB9" w:rsidRPr="009221D2">
        <w:rPr>
          <w:rFonts w:cs="Tahoma"/>
          <w:color w:val="0000FF"/>
          <w:sz w:val="20"/>
        </w:rPr>
        <w:t>notre courtier au cours du mois suivant</w:t>
      </w:r>
      <w:r w:rsidRPr="009221D2">
        <w:rPr>
          <w:rFonts w:cs="Tahoma"/>
          <w:color w:val="0000FF"/>
          <w:sz w:val="20"/>
        </w:rPr>
        <w:t xml:space="preserve"> à ce sujet.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Il vous appartient, le cas échéant, de déposer une demande de subside pour l’assurance maladie auprès de l’agence communale d’assurances sociales de votre lieu de résidence.</w:t>
      </w:r>
    </w:p>
    <w:p w:rsidR="007F5C3F" w:rsidRPr="009221D2" w:rsidRDefault="002A6937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>Vous êtes assuré</w:t>
      </w:r>
      <w:r w:rsidR="00DD5666" w:rsidRPr="009221D2">
        <w:rPr>
          <w:rFonts w:cs="Tahoma"/>
          <w:color w:val="0000FF"/>
          <w:sz w:val="20"/>
        </w:rPr>
        <w:t>(e)</w:t>
      </w:r>
      <w:r w:rsidR="005E4C19" w:rsidRPr="009221D2">
        <w:rPr>
          <w:rFonts w:cs="Tahoma"/>
          <w:color w:val="0000FF"/>
          <w:sz w:val="20"/>
        </w:rPr>
        <w:t xml:space="preserve"> individuellement auprès d’une caisse-maladie, les dispositions </w:t>
      </w:r>
      <w:proofErr w:type="spellStart"/>
      <w:r w:rsidR="005E4C19" w:rsidRPr="009221D2">
        <w:rPr>
          <w:rFonts w:cs="Tahoma"/>
          <w:color w:val="0000FF"/>
          <w:sz w:val="20"/>
        </w:rPr>
        <w:t>LAMal</w:t>
      </w:r>
      <w:proofErr w:type="spellEnd"/>
      <w:r w:rsidR="005E4C19" w:rsidRPr="009221D2">
        <w:rPr>
          <w:rFonts w:cs="Tahoma"/>
          <w:color w:val="0000FF"/>
          <w:sz w:val="20"/>
        </w:rPr>
        <w:t xml:space="preserve"> continuent à régir les conditions de votre contrat d’assurance, dont vous avez la pleine responsabilité 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Il vous appartient, le cas échéant, de déposer une demande de subside pour l’assurance maladie auprès de l’agence communale d’assurances sociales de votre lieu de résidence.</w:t>
      </w:r>
    </w:p>
    <w:p w:rsidR="007F5C3F" w:rsidRPr="009221D2" w:rsidRDefault="005E4C19">
      <w:pPr>
        <w:pStyle w:val="Titre1"/>
        <w:rPr>
          <w:rFonts w:cs="Tahoma"/>
          <w:sz w:val="20"/>
          <w:szCs w:val="20"/>
        </w:rPr>
      </w:pPr>
      <w:r w:rsidRPr="009221D2">
        <w:rPr>
          <w:rFonts w:cs="Tahoma"/>
          <w:sz w:val="20"/>
          <w:szCs w:val="20"/>
        </w:rPr>
        <w:t>Logement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sortie asile – Hébergement EVAM (centre, foyer ou appartement)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Si l'entrée en force de votre décision de non-entrée en matière ou de renvoi est effective, vous devez</w:t>
      </w:r>
      <w:r w:rsidR="000E79D7">
        <w:rPr>
          <w:rFonts w:cs="Tahoma"/>
          <w:sz w:val="20"/>
        </w:rPr>
        <w:t>, en principe,</w:t>
      </w:r>
      <w:r w:rsidRPr="009221D2">
        <w:rPr>
          <w:rFonts w:cs="Tahoma"/>
          <w:sz w:val="20"/>
        </w:rPr>
        <w:t xml:space="preserve"> quitter le logement que vous occupez.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b/>
          <w:bCs w:val="0"/>
          <w:sz w:val="20"/>
        </w:rPr>
        <w:t xml:space="preserve">Frais de remise en état de l’appartement. </w:t>
      </w:r>
      <w:r w:rsidRPr="009221D2">
        <w:rPr>
          <w:rFonts w:cs="Tahoma"/>
          <w:sz w:val="20"/>
        </w:rPr>
        <w:t>Nous vous refacturerons les frais éventuels de remise en état de l’appartement.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sortie asile – Hébergement non-EVAM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Vous occupez un logement en bail privé ou un logement pris en charge par un tiers, l'établissement ne prend</w:t>
      </w:r>
      <w:r w:rsidR="000E79D7">
        <w:rPr>
          <w:rFonts w:cs="Tahoma"/>
          <w:sz w:val="20"/>
        </w:rPr>
        <w:t>, en principe,</w:t>
      </w:r>
      <w:r w:rsidRPr="009221D2">
        <w:rPr>
          <w:rFonts w:cs="Tahoma"/>
          <w:sz w:val="20"/>
        </w:rPr>
        <w:t xml:space="preserve"> aucun frais à sa charge.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régularisation – Hébergement EVAM – Foyer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Vous êtes toujours hébergé</w:t>
      </w:r>
      <w:r w:rsidR="00DD5666" w:rsidRPr="009221D2">
        <w:rPr>
          <w:rFonts w:cs="Tahoma"/>
          <w:color w:val="0000FF"/>
          <w:sz w:val="20"/>
        </w:rPr>
        <w:t>(e)</w:t>
      </w:r>
      <w:r w:rsidRPr="009221D2">
        <w:rPr>
          <w:rFonts w:cs="Tahoma"/>
          <w:sz w:val="20"/>
        </w:rPr>
        <w:t xml:space="preserve"> dans un foyer EVAM et vous devez le quitter. Selon l’art. 31 LARA, l'établissement est prêt à prolonger la durée de l’hébergement jusqu’à trois mois.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En cas de demande de votre part, l'Unité Hébergement vous adressera une décision.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régularisation – Hébergement EVAM – Appartement</w:t>
      </w:r>
    </w:p>
    <w:p w:rsidR="007F5C3F" w:rsidRPr="009221D2" w:rsidRDefault="005E4C19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 xml:space="preserve">Vous logez toujours dans un appartement EVAM et notre établissement souhaite conserver ce logement. Vous devez donc le quitter. Selon l’art. 31 LARA, </w:t>
      </w:r>
      <w:r w:rsidR="00813CD0" w:rsidRPr="009221D2">
        <w:rPr>
          <w:rFonts w:cs="Tahoma"/>
          <w:color w:val="0000FF"/>
          <w:sz w:val="20"/>
        </w:rPr>
        <w:t xml:space="preserve">lorsque </w:t>
      </w:r>
      <w:r w:rsidR="00813CD0" w:rsidRPr="009221D2">
        <w:rPr>
          <w:rFonts w:cs="Tahoma"/>
          <w:color w:val="0000FF"/>
          <w:sz w:val="20"/>
        </w:rPr>
        <w:lastRenderedPageBreak/>
        <w:t>l’assistance prend fin, l’établissement peut, par décision et moyennant indemnité, prolonger la durée de l’hébergement jusqu’à trois mois</w:t>
      </w:r>
      <w:r w:rsidRPr="009221D2">
        <w:rPr>
          <w:rFonts w:cs="Tahoma"/>
          <w:color w:val="0000FF"/>
          <w:sz w:val="20"/>
        </w:rPr>
        <w:t xml:space="preserve">. 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Si vous deviez être assisté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et pris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en charge par une institution tierce (CSIR, CSR/CSI), nous vous demandons de bien vouloir demander à être soutenu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dans vos recherches de nouveau logement dans les meilleurs délais, mais au plus tard dans ceux prévus par l'art. 31 LARA.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Tant que vous logerez dans un appartement EVAM, vous serez considéré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comme un « client hébergé débiteur » pour le seul logement et traité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comme tel.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Vous recevrez des bulletins de versement pour le paiement de la mise à disposition d'un lieu d'hébergement par notre Unité Hébergement, ceci jusqu’à votre départ définitif du logement EVAM.</w:t>
      </w:r>
    </w:p>
    <w:p w:rsidR="007F5C3F" w:rsidRPr="009221D2" w:rsidRDefault="005E4C19">
      <w:pPr>
        <w:pStyle w:val="Titre3"/>
        <w:numPr>
          <w:ilvl w:val="1"/>
          <w:numId w:val="28"/>
        </w:numPr>
        <w:rPr>
          <w:rFonts w:cs="Tahoma"/>
          <w:sz w:val="20"/>
        </w:rPr>
      </w:pPr>
      <w:r w:rsidRPr="009221D2">
        <w:rPr>
          <w:rFonts w:cs="Tahoma"/>
          <w:sz w:val="20"/>
        </w:rPr>
        <w:t>Nous vous informons que vous êtes tenu</w:t>
      </w:r>
      <w:r w:rsidR="00DD5666" w:rsidRPr="009221D2">
        <w:rPr>
          <w:rFonts w:cs="Tahoma"/>
          <w:sz w:val="20"/>
        </w:rPr>
        <w:t>(e)</w:t>
      </w:r>
      <w:r w:rsidRPr="009221D2">
        <w:rPr>
          <w:rFonts w:cs="Tahoma"/>
          <w:sz w:val="20"/>
        </w:rPr>
        <w:t xml:space="preserve"> d'informer notre Unité Hébergement de la date exacte de votre départ. </w:t>
      </w:r>
    </w:p>
    <w:p w:rsidR="007F5C3F" w:rsidRPr="009221D2" w:rsidRDefault="005E4C19">
      <w:pPr>
        <w:pStyle w:val="Titre3"/>
        <w:tabs>
          <w:tab w:val="clear" w:pos="520"/>
          <w:tab w:val="left" w:pos="522"/>
        </w:tabs>
        <w:rPr>
          <w:rFonts w:cs="Tahoma"/>
          <w:b/>
          <w:bCs w:val="0"/>
          <w:sz w:val="20"/>
        </w:rPr>
      </w:pPr>
      <w:r w:rsidRPr="009221D2">
        <w:rPr>
          <w:rFonts w:cs="Tahoma"/>
          <w:b/>
          <w:bCs w:val="0"/>
          <w:sz w:val="20"/>
        </w:rPr>
        <w:t>Frais de remise en état de l’appartement</w:t>
      </w:r>
      <w:r w:rsidRPr="009221D2">
        <w:rPr>
          <w:rFonts w:cs="Tahoma"/>
          <w:sz w:val="20"/>
        </w:rPr>
        <w:t>. Nous vous refacturerons les frais éventuels de remise en état de l’appartement.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régularisation – Hébergement non-EVAM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Vous occupez un logement en bail privé ou un logement pris en charge par un tiers, l'établissement ne prend aucun frais à sa charge.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transfert autre canton – Hébergement EVAM (centre, foyer ou appartement)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Vous devez quitter le logement que vous occupez.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b/>
          <w:bCs w:val="0"/>
          <w:sz w:val="20"/>
        </w:rPr>
        <w:t xml:space="preserve">Frais de remise en état de l’appartement. </w:t>
      </w:r>
      <w:r w:rsidRPr="009221D2">
        <w:rPr>
          <w:rFonts w:cs="Tahoma"/>
          <w:sz w:val="20"/>
        </w:rPr>
        <w:t>Nous vous refacturerons les frais éventuels de remise en état de l’appartement.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transfert autre canton – Hébergement non-EVAM (centre, foyer ou appartement)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sz w:val="20"/>
        </w:rPr>
        <w:t>Vous occupez un logement en bail privé ou un logement pris en charge par un tiers, l'établissement ne prend aucun frais à sa charge.</w:t>
      </w:r>
    </w:p>
    <w:p w:rsidR="007F5C3F" w:rsidRPr="009221D2" w:rsidRDefault="005E4C19">
      <w:pPr>
        <w:pStyle w:val="Titre1"/>
        <w:tabs>
          <w:tab w:val="clear" w:pos="432"/>
        </w:tabs>
        <w:ind w:left="335" w:hanging="335"/>
        <w:rPr>
          <w:rFonts w:cs="Tahoma"/>
          <w:sz w:val="20"/>
          <w:szCs w:val="20"/>
        </w:rPr>
      </w:pPr>
      <w:r w:rsidRPr="009221D2">
        <w:rPr>
          <w:rFonts w:cs="Tahoma"/>
          <w:sz w:val="20"/>
          <w:szCs w:val="20"/>
        </w:rPr>
        <w:t>Dettes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« sortie asile »</w:t>
      </w:r>
    </w:p>
    <w:p w:rsidR="007F5C3F" w:rsidRPr="009221D2" w:rsidRDefault="005E4C19">
      <w:pPr>
        <w:pStyle w:val="Titre3"/>
        <w:rPr>
          <w:rFonts w:cs="Tahoma"/>
          <w:sz w:val="20"/>
        </w:rPr>
      </w:pPr>
      <w:r w:rsidRPr="009221D2">
        <w:rPr>
          <w:rFonts w:cs="Tahoma"/>
          <w:color w:val="0000FF"/>
          <w:sz w:val="20"/>
        </w:rPr>
        <w:t xml:space="preserve">Nous vous rendons </w:t>
      </w:r>
      <w:r w:rsidR="00DD5666" w:rsidRPr="009221D2">
        <w:rPr>
          <w:rFonts w:cs="Tahoma"/>
          <w:color w:val="0000FF"/>
          <w:sz w:val="20"/>
        </w:rPr>
        <w:t>attentif(</w:t>
      </w:r>
      <w:proofErr w:type="spellStart"/>
      <w:r w:rsidR="00DD5666" w:rsidRPr="009221D2">
        <w:rPr>
          <w:rFonts w:cs="Tahoma"/>
          <w:color w:val="0000FF"/>
          <w:sz w:val="20"/>
        </w:rPr>
        <w:t>ve</w:t>
      </w:r>
      <w:proofErr w:type="spellEnd"/>
      <w:r w:rsidR="00DD5666" w:rsidRPr="009221D2">
        <w:rPr>
          <w:rFonts w:cs="Tahoma"/>
          <w:color w:val="0000FF"/>
          <w:sz w:val="20"/>
        </w:rPr>
        <w:t>)</w:t>
      </w:r>
      <w:r w:rsidRPr="009221D2">
        <w:rPr>
          <w:rFonts w:cs="Tahoma"/>
          <w:color w:val="0000FF"/>
          <w:sz w:val="20"/>
        </w:rPr>
        <w:t xml:space="preserve"> au fait que </w:t>
      </w:r>
      <w:r w:rsidR="00573B1E" w:rsidRPr="009221D2">
        <w:rPr>
          <w:rFonts w:cs="Tahoma"/>
          <w:color w:val="0000FF"/>
          <w:sz w:val="20"/>
        </w:rPr>
        <w:t>si vous êtes redevable de dettes,</w:t>
      </w:r>
      <w:r w:rsidRPr="009221D2">
        <w:rPr>
          <w:rFonts w:cs="Tahoma"/>
          <w:color w:val="0000FF"/>
          <w:sz w:val="20"/>
        </w:rPr>
        <w:t xml:space="preserve"> celles-ci peuvent vous être réclamées en cas de retour en procédure d'asile ou de régularisation</w:t>
      </w:r>
      <w:r w:rsidRPr="009221D2">
        <w:rPr>
          <w:rFonts w:cs="Tahoma"/>
          <w:sz w:val="20"/>
        </w:rPr>
        <w:t>.</w:t>
      </w:r>
    </w:p>
    <w:p w:rsidR="007F5C3F" w:rsidRPr="009221D2" w:rsidRDefault="005E4C19">
      <w:pPr>
        <w:pStyle w:val="Titre2"/>
        <w:rPr>
          <w:rFonts w:cs="Tahoma"/>
          <w:color w:val="0000FF"/>
          <w:sz w:val="20"/>
          <w:szCs w:val="20"/>
        </w:rPr>
      </w:pPr>
      <w:r w:rsidRPr="009221D2">
        <w:rPr>
          <w:rFonts w:cs="Tahoma"/>
          <w:color w:val="0000FF"/>
          <w:sz w:val="20"/>
          <w:szCs w:val="20"/>
        </w:rPr>
        <w:t>Motif régularisation ou motif transfert autre canton</w:t>
      </w:r>
    </w:p>
    <w:p w:rsidR="007F5C3F" w:rsidRPr="009221D2" w:rsidRDefault="005E4C19">
      <w:pPr>
        <w:pStyle w:val="Titre3"/>
        <w:rPr>
          <w:rFonts w:cs="Tahoma"/>
          <w:color w:val="0000FF"/>
          <w:sz w:val="20"/>
        </w:rPr>
      </w:pPr>
      <w:r w:rsidRPr="009221D2">
        <w:rPr>
          <w:rFonts w:cs="Tahoma"/>
          <w:color w:val="0000FF"/>
          <w:sz w:val="20"/>
        </w:rPr>
        <w:t xml:space="preserve">Nous vous rendons </w:t>
      </w:r>
      <w:r w:rsidR="00DD5666" w:rsidRPr="009221D2">
        <w:rPr>
          <w:rFonts w:cs="Tahoma"/>
          <w:color w:val="0000FF"/>
          <w:sz w:val="20"/>
        </w:rPr>
        <w:t>attentif(</w:t>
      </w:r>
      <w:proofErr w:type="spellStart"/>
      <w:r w:rsidR="00DD5666" w:rsidRPr="009221D2">
        <w:rPr>
          <w:rFonts w:cs="Tahoma"/>
          <w:color w:val="0000FF"/>
          <w:sz w:val="20"/>
        </w:rPr>
        <w:t>ve</w:t>
      </w:r>
      <w:proofErr w:type="spellEnd"/>
      <w:r w:rsidR="00DD5666" w:rsidRPr="009221D2">
        <w:rPr>
          <w:rFonts w:cs="Tahoma"/>
          <w:color w:val="0000FF"/>
          <w:sz w:val="20"/>
        </w:rPr>
        <w:t>)</w:t>
      </w:r>
      <w:r w:rsidRPr="009221D2">
        <w:rPr>
          <w:rFonts w:cs="Tahoma"/>
          <w:color w:val="0000FF"/>
          <w:sz w:val="20"/>
        </w:rPr>
        <w:t xml:space="preserve"> au fait que </w:t>
      </w:r>
      <w:r w:rsidR="00573B1E" w:rsidRPr="009221D2">
        <w:rPr>
          <w:rFonts w:cs="Tahoma"/>
          <w:color w:val="0000FF"/>
          <w:sz w:val="20"/>
        </w:rPr>
        <w:t xml:space="preserve">si </w:t>
      </w:r>
      <w:r w:rsidRPr="009221D2">
        <w:rPr>
          <w:rFonts w:cs="Tahoma"/>
          <w:color w:val="0000FF"/>
          <w:sz w:val="20"/>
        </w:rPr>
        <w:t>vous êtes r</w:t>
      </w:r>
      <w:r w:rsidR="00573B1E" w:rsidRPr="009221D2">
        <w:rPr>
          <w:rFonts w:cs="Tahoma"/>
          <w:color w:val="0000FF"/>
          <w:sz w:val="20"/>
        </w:rPr>
        <w:t>edevable de dettes, v</w:t>
      </w:r>
      <w:r w:rsidRPr="009221D2">
        <w:rPr>
          <w:rFonts w:cs="Tahoma"/>
          <w:color w:val="0000FF"/>
          <w:sz w:val="20"/>
        </w:rPr>
        <w:t>ous recevrez un courrier de l'Entité comptabilité à ce sujet.</w:t>
      </w:r>
    </w:p>
    <w:p w:rsidR="00A02BD2" w:rsidRPr="00A02BD2" w:rsidRDefault="00A02BD2" w:rsidP="002F38BB">
      <w:pPr>
        <w:rPr>
          <w:color w:val="FFFFFF"/>
          <w:sz w:val="2"/>
          <w:szCs w:val="2"/>
        </w:rPr>
      </w:pP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naB_R_Requester_I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«naB_R_Requester_I»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SAS_R_PP_LASTNAME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«SAS_R_PP_LASTNAME»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SAS_R_PP_FIRSTNAME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«SAS_R_PP_FIRSTNAME»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DAS_R_PP_BIRTHDATE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«DAS_R_PP_BIRTHDATE»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naS_R_Requester_I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«naS_R_Requester_I»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NEXT  \* MERGEFORMAT </w:instrTex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SAM_R_PP_LASTNAME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«SAM_R_PP_LASTNAME»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SAM_R_PP_FIRSTNAME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«SAM_R_PP_FIRSTNAME»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DAM_R_PP_BIRTHDATE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«DAM_R_PP_BIRTHDATE»</w:t>
      </w:r>
      <w:r w:rsidRPr="00A02BD2">
        <w:rPr>
          <w:color w:val="FFFFFF"/>
          <w:sz w:val="2"/>
          <w:szCs w:val="2"/>
        </w:rPr>
        <w:fldChar w:fldCharType="end"/>
      </w:r>
      <w:r w:rsidRPr="00A02BD2">
        <w:rPr>
          <w:color w:val="FFFFFF"/>
          <w:sz w:val="2"/>
          <w:szCs w:val="2"/>
        </w:rPr>
        <w:fldChar w:fldCharType="begin"/>
      </w:r>
      <w:r w:rsidRPr="00A02BD2">
        <w:rPr>
          <w:color w:val="FFFFFF"/>
          <w:sz w:val="2"/>
          <w:szCs w:val="2"/>
        </w:rPr>
        <w:instrText xml:space="preserve"> MERGEFIELD naM_R_Requester_I \* MERGEFORMAT </w:instrText>
      </w:r>
      <w:r w:rsidRPr="00A02BD2">
        <w:rPr>
          <w:color w:val="FFFFFF"/>
          <w:sz w:val="2"/>
          <w:szCs w:val="2"/>
        </w:rPr>
        <w:fldChar w:fldCharType="separate"/>
      </w:r>
      <w:r w:rsidRPr="00A02BD2">
        <w:rPr>
          <w:noProof/>
          <w:color w:val="FFFFFF"/>
          <w:sz w:val="2"/>
          <w:szCs w:val="2"/>
        </w:rPr>
        <w:t>«naM_R_Requester_I»</w:t>
      </w:r>
      <w:r w:rsidRPr="00A02BD2">
        <w:rPr>
          <w:color w:val="FFFFFF"/>
          <w:sz w:val="2"/>
          <w:szCs w:val="2"/>
        </w:rPr>
        <w:fldChar w:fldCharType="end"/>
      </w:r>
    </w:p>
    <w:p w:rsidR="007F5C3F" w:rsidRPr="009221D2" w:rsidRDefault="007F5C3F">
      <w:pPr>
        <w:rPr>
          <w:rFonts w:cs="Tahoma"/>
          <w:sz w:val="20"/>
          <w:szCs w:val="20"/>
        </w:rPr>
      </w:pPr>
    </w:p>
    <w:sectPr w:rsidR="007F5C3F" w:rsidRPr="009221D2" w:rsidSect="005E4641">
      <w:headerReference w:type="default" r:id="rId13"/>
      <w:footerReference w:type="default" r:id="rId14"/>
      <w:footerReference w:type="first" r:id="rId15"/>
      <w:pgSz w:w="11906" w:h="16838" w:code="9"/>
      <w:pgMar w:top="2268" w:right="1588" w:bottom="2268" w:left="238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E87" w:rsidRDefault="00B66E87">
      <w:r>
        <w:separator/>
      </w:r>
    </w:p>
    <w:p w:rsidR="00B66E87" w:rsidRDefault="00B66E87"/>
  </w:endnote>
  <w:endnote w:type="continuationSeparator" w:id="0">
    <w:p w:rsidR="00B66E87" w:rsidRDefault="00B66E87">
      <w:r>
        <w:continuationSeparator/>
      </w:r>
    </w:p>
    <w:p w:rsidR="00B66E87" w:rsidRDefault="00B66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713"/>
      <w:gridCol w:w="2714"/>
      <w:gridCol w:w="2726"/>
    </w:tblGrid>
    <w:tr w:rsidR="00B66E87">
      <w:tc>
        <w:tcPr>
          <w:tcW w:w="2713" w:type="dxa"/>
        </w:tcPr>
        <w:p w:rsidR="00B66E87" w:rsidRDefault="00B66E87">
          <w:pPr>
            <w:pStyle w:val="Pieddepage"/>
          </w:pPr>
        </w:p>
      </w:tc>
      <w:tc>
        <w:tcPr>
          <w:tcW w:w="2714" w:type="dxa"/>
        </w:tcPr>
        <w:p w:rsidR="00B66E87" w:rsidRDefault="00B66E87">
          <w:pPr>
            <w:pStyle w:val="Pieddepage"/>
          </w:pPr>
        </w:p>
      </w:tc>
      <w:tc>
        <w:tcPr>
          <w:tcW w:w="2726" w:type="dxa"/>
        </w:tcPr>
        <w:p w:rsidR="00B66E87" w:rsidRDefault="00B66E87">
          <w:pPr>
            <w:pStyle w:val="Pieddepage"/>
            <w:jc w:val="right"/>
            <w:rPr>
              <w:rStyle w:val="Numrodepage"/>
            </w:rPr>
          </w:pPr>
          <w:r>
            <w:rPr>
              <w:rStyle w:val="NumroDePageGras"/>
              <w:b w:val="0"/>
            </w:rPr>
            <w:fldChar w:fldCharType="begin"/>
          </w:r>
          <w:r>
            <w:rPr>
              <w:rStyle w:val="NumroDePageGras"/>
            </w:rPr>
            <w:instrText xml:space="preserve"> PAGE  </w:instrText>
          </w:r>
          <w:r>
            <w:rPr>
              <w:rStyle w:val="NumroDePageGras"/>
              <w:b w:val="0"/>
            </w:rPr>
            <w:fldChar w:fldCharType="separate"/>
          </w:r>
          <w:r w:rsidR="003F1263">
            <w:rPr>
              <w:rStyle w:val="NumroDePageGras"/>
              <w:noProof/>
            </w:rPr>
            <w:t>2</w:t>
          </w:r>
          <w:r>
            <w:rPr>
              <w:rStyle w:val="NumroDePageGras"/>
              <w:b w:val="0"/>
            </w:rPr>
            <w:fldChar w:fldCharType="end"/>
          </w:r>
          <w:r>
            <w:rPr>
              <w:rStyle w:val="Numrodepage"/>
            </w:rPr>
            <w:t xml:space="preserve"> l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SECTIONPAGES </w:instrText>
          </w:r>
          <w:r>
            <w:rPr>
              <w:rStyle w:val="Numrodepage"/>
            </w:rPr>
            <w:fldChar w:fldCharType="separate"/>
          </w:r>
          <w:r w:rsidR="00F3172C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</w:tr>
  </w:tbl>
  <w:p w:rsidR="00B66E87" w:rsidRDefault="00B66E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3080"/>
      <w:gridCol w:w="2545"/>
    </w:tblGrid>
    <w:tr w:rsidR="00B66E87">
      <w:tc>
        <w:tcPr>
          <w:tcW w:w="2528" w:type="dxa"/>
        </w:tcPr>
        <w:p w:rsidR="00B66E87" w:rsidRDefault="00B66E87">
          <w:pPr>
            <w:pStyle w:val="Pieddepage"/>
          </w:pPr>
          <w:bookmarkStart w:id="3" w:name="l_logo1"/>
          <w:bookmarkEnd w:id="3"/>
        </w:p>
      </w:tc>
      <w:tc>
        <w:tcPr>
          <w:tcW w:w="3080" w:type="dxa"/>
        </w:tcPr>
        <w:p w:rsidR="00B66E87" w:rsidRDefault="00B66E87">
          <w:pPr>
            <w:pStyle w:val="Pieddepage"/>
          </w:pPr>
          <w:bookmarkStart w:id="4" w:name="l_logo2"/>
          <w:bookmarkEnd w:id="4"/>
        </w:p>
      </w:tc>
      <w:tc>
        <w:tcPr>
          <w:tcW w:w="2545" w:type="dxa"/>
        </w:tcPr>
        <w:p w:rsidR="00B66E87" w:rsidRDefault="00B66E87">
          <w:pPr>
            <w:pStyle w:val="Pieddepage"/>
            <w:jc w:val="right"/>
          </w:pPr>
          <w:r>
            <w:rPr>
              <w:rStyle w:val="NumroDePageGras"/>
              <w:b w:val="0"/>
            </w:rPr>
            <w:fldChar w:fldCharType="begin"/>
          </w:r>
          <w:r>
            <w:rPr>
              <w:rStyle w:val="NumroDePageGras"/>
            </w:rPr>
            <w:instrText xml:space="preserve"> PAGE  </w:instrText>
          </w:r>
          <w:r>
            <w:rPr>
              <w:rStyle w:val="NumroDePageGras"/>
              <w:b w:val="0"/>
            </w:rPr>
            <w:fldChar w:fldCharType="separate"/>
          </w:r>
          <w:r w:rsidR="003F1263">
            <w:rPr>
              <w:rStyle w:val="NumroDePageGras"/>
              <w:noProof/>
            </w:rPr>
            <w:t>1</w:t>
          </w:r>
          <w:r>
            <w:rPr>
              <w:rStyle w:val="NumroDePageGras"/>
              <w:b w:val="0"/>
            </w:rPr>
            <w:fldChar w:fldCharType="end"/>
          </w:r>
          <w:r>
            <w:rPr>
              <w:rStyle w:val="Numrodepage"/>
            </w:rPr>
            <w:t xml:space="preserve"> l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SECTIONPAGES </w:instrText>
          </w:r>
          <w:r>
            <w:rPr>
              <w:rStyle w:val="Numrodepage"/>
            </w:rPr>
            <w:fldChar w:fldCharType="separate"/>
          </w:r>
          <w:r w:rsidR="00F3172C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</w:tr>
  </w:tbl>
  <w:p w:rsidR="00B66E87" w:rsidRDefault="00B66E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713"/>
      <w:gridCol w:w="2714"/>
    </w:tblGrid>
    <w:tr w:rsidR="00652EFD">
      <w:tc>
        <w:tcPr>
          <w:tcW w:w="2713" w:type="dxa"/>
        </w:tcPr>
        <w:p w:rsidR="00652EFD" w:rsidRDefault="00652EFD">
          <w:pPr>
            <w:pStyle w:val="Pieddepage"/>
          </w:pPr>
        </w:p>
      </w:tc>
      <w:tc>
        <w:tcPr>
          <w:tcW w:w="2714" w:type="dxa"/>
        </w:tcPr>
        <w:p w:rsidR="00652EFD" w:rsidRDefault="00652EFD">
          <w:pPr>
            <w:pStyle w:val="Pieddepage"/>
          </w:pPr>
        </w:p>
      </w:tc>
    </w:tr>
  </w:tbl>
  <w:p w:rsidR="00B66E87" w:rsidRDefault="00B66E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87" w:rsidRDefault="00B66E87">
    <w:pPr>
      <w:pStyle w:val="Pieddepage"/>
      <w:framePr w:wrap="around" w:vAnchor="text" w:hAnchor="margin" w:xAlign="right" w:y="1"/>
      <w:rPr>
        <w:rStyle w:val="Numrodepage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2461"/>
      <w:gridCol w:w="2997"/>
      <w:gridCol w:w="2479"/>
    </w:tblGrid>
    <w:tr w:rsidR="00B66E87">
      <w:tc>
        <w:tcPr>
          <w:tcW w:w="2528" w:type="dxa"/>
        </w:tcPr>
        <w:p w:rsidR="00B66E87" w:rsidRDefault="00B66E87">
          <w:pPr>
            <w:pStyle w:val="Pieddepage"/>
            <w:ind w:right="360"/>
          </w:pPr>
        </w:p>
      </w:tc>
      <w:tc>
        <w:tcPr>
          <w:tcW w:w="3080" w:type="dxa"/>
        </w:tcPr>
        <w:p w:rsidR="00B66E87" w:rsidRDefault="00B66E87">
          <w:pPr>
            <w:pStyle w:val="Pieddepage"/>
          </w:pPr>
        </w:p>
      </w:tc>
      <w:tc>
        <w:tcPr>
          <w:tcW w:w="2545" w:type="dxa"/>
        </w:tcPr>
        <w:p w:rsidR="00B66E87" w:rsidRDefault="00B66E87" w:rsidP="00652EFD">
          <w:pPr>
            <w:pStyle w:val="Pieddepage"/>
          </w:pPr>
          <w:proofErr w:type="gramStart"/>
          <w:r>
            <w:rPr>
              <w:rStyle w:val="Numrodepage"/>
            </w:rPr>
            <w:t>l</w:t>
          </w:r>
          <w:proofErr w:type="gramEnd"/>
          <w:r>
            <w:rPr>
              <w:rStyle w:val="Numrodepage"/>
            </w:rPr>
            <w:t xml:space="preserve"> </w:t>
          </w:r>
        </w:p>
      </w:tc>
    </w:tr>
  </w:tbl>
  <w:p w:rsidR="00B66E87" w:rsidRDefault="00B66E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E87" w:rsidRDefault="00B66E87">
      <w:r>
        <w:separator/>
      </w:r>
    </w:p>
    <w:p w:rsidR="00B66E87" w:rsidRDefault="00B66E87"/>
  </w:footnote>
  <w:footnote w:type="continuationSeparator" w:id="0">
    <w:p w:rsidR="00B66E87" w:rsidRDefault="00B66E87">
      <w:r>
        <w:continuationSeparator/>
      </w:r>
    </w:p>
    <w:p w:rsidR="00B66E87" w:rsidRDefault="00B66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87" w:rsidRDefault="00FC609F">
    <w:pPr>
      <w:tabs>
        <w:tab w:val="left" w:pos="4395"/>
      </w:tabs>
      <w:spacing w:after="1980" w:line="240" w:lineRule="exact"/>
      <w:jc w:val="both"/>
      <w:rPr>
        <w:noProof/>
        <w:lang w:val="fr-FR" w:eastAsia="fr-FR"/>
      </w:rPr>
    </w:pPr>
    <w:r>
      <w:rPr>
        <w:noProof/>
        <w:lang w:val="fr-FR" w:eastAsia="fr-F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-1217295</wp:posOffset>
          </wp:positionH>
          <wp:positionV relativeFrom="paragraph">
            <wp:posOffset>34290</wp:posOffset>
          </wp:positionV>
          <wp:extent cx="2100580" cy="676275"/>
          <wp:effectExtent l="0" t="0" r="0" b="0"/>
          <wp:wrapNone/>
          <wp:docPr id="14" name="Image 14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87" w:rsidRDefault="00FC609F">
    <w:pPr>
      <w:pStyle w:val="En-tte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-1217295</wp:posOffset>
          </wp:positionH>
          <wp:positionV relativeFrom="paragraph">
            <wp:posOffset>22225</wp:posOffset>
          </wp:positionV>
          <wp:extent cx="2100580" cy="676275"/>
          <wp:effectExtent l="0" t="0" r="0" b="0"/>
          <wp:wrapNone/>
          <wp:docPr id="8" name="Image 8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87" w:rsidRDefault="00FC609F">
    <w:pPr>
      <w:tabs>
        <w:tab w:val="left" w:pos="4395"/>
      </w:tabs>
      <w:spacing w:after="1980" w:line="240" w:lineRule="exact"/>
      <w:jc w:val="both"/>
      <w:rPr>
        <w:noProof/>
        <w:lang w:val="fr-FR" w:eastAsia="fr-FR"/>
      </w:rPr>
    </w:pPr>
    <w:r>
      <w:rPr>
        <w:noProof/>
        <w:lang w:val="fr-FR"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-1217295</wp:posOffset>
          </wp:positionH>
          <wp:positionV relativeFrom="paragraph">
            <wp:posOffset>34290</wp:posOffset>
          </wp:positionV>
          <wp:extent cx="2100580" cy="676275"/>
          <wp:effectExtent l="0" t="0" r="0" b="0"/>
          <wp:wrapNone/>
          <wp:docPr id="24" name="Image 24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EV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B61B3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78ED0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46728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045B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C0F2E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9AF57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A43F7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E8E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CAD71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50FA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C00E2"/>
    <w:multiLevelType w:val="hybridMultilevel"/>
    <w:tmpl w:val="7114705C"/>
    <w:lvl w:ilvl="0" w:tplc="F8EAADEC">
      <w:start w:val="1"/>
      <w:numFmt w:val="bullet"/>
      <w:pStyle w:val="Titre3"/>
      <w:lvlText w:val=""/>
      <w:lvlJc w:val="left"/>
      <w:pPr>
        <w:tabs>
          <w:tab w:val="num" w:pos="520"/>
        </w:tabs>
        <w:ind w:left="464" w:hanging="284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E7C2C"/>
    <w:multiLevelType w:val="hybridMultilevel"/>
    <w:tmpl w:val="EB70D504"/>
    <w:lvl w:ilvl="0" w:tplc="100C000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212"/>
        </w:tabs>
        <w:ind w:left="221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932"/>
        </w:tabs>
        <w:ind w:left="293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52"/>
        </w:tabs>
        <w:ind w:left="365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72"/>
        </w:tabs>
        <w:ind w:left="437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92"/>
        </w:tabs>
        <w:ind w:left="509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12"/>
        </w:tabs>
        <w:ind w:left="581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532"/>
        </w:tabs>
        <w:ind w:left="653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52"/>
        </w:tabs>
        <w:ind w:left="7252" w:hanging="180"/>
      </w:pPr>
    </w:lvl>
  </w:abstractNum>
  <w:abstractNum w:abstractNumId="12" w15:restartNumberingAfterBreak="0">
    <w:nsid w:val="11C607EA"/>
    <w:multiLevelType w:val="hybridMultilevel"/>
    <w:tmpl w:val="7FD0F2F8"/>
    <w:lvl w:ilvl="0" w:tplc="1854BB50">
      <w:start w:val="1"/>
      <w:numFmt w:val="bullet"/>
      <w:pStyle w:val="CorpsLettreCaseACocher"/>
      <w:lvlText w:val="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566BC"/>
    <w:multiLevelType w:val="multilevel"/>
    <w:tmpl w:val="360AA506"/>
    <w:lvl w:ilvl="0">
      <w:start w:val="1"/>
      <w:numFmt w:val="bullet"/>
      <w:lvlText w:val="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D563E"/>
    <w:multiLevelType w:val="hybridMultilevel"/>
    <w:tmpl w:val="A7C0F7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3522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9AD5D7F"/>
    <w:multiLevelType w:val="multilevel"/>
    <w:tmpl w:val="891EE3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ker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E853AB9"/>
    <w:multiLevelType w:val="multilevel"/>
    <w:tmpl w:val="D764CD20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B55EC"/>
    <w:multiLevelType w:val="multilevel"/>
    <w:tmpl w:val="CFEC1E5A"/>
    <w:lvl w:ilvl="0">
      <w:start w:val="1"/>
      <w:numFmt w:val="bullet"/>
      <w:lvlText w:val="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13"/>
  </w:num>
  <w:num w:numId="5">
    <w:abstractNumId w:val="18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6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0"/>
  </w:num>
  <w:num w:numId="29">
    <w:abstractNumId w:val="16"/>
  </w:num>
  <w:num w:numId="30">
    <w:abstractNumId w:val="10"/>
  </w:num>
  <w:num w:numId="31">
    <w:abstractNumId w:val="10"/>
  </w:num>
  <w:num w:numId="32">
    <w:abstractNumId w:val="16"/>
  </w:num>
  <w:num w:numId="33">
    <w:abstractNumId w:val="16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6"/>
  </w:num>
  <w:num w:numId="40">
    <w:abstractNumId w:val="10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3F"/>
    <w:rsid w:val="000172BF"/>
    <w:rsid w:val="000338BE"/>
    <w:rsid w:val="00036910"/>
    <w:rsid w:val="00052490"/>
    <w:rsid w:val="00092072"/>
    <w:rsid w:val="000B2406"/>
    <w:rsid w:val="000C56F1"/>
    <w:rsid w:val="000E79D7"/>
    <w:rsid w:val="00122D81"/>
    <w:rsid w:val="00126EFB"/>
    <w:rsid w:val="00152DE7"/>
    <w:rsid w:val="0017759B"/>
    <w:rsid w:val="001C5258"/>
    <w:rsid w:val="001C544B"/>
    <w:rsid w:val="001E2B0A"/>
    <w:rsid w:val="001F4355"/>
    <w:rsid w:val="00213AD0"/>
    <w:rsid w:val="002219B6"/>
    <w:rsid w:val="00226273"/>
    <w:rsid w:val="00246001"/>
    <w:rsid w:val="002A6937"/>
    <w:rsid w:val="002C79DD"/>
    <w:rsid w:val="002F38BB"/>
    <w:rsid w:val="002F4DD0"/>
    <w:rsid w:val="003173AC"/>
    <w:rsid w:val="00317AA4"/>
    <w:rsid w:val="003408BB"/>
    <w:rsid w:val="00343ADC"/>
    <w:rsid w:val="003471AC"/>
    <w:rsid w:val="0035756F"/>
    <w:rsid w:val="003670E4"/>
    <w:rsid w:val="003759C9"/>
    <w:rsid w:val="003814FF"/>
    <w:rsid w:val="003875CC"/>
    <w:rsid w:val="003C3671"/>
    <w:rsid w:val="003F1263"/>
    <w:rsid w:val="003F2403"/>
    <w:rsid w:val="00402CDB"/>
    <w:rsid w:val="004514FA"/>
    <w:rsid w:val="00483614"/>
    <w:rsid w:val="0050332A"/>
    <w:rsid w:val="00523C3D"/>
    <w:rsid w:val="00525EB9"/>
    <w:rsid w:val="0052641C"/>
    <w:rsid w:val="00541F8E"/>
    <w:rsid w:val="00573B1E"/>
    <w:rsid w:val="005921D1"/>
    <w:rsid w:val="00595DCB"/>
    <w:rsid w:val="005E4641"/>
    <w:rsid w:val="005E4C19"/>
    <w:rsid w:val="00646B35"/>
    <w:rsid w:val="00651F9F"/>
    <w:rsid w:val="00652EFD"/>
    <w:rsid w:val="006604EE"/>
    <w:rsid w:val="006778D3"/>
    <w:rsid w:val="006B0E2A"/>
    <w:rsid w:val="006B5967"/>
    <w:rsid w:val="006C4A7C"/>
    <w:rsid w:val="007052E1"/>
    <w:rsid w:val="00713805"/>
    <w:rsid w:val="00713FD1"/>
    <w:rsid w:val="007643A1"/>
    <w:rsid w:val="00764F43"/>
    <w:rsid w:val="007953EA"/>
    <w:rsid w:val="007D3FD3"/>
    <w:rsid w:val="007F5C3F"/>
    <w:rsid w:val="00813CD0"/>
    <w:rsid w:val="00891CCC"/>
    <w:rsid w:val="008B0B22"/>
    <w:rsid w:val="00916157"/>
    <w:rsid w:val="009221D2"/>
    <w:rsid w:val="00925042"/>
    <w:rsid w:val="00925E76"/>
    <w:rsid w:val="00937414"/>
    <w:rsid w:val="009B07C2"/>
    <w:rsid w:val="009C6D6B"/>
    <w:rsid w:val="009D6C87"/>
    <w:rsid w:val="009E0BC2"/>
    <w:rsid w:val="009E53FE"/>
    <w:rsid w:val="00A02BD2"/>
    <w:rsid w:val="00A5302E"/>
    <w:rsid w:val="00A561F6"/>
    <w:rsid w:val="00A866A8"/>
    <w:rsid w:val="00A90889"/>
    <w:rsid w:val="00AB707E"/>
    <w:rsid w:val="00AD1BB4"/>
    <w:rsid w:val="00AF2920"/>
    <w:rsid w:val="00AF5BB8"/>
    <w:rsid w:val="00B41991"/>
    <w:rsid w:val="00B60219"/>
    <w:rsid w:val="00B66E87"/>
    <w:rsid w:val="00B77324"/>
    <w:rsid w:val="00BB1FAF"/>
    <w:rsid w:val="00BC1821"/>
    <w:rsid w:val="00BE05AE"/>
    <w:rsid w:val="00C538CF"/>
    <w:rsid w:val="00C80351"/>
    <w:rsid w:val="00CC751D"/>
    <w:rsid w:val="00D24F0E"/>
    <w:rsid w:val="00D337B0"/>
    <w:rsid w:val="00D43D75"/>
    <w:rsid w:val="00DD5666"/>
    <w:rsid w:val="00E10150"/>
    <w:rsid w:val="00E146E4"/>
    <w:rsid w:val="00E22584"/>
    <w:rsid w:val="00E35E30"/>
    <w:rsid w:val="00E86785"/>
    <w:rsid w:val="00EA782A"/>
    <w:rsid w:val="00ED3DAA"/>
    <w:rsid w:val="00F23B4C"/>
    <w:rsid w:val="00F264D4"/>
    <w:rsid w:val="00F27002"/>
    <w:rsid w:val="00F3172C"/>
    <w:rsid w:val="00F53DEB"/>
    <w:rsid w:val="00F61E72"/>
    <w:rsid w:val="00F63916"/>
    <w:rsid w:val="00F93634"/>
    <w:rsid w:val="00FC609F"/>
    <w:rsid w:val="00FC76BF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EA219EA-940C-4645-B08C-60CB46EE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5C3F"/>
    <w:rPr>
      <w:rFonts w:ascii="Tahoma" w:hAnsi="Tahoma"/>
      <w:sz w:val="18"/>
      <w:szCs w:val="24"/>
      <w:lang w:eastAsia="en-US"/>
    </w:rPr>
  </w:style>
  <w:style w:type="paragraph" w:styleId="Titre1">
    <w:name w:val="heading 1"/>
    <w:basedOn w:val="Normal"/>
    <w:next w:val="Normal"/>
    <w:qFormat/>
    <w:rsid w:val="007F5C3F"/>
    <w:pPr>
      <w:keepNext/>
      <w:keepLines/>
      <w:numPr>
        <w:numId w:val="27"/>
      </w:numPr>
      <w:tabs>
        <w:tab w:val="left" w:pos="227"/>
        <w:tab w:val="left" w:pos="4395"/>
      </w:tabs>
      <w:spacing w:before="480" w:after="240" w:line="240" w:lineRule="exact"/>
      <w:jc w:val="both"/>
      <w:outlineLvl w:val="0"/>
    </w:pPr>
    <w:rPr>
      <w:b/>
      <w:iCs/>
      <w:caps/>
      <w:szCs w:val="18"/>
    </w:rPr>
  </w:style>
  <w:style w:type="paragraph" w:styleId="Titre2">
    <w:name w:val="heading 2"/>
    <w:basedOn w:val="Normal"/>
    <w:next w:val="Normal"/>
    <w:qFormat/>
    <w:rsid w:val="007F5C3F"/>
    <w:pPr>
      <w:keepNext/>
      <w:numPr>
        <w:ilvl w:val="1"/>
        <w:numId w:val="27"/>
      </w:numPr>
      <w:tabs>
        <w:tab w:val="left" w:pos="3960"/>
        <w:tab w:val="left" w:pos="4395"/>
        <w:tab w:val="left" w:pos="5040"/>
      </w:tabs>
      <w:spacing w:after="120" w:line="240" w:lineRule="exact"/>
      <w:jc w:val="both"/>
      <w:outlineLvl w:val="1"/>
    </w:pPr>
    <w:rPr>
      <w:rFonts w:cs="Arial Unicode MS"/>
      <w:b/>
      <w:bCs/>
      <w:color w:val="000000"/>
      <w:szCs w:val="18"/>
    </w:rPr>
  </w:style>
  <w:style w:type="paragraph" w:styleId="Titre3">
    <w:name w:val="heading 3"/>
    <w:basedOn w:val="Normal"/>
    <w:next w:val="Normal"/>
    <w:link w:val="Titre3Car"/>
    <w:qFormat/>
    <w:rsid w:val="007F5C3F"/>
    <w:pPr>
      <w:keepNext/>
      <w:numPr>
        <w:numId w:val="28"/>
      </w:numPr>
      <w:spacing w:before="120" w:after="80"/>
      <w:jc w:val="both"/>
      <w:outlineLvl w:val="2"/>
    </w:pPr>
    <w:rPr>
      <w:rFonts w:cs="Arial"/>
      <w:bCs/>
      <w:sz w:val="22"/>
      <w:szCs w:val="20"/>
    </w:rPr>
  </w:style>
  <w:style w:type="paragraph" w:styleId="Titre4">
    <w:name w:val="heading 4"/>
    <w:basedOn w:val="Normal"/>
    <w:next w:val="Normal"/>
    <w:qFormat/>
    <w:rsid w:val="007F5C3F"/>
    <w:pPr>
      <w:keepNext/>
      <w:tabs>
        <w:tab w:val="num" w:pos="1418"/>
        <w:tab w:val="left" w:pos="4395"/>
      </w:tabs>
      <w:spacing w:line="240" w:lineRule="exact"/>
      <w:ind w:left="1418" w:hanging="1418"/>
      <w:jc w:val="both"/>
      <w:outlineLvl w:val="3"/>
    </w:pPr>
    <w:rPr>
      <w:b/>
      <w:bCs/>
      <w:sz w:val="24"/>
      <w:szCs w:val="28"/>
    </w:rPr>
  </w:style>
  <w:style w:type="paragraph" w:styleId="Titre5">
    <w:name w:val="heading 5"/>
    <w:basedOn w:val="Normal"/>
    <w:next w:val="Normal"/>
    <w:qFormat/>
    <w:rsid w:val="007F5C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F5C3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7F5C3F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F5C3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F5C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F5C3F"/>
    <w:pPr>
      <w:tabs>
        <w:tab w:val="center" w:pos="4153"/>
        <w:tab w:val="right" w:pos="8306"/>
      </w:tabs>
    </w:pPr>
    <w:rPr>
      <w:sz w:val="20"/>
      <w:lang w:val="fr-FR" w:eastAsia="fr-FR"/>
    </w:rPr>
  </w:style>
  <w:style w:type="paragraph" w:styleId="Lgende">
    <w:name w:val="caption"/>
    <w:basedOn w:val="Normal"/>
    <w:next w:val="Normal"/>
    <w:qFormat/>
    <w:rsid w:val="007F5C3F"/>
    <w:pPr>
      <w:spacing w:before="480" w:after="480"/>
      <w:ind w:hanging="540"/>
    </w:pPr>
    <w:rPr>
      <w:rFonts w:cs="Tahoma"/>
      <w:b/>
      <w:sz w:val="22"/>
    </w:rPr>
  </w:style>
  <w:style w:type="paragraph" w:customStyle="1" w:styleId="ExpditeurAdresseAnnexe">
    <w:name w:val="ExpéditeurAdresseAnnexe"/>
    <w:basedOn w:val="Normal"/>
    <w:rsid w:val="007F5C3F"/>
    <w:rPr>
      <w:rFonts w:cs="Tahoma"/>
      <w:sz w:val="15"/>
      <w:szCs w:val="15"/>
    </w:rPr>
  </w:style>
  <w:style w:type="paragraph" w:styleId="Pieddepage">
    <w:name w:val="footer"/>
    <w:basedOn w:val="Normal"/>
    <w:rsid w:val="007F5C3F"/>
    <w:pPr>
      <w:tabs>
        <w:tab w:val="center" w:pos="4536"/>
        <w:tab w:val="right" w:pos="9072"/>
      </w:tabs>
    </w:pPr>
  </w:style>
  <w:style w:type="character" w:styleId="Numrodepage">
    <w:name w:val="page number"/>
    <w:rsid w:val="007F5C3F"/>
    <w:rPr>
      <w:rFonts w:ascii="Tahoma" w:hAnsi="Tahoma"/>
      <w:sz w:val="14"/>
      <w:szCs w:val="14"/>
    </w:rPr>
  </w:style>
  <w:style w:type="paragraph" w:customStyle="1" w:styleId="LieuDate">
    <w:name w:val="LieuDate"/>
    <w:basedOn w:val="Normal"/>
    <w:next w:val="Normal"/>
    <w:rsid w:val="007F5C3F"/>
    <w:pPr>
      <w:spacing w:before="900" w:after="240"/>
    </w:pPr>
    <w:rPr>
      <w:szCs w:val="18"/>
    </w:rPr>
  </w:style>
  <w:style w:type="paragraph" w:customStyle="1" w:styleId="Concerne">
    <w:name w:val="Concerne"/>
    <w:basedOn w:val="Normal"/>
    <w:link w:val="ConcerneCar"/>
    <w:rsid w:val="007F5C3F"/>
    <w:pPr>
      <w:spacing w:after="720"/>
      <w:contextualSpacing/>
    </w:pPr>
    <w:rPr>
      <w:b/>
      <w:szCs w:val="18"/>
    </w:rPr>
  </w:style>
  <w:style w:type="character" w:customStyle="1" w:styleId="ConcerneCar">
    <w:name w:val="Concerne Car"/>
    <w:link w:val="Concerne"/>
    <w:rsid w:val="007F5C3F"/>
    <w:rPr>
      <w:rFonts w:ascii="Tahoma" w:hAnsi="Tahoma"/>
      <w:b/>
      <w:sz w:val="18"/>
      <w:szCs w:val="18"/>
      <w:lang w:val="fr-CH" w:eastAsia="en-US" w:bidi="ar-SA"/>
    </w:rPr>
  </w:style>
  <w:style w:type="paragraph" w:customStyle="1" w:styleId="Civilits">
    <w:name w:val="Civilités"/>
    <w:basedOn w:val="Normal"/>
    <w:next w:val="CorpsLettre"/>
    <w:rsid w:val="007F5C3F"/>
    <w:pPr>
      <w:spacing w:after="240"/>
    </w:pPr>
    <w:rPr>
      <w:rFonts w:cs="Tahoma"/>
      <w:szCs w:val="18"/>
    </w:rPr>
  </w:style>
  <w:style w:type="paragraph" w:customStyle="1" w:styleId="CorpsLettre">
    <w:name w:val="CorpsLettre"/>
    <w:basedOn w:val="Normal"/>
    <w:link w:val="CorpsLettreCar"/>
    <w:rsid w:val="007F5C3F"/>
    <w:pPr>
      <w:keepLines/>
      <w:tabs>
        <w:tab w:val="left" w:pos="2160"/>
        <w:tab w:val="left" w:pos="4140"/>
        <w:tab w:val="left" w:pos="6300"/>
      </w:tabs>
      <w:spacing w:before="120" w:after="120" w:line="240" w:lineRule="exact"/>
      <w:jc w:val="both"/>
    </w:pPr>
  </w:style>
  <w:style w:type="character" w:customStyle="1" w:styleId="CorpsLettreCar">
    <w:name w:val="CorpsLettre Car"/>
    <w:link w:val="CorpsLettre"/>
    <w:rsid w:val="007F5C3F"/>
    <w:rPr>
      <w:rFonts w:ascii="Tahoma" w:hAnsi="Tahoma"/>
      <w:sz w:val="18"/>
      <w:szCs w:val="24"/>
      <w:lang w:val="fr-CH" w:eastAsia="en-US" w:bidi="ar-SA"/>
    </w:rPr>
  </w:style>
  <w:style w:type="paragraph" w:customStyle="1" w:styleId="Destinataire">
    <w:name w:val="Destinataire"/>
    <w:basedOn w:val="Normal"/>
    <w:link w:val="DestinataireCar"/>
    <w:rsid w:val="007F5C3F"/>
    <w:pPr>
      <w:spacing w:line="240" w:lineRule="exact"/>
    </w:pPr>
    <w:rPr>
      <w:rFonts w:cs="Tahoma"/>
      <w:szCs w:val="18"/>
    </w:rPr>
  </w:style>
  <w:style w:type="character" w:customStyle="1" w:styleId="DestinataireCar">
    <w:name w:val="Destinataire Car"/>
    <w:link w:val="Destinataire"/>
    <w:rsid w:val="007F5C3F"/>
    <w:rPr>
      <w:rFonts w:ascii="Tahoma" w:hAnsi="Tahoma" w:cs="Tahoma"/>
      <w:sz w:val="18"/>
      <w:szCs w:val="18"/>
      <w:lang w:val="fr-CH" w:eastAsia="en-US" w:bidi="ar-SA"/>
    </w:rPr>
  </w:style>
  <w:style w:type="paragraph" w:customStyle="1" w:styleId="MargeCorpsTexteEntete">
    <w:name w:val="MargeCorpsTexteEntete"/>
    <w:basedOn w:val="Normal"/>
    <w:rsid w:val="007F5C3F"/>
    <w:pPr>
      <w:spacing w:after="1980"/>
    </w:pPr>
  </w:style>
  <w:style w:type="character" w:customStyle="1" w:styleId="NumroDePageGras">
    <w:name w:val="NuméroDePageGras"/>
    <w:rsid w:val="007F5C3F"/>
    <w:rPr>
      <w:rFonts w:ascii="Tahoma" w:hAnsi="Tahoma"/>
      <w:b/>
      <w:sz w:val="14"/>
      <w:szCs w:val="14"/>
    </w:rPr>
  </w:style>
  <w:style w:type="paragraph" w:customStyle="1" w:styleId="SignatureType">
    <w:name w:val="SignatureType"/>
    <w:basedOn w:val="Normal"/>
    <w:rsid w:val="007F5C3F"/>
    <w:pPr>
      <w:spacing w:line="240" w:lineRule="exact"/>
    </w:pPr>
  </w:style>
  <w:style w:type="paragraph" w:customStyle="1" w:styleId="MargeCorpsTexteSignature">
    <w:name w:val="MargeCorpsTexteSignature"/>
    <w:basedOn w:val="Normal"/>
    <w:rsid w:val="007F5C3F"/>
    <w:pPr>
      <w:spacing w:before="960"/>
    </w:pPr>
  </w:style>
  <w:style w:type="paragraph" w:customStyle="1" w:styleId="AnnexesCopies">
    <w:name w:val="AnnexesCopies"/>
    <w:basedOn w:val="Normal"/>
    <w:rsid w:val="007F5C3F"/>
    <w:rPr>
      <w:b/>
      <w:sz w:val="15"/>
      <w:szCs w:val="15"/>
    </w:rPr>
  </w:style>
  <w:style w:type="paragraph" w:customStyle="1" w:styleId="ConcerneVert">
    <w:name w:val="ConcerneVert"/>
    <w:basedOn w:val="Concerne"/>
    <w:rsid w:val="007F5C3F"/>
    <w:rPr>
      <w:color w:val="008000"/>
    </w:rPr>
  </w:style>
  <w:style w:type="paragraph" w:customStyle="1" w:styleId="ExpditeurAdresseAnnexeVert">
    <w:name w:val="ExpéditeurAdresseAnnexeVert"/>
    <w:basedOn w:val="Concerne"/>
    <w:link w:val="ExpditeurAdresseAnnexeVertCar"/>
    <w:rsid w:val="007F5C3F"/>
    <w:rPr>
      <w:b w:val="0"/>
      <w:color w:val="008000"/>
      <w:sz w:val="15"/>
      <w:szCs w:val="15"/>
    </w:rPr>
  </w:style>
  <w:style w:type="character" w:customStyle="1" w:styleId="ExpditeurAdresseAnnexeVertCar">
    <w:name w:val="ExpéditeurAdresseAnnexeVert Car"/>
    <w:link w:val="ExpditeurAdresseAnnexeVert"/>
    <w:rsid w:val="007F5C3F"/>
    <w:rPr>
      <w:rFonts w:ascii="Tahoma" w:hAnsi="Tahoma"/>
      <w:b w:val="0"/>
      <w:color w:val="008000"/>
      <w:sz w:val="15"/>
      <w:szCs w:val="15"/>
      <w:lang w:val="fr-CH" w:eastAsia="en-US" w:bidi="ar-SA"/>
    </w:rPr>
  </w:style>
  <w:style w:type="paragraph" w:customStyle="1" w:styleId="ExpditeurAdresseAnnexeRouge">
    <w:name w:val="ExpéditeurAdresseAnnexeRouge"/>
    <w:basedOn w:val="ExpditeurAdresseAnnexe"/>
    <w:next w:val="Normal"/>
    <w:rsid w:val="007F5C3F"/>
    <w:rPr>
      <w:color w:val="FF0000"/>
    </w:rPr>
  </w:style>
  <w:style w:type="paragraph" w:customStyle="1" w:styleId="CorpsLettreBleu">
    <w:name w:val="CorpsLettreBleu"/>
    <w:basedOn w:val="CorpsLettre"/>
    <w:next w:val="CorpsLettre"/>
    <w:link w:val="CorpsLettreBleuCar"/>
    <w:rsid w:val="007F5C3F"/>
    <w:rPr>
      <w:color w:val="0000FF"/>
    </w:rPr>
  </w:style>
  <w:style w:type="character" w:customStyle="1" w:styleId="CorpsLettreBleuCar">
    <w:name w:val="CorpsLettreBleu Car"/>
    <w:link w:val="CorpsLettreBleu"/>
    <w:rsid w:val="007F5C3F"/>
    <w:rPr>
      <w:rFonts w:ascii="Tahoma" w:hAnsi="Tahoma"/>
      <w:color w:val="0000FF"/>
      <w:sz w:val="18"/>
      <w:szCs w:val="24"/>
      <w:lang w:val="fr-CH" w:eastAsia="en-US" w:bidi="ar-SA"/>
    </w:rPr>
  </w:style>
  <w:style w:type="paragraph" w:customStyle="1" w:styleId="CorpsLettreRouge">
    <w:name w:val="CorpsLettreRouge"/>
    <w:basedOn w:val="CorpsLettre"/>
    <w:next w:val="CorpsLettre"/>
    <w:link w:val="CorpsLettreRougeCar"/>
    <w:rsid w:val="007F5C3F"/>
    <w:rPr>
      <w:color w:val="FF0000"/>
    </w:rPr>
  </w:style>
  <w:style w:type="character" w:customStyle="1" w:styleId="CorpsLettreRougeCar">
    <w:name w:val="CorpsLettreRouge Car"/>
    <w:link w:val="CorpsLettreRouge"/>
    <w:rsid w:val="007F5C3F"/>
    <w:rPr>
      <w:rFonts w:ascii="Tahoma" w:hAnsi="Tahoma"/>
      <w:color w:val="FF0000"/>
      <w:sz w:val="18"/>
      <w:szCs w:val="24"/>
      <w:lang w:val="fr-CH" w:eastAsia="en-US" w:bidi="ar-SA"/>
    </w:rPr>
  </w:style>
  <w:style w:type="paragraph" w:customStyle="1" w:styleId="DestinataireBleu">
    <w:name w:val="DestinataireBleu"/>
    <w:basedOn w:val="Destinataire"/>
    <w:next w:val="Destinataire"/>
    <w:rsid w:val="007F5C3F"/>
    <w:rPr>
      <w:color w:val="0000FF"/>
    </w:rPr>
  </w:style>
  <w:style w:type="character" w:customStyle="1" w:styleId="CorpsLettreVertCar">
    <w:name w:val="CorpsLettreVert Car"/>
    <w:link w:val="CorpsLettreVert"/>
    <w:rsid w:val="007F5C3F"/>
    <w:rPr>
      <w:rFonts w:ascii="Tahoma" w:hAnsi="Tahoma"/>
      <w:color w:val="008000"/>
      <w:sz w:val="18"/>
      <w:szCs w:val="24"/>
      <w:lang w:val="fr-CH" w:eastAsia="en-US" w:bidi="ar-SA"/>
    </w:rPr>
  </w:style>
  <w:style w:type="paragraph" w:customStyle="1" w:styleId="CorpsLettreVert">
    <w:name w:val="CorpsLettreVert"/>
    <w:basedOn w:val="CorpsLettre"/>
    <w:next w:val="CorpsLettre"/>
    <w:link w:val="CorpsLettreVertCar"/>
    <w:rsid w:val="007F5C3F"/>
    <w:pPr>
      <w:tabs>
        <w:tab w:val="left" w:pos="2340"/>
      </w:tabs>
      <w:ind w:right="-45"/>
    </w:pPr>
    <w:rPr>
      <w:color w:val="008000"/>
    </w:rPr>
  </w:style>
  <w:style w:type="paragraph" w:customStyle="1" w:styleId="CorpsLettreCaseACocher">
    <w:name w:val="CorpsLettreCaseACocher"/>
    <w:basedOn w:val="CorpsLettre"/>
    <w:rsid w:val="007F5C3F"/>
    <w:pPr>
      <w:numPr>
        <w:numId w:val="2"/>
      </w:numPr>
    </w:pPr>
  </w:style>
  <w:style w:type="paragraph" w:customStyle="1" w:styleId="CorpsLettreGras">
    <w:name w:val="CorpsLettreGras"/>
    <w:basedOn w:val="CorpsLettre"/>
    <w:next w:val="CorpsLettre"/>
    <w:link w:val="CorpsLettreGrasCar"/>
    <w:rsid w:val="007F5C3F"/>
    <w:pPr>
      <w:tabs>
        <w:tab w:val="clear" w:pos="2160"/>
        <w:tab w:val="clear" w:pos="4140"/>
        <w:tab w:val="clear" w:pos="6300"/>
        <w:tab w:val="left" w:pos="2340"/>
        <w:tab w:val="left" w:pos="4320"/>
        <w:tab w:val="left" w:pos="6660"/>
      </w:tabs>
      <w:spacing w:before="0" w:after="0"/>
    </w:pPr>
    <w:rPr>
      <w:b/>
    </w:rPr>
  </w:style>
  <w:style w:type="character" w:customStyle="1" w:styleId="CorpsLettreGrasCar">
    <w:name w:val="CorpsLettreGras Car"/>
    <w:link w:val="CorpsLettreGras"/>
    <w:rsid w:val="007F5C3F"/>
    <w:rPr>
      <w:rFonts w:ascii="Tahoma" w:hAnsi="Tahoma"/>
      <w:b/>
      <w:sz w:val="18"/>
      <w:szCs w:val="24"/>
      <w:lang w:val="fr-CH" w:eastAsia="en-US" w:bidi="ar-SA"/>
    </w:rPr>
  </w:style>
  <w:style w:type="paragraph" w:customStyle="1" w:styleId="DestinataireGras">
    <w:name w:val="DestinataireGras"/>
    <w:basedOn w:val="Destinataire"/>
    <w:next w:val="Destinataire"/>
    <w:link w:val="DestinataireGrasCar"/>
    <w:rsid w:val="007F5C3F"/>
    <w:rPr>
      <w:b/>
    </w:rPr>
  </w:style>
  <w:style w:type="character" w:customStyle="1" w:styleId="DestinataireGrasCar">
    <w:name w:val="DestinataireGras Car"/>
    <w:link w:val="DestinataireGras"/>
    <w:rsid w:val="007F5C3F"/>
    <w:rPr>
      <w:rFonts w:ascii="Tahoma" w:hAnsi="Tahoma" w:cs="Tahoma"/>
      <w:b/>
      <w:sz w:val="18"/>
      <w:szCs w:val="18"/>
      <w:lang w:val="fr-CH" w:eastAsia="en-US" w:bidi="ar-SA"/>
    </w:rPr>
  </w:style>
  <w:style w:type="table" w:customStyle="1" w:styleId="TableauPiedDePage">
    <w:name w:val="TableauPiedDePage"/>
    <w:basedOn w:val="TableauNormal"/>
    <w:rsid w:val="007F5C3F"/>
    <w:pPr>
      <w:jc w:val="right"/>
    </w:pPr>
    <w:rPr>
      <w:rFonts w:ascii="Tahoma" w:hAnsi="Tahoma"/>
      <w:sz w:val="14"/>
    </w:rPr>
    <w:tblPr/>
    <w:tcPr>
      <w:vAlign w:val="bottom"/>
    </w:tcPr>
    <w:tblStylePr w:type="seCell">
      <w:pPr>
        <w:jc w:val="right"/>
      </w:pPr>
      <w:rPr>
        <w:rFonts w:ascii="Cambria" w:hAnsi="Cambria"/>
        <w:sz w:val="14"/>
      </w:rPr>
      <w:tblPr/>
      <w:tcPr>
        <w:vAlign w:val="bottom"/>
      </w:tcPr>
    </w:tblStylePr>
  </w:style>
  <w:style w:type="paragraph" w:customStyle="1" w:styleId="MargeCorpsTextePiedDePage">
    <w:name w:val="MargeCorpsTextePiedDePage"/>
    <w:basedOn w:val="Normal"/>
    <w:next w:val="Normal"/>
    <w:rsid w:val="007F5C3F"/>
    <w:pPr>
      <w:spacing w:before="120" w:after="120"/>
    </w:pPr>
    <w:rPr>
      <w:szCs w:val="40"/>
    </w:rPr>
  </w:style>
  <w:style w:type="paragraph" w:customStyle="1" w:styleId="MargesCorpsTexteEnteteAdresse">
    <w:name w:val="MargesCorpsTexteEnteteAdresse"/>
    <w:basedOn w:val="ExpditeurAdresseAnnexe"/>
    <w:next w:val="Normal"/>
    <w:rsid w:val="007F5C3F"/>
    <w:pPr>
      <w:spacing w:before="750"/>
    </w:pPr>
  </w:style>
  <w:style w:type="table" w:styleId="Grilledutableau">
    <w:name w:val="Table Grid"/>
    <w:aliases w:val="Tableau"/>
    <w:basedOn w:val="TableauNormal"/>
    <w:rsid w:val="007F5C3F"/>
    <w:rPr>
      <w:rFonts w:ascii="Tahoma" w:hAnsi="Tahoma"/>
      <w:sz w:val="14"/>
      <w:szCs w:val="14"/>
    </w:rPr>
    <w:tblPr>
      <w:tblCellSpacing w:w="20" w:type="dxa"/>
      <w:tblBorders>
        <w:insideH w:val="single" w:sz="4" w:space="0" w:color="FFFFFF"/>
        <w:insideV w:val="single" w:sz="4" w:space="0" w:color="FFFFFF"/>
      </w:tblBorders>
    </w:tblPr>
    <w:trPr>
      <w:tblCellSpacing w:w="20" w:type="dxa"/>
    </w:trPr>
    <w:tcPr>
      <w:shd w:val="clear" w:color="auto" w:fill="E6E6E6"/>
      <w:vAlign w:val="center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vilitsBleu">
    <w:name w:val="CivilitésBleu"/>
    <w:basedOn w:val="Civilits"/>
    <w:next w:val="CorpsLettre"/>
    <w:rsid w:val="007F5C3F"/>
    <w:rPr>
      <w:color w:val="0000FF"/>
    </w:rPr>
  </w:style>
  <w:style w:type="paragraph" w:styleId="Textedebulles">
    <w:name w:val="Balloon Text"/>
    <w:basedOn w:val="Normal"/>
    <w:rsid w:val="007F5C3F"/>
    <w:rPr>
      <w:rFonts w:cs="Tahoma"/>
      <w:sz w:val="16"/>
      <w:szCs w:val="16"/>
    </w:rPr>
  </w:style>
  <w:style w:type="paragraph" w:customStyle="1" w:styleId="DestinataireLocalit">
    <w:name w:val="DestinataireLocalité"/>
    <w:basedOn w:val="Destinataire"/>
    <w:link w:val="DestinataireLocalitCar"/>
    <w:rsid w:val="007F5C3F"/>
    <w:pPr>
      <w:tabs>
        <w:tab w:val="left" w:pos="4395"/>
      </w:tabs>
    </w:pPr>
    <w:rPr>
      <w:caps/>
    </w:rPr>
  </w:style>
  <w:style w:type="character" w:customStyle="1" w:styleId="DestinataireLocalitCar">
    <w:name w:val="DestinataireLocalité Car"/>
    <w:link w:val="DestinataireLocalit"/>
    <w:rsid w:val="007F5C3F"/>
    <w:rPr>
      <w:rFonts w:ascii="Tahoma" w:hAnsi="Tahoma" w:cs="Tahoma"/>
      <w:caps/>
      <w:sz w:val="18"/>
      <w:szCs w:val="18"/>
      <w:lang w:val="fr-CH" w:eastAsia="en-US" w:bidi="ar-SA"/>
    </w:rPr>
  </w:style>
  <w:style w:type="paragraph" w:customStyle="1" w:styleId="TitreDocument">
    <w:name w:val="TitreDocument"/>
    <w:next w:val="Normal"/>
    <w:rsid w:val="007F5C3F"/>
    <w:pPr>
      <w:spacing w:before="480" w:after="360" w:line="240" w:lineRule="exact"/>
    </w:pPr>
    <w:rPr>
      <w:rFonts w:ascii="Tahoma" w:hAnsi="Tahoma" w:cs="Tahoma"/>
      <w:b/>
      <w:sz w:val="32"/>
      <w:szCs w:val="15"/>
      <w:lang w:eastAsia="en-US"/>
    </w:rPr>
  </w:style>
  <w:style w:type="paragraph" w:styleId="Corpsdetexte">
    <w:name w:val="Body Text"/>
    <w:basedOn w:val="Normal"/>
    <w:rsid w:val="007F5C3F"/>
    <w:pPr>
      <w:spacing w:before="120" w:after="120"/>
      <w:jc w:val="both"/>
    </w:pPr>
    <w:rPr>
      <w:rFonts w:cs="Tahoma"/>
      <w:sz w:val="22"/>
    </w:rPr>
  </w:style>
  <w:style w:type="paragraph" w:styleId="Adressedestinataire">
    <w:name w:val="envelope address"/>
    <w:basedOn w:val="Normal"/>
    <w:rsid w:val="007F5C3F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</w:rPr>
  </w:style>
  <w:style w:type="paragraph" w:styleId="Adresseexpditeur">
    <w:name w:val="envelope return"/>
    <w:basedOn w:val="Normal"/>
    <w:rsid w:val="007F5C3F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rsid w:val="007F5C3F"/>
    <w:rPr>
      <w:i/>
      <w:iCs/>
    </w:rPr>
  </w:style>
  <w:style w:type="paragraph" w:styleId="Commentaire">
    <w:name w:val="annotation text"/>
    <w:basedOn w:val="Normal"/>
    <w:rsid w:val="007F5C3F"/>
    <w:rPr>
      <w:sz w:val="20"/>
      <w:szCs w:val="20"/>
    </w:rPr>
  </w:style>
  <w:style w:type="paragraph" w:styleId="Corpsdetexte2">
    <w:name w:val="Body Text 2"/>
    <w:basedOn w:val="Normal"/>
    <w:rsid w:val="007F5C3F"/>
    <w:pPr>
      <w:spacing w:after="120" w:line="480" w:lineRule="auto"/>
    </w:pPr>
  </w:style>
  <w:style w:type="paragraph" w:styleId="Corpsdetexte3">
    <w:name w:val="Body Text 3"/>
    <w:basedOn w:val="Normal"/>
    <w:rsid w:val="007F5C3F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7F5C3F"/>
  </w:style>
  <w:style w:type="paragraph" w:styleId="En-ttedemessage">
    <w:name w:val="Message Header"/>
    <w:basedOn w:val="Normal"/>
    <w:rsid w:val="007F5C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Explorateurdedocuments">
    <w:name w:val="Document Map"/>
    <w:basedOn w:val="Normal"/>
    <w:rsid w:val="007F5C3F"/>
    <w:pPr>
      <w:shd w:val="clear" w:color="auto" w:fill="000080"/>
    </w:pPr>
    <w:rPr>
      <w:rFonts w:cs="Tahoma"/>
      <w:sz w:val="20"/>
      <w:szCs w:val="20"/>
    </w:rPr>
  </w:style>
  <w:style w:type="paragraph" w:styleId="Formuledepolitesse">
    <w:name w:val="Closing"/>
    <w:basedOn w:val="Normal"/>
    <w:rsid w:val="007F5C3F"/>
    <w:pPr>
      <w:ind w:left="4252"/>
    </w:pPr>
  </w:style>
  <w:style w:type="paragraph" w:styleId="Index1">
    <w:name w:val="index 1"/>
    <w:basedOn w:val="Normal"/>
    <w:next w:val="Normal"/>
    <w:rsid w:val="007F5C3F"/>
    <w:pPr>
      <w:ind w:left="180" w:hanging="180"/>
    </w:pPr>
  </w:style>
  <w:style w:type="paragraph" w:styleId="Index2">
    <w:name w:val="index 2"/>
    <w:basedOn w:val="Normal"/>
    <w:next w:val="Normal"/>
    <w:rsid w:val="007F5C3F"/>
    <w:pPr>
      <w:ind w:left="360" w:hanging="180"/>
    </w:pPr>
  </w:style>
  <w:style w:type="paragraph" w:styleId="Index3">
    <w:name w:val="index 3"/>
    <w:basedOn w:val="Normal"/>
    <w:next w:val="Normal"/>
    <w:rsid w:val="007F5C3F"/>
    <w:pPr>
      <w:ind w:left="540" w:hanging="180"/>
    </w:pPr>
  </w:style>
  <w:style w:type="paragraph" w:styleId="Index4">
    <w:name w:val="index 4"/>
    <w:basedOn w:val="Normal"/>
    <w:next w:val="Normal"/>
    <w:rsid w:val="007F5C3F"/>
    <w:pPr>
      <w:ind w:left="720" w:hanging="180"/>
    </w:pPr>
  </w:style>
  <w:style w:type="paragraph" w:styleId="Index5">
    <w:name w:val="index 5"/>
    <w:basedOn w:val="Normal"/>
    <w:next w:val="Normal"/>
    <w:rsid w:val="007F5C3F"/>
    <w:pPr>
      <w:ind w:left="900" w:hanging="180"/>
    </w:pPr>
  </w:style>
  <w:style w:type="paragraph" w:styleId="Index6">
    <w:name w:val="index 6"/>
    <w:basedOn w:val="Normal"/>
    <w:next w:val="Normal"/>
    <w:rsid w:val="007F5C3F"/>
    <w:pPr>
      <w:ind w:left="1080" w:hanging="180"/>
    </w:pPr>
  </w:style>
  <w:style w:type="paragraph" w:styleId="Index7">
    <w:name w:val="index 7"/>
    <w:basedOn w:val="Normal"/>
    <w:next w:val="Normal"/>
    <w:rsid w:val="007F5C3F"/>
    <w:pPr>
      <w:ind w:left="1260" w:hanging="180"/>
    </w:pPr>
  </w:style>
  <w:style w:type="paragraph" w:styleId="Index8">
    <w:name w:val="index 8"/>
    <w:basedOn w:val="Normal"/>
    <w:next w:val="Normal"/>
    <w:rsid w:val="007F5C3F"/>
    <w:pPr>
      <w:ind w:left="1440" w:hanging="180"/>
    </w:pPr>
  </w:style>
  <w:style w:type="paragraph" w:styleId="Index9">
    <w:name w:val="index 9"/>
    <w:basedOn w:val="Normal"/>
    <w:next w:val="Normal"/>
    <w:rsid w:val="007F5C3F"/>
    <w:pPr>
      <w:ind w:left="1620" w:hanging="180"/>
    </w:pPr>
  </w:style>
  <w:style w:type="paragraph" w:styleId="Liste">
    <w:name w:val="List"/>
    <w:basedOn w:val="Normal"/>
    <w:rsid w:val="007F5C3F"/>
    <w:pPr>
      <w:ind w:left="283" w:hanging="283"/>
    </w:pPr>
  </w:style>
  <w:style w:type="paragraph" w:styleId="Liste2">
    <w:name w:val="List 2"/>
    <w:basedOn w:val="Normal"/>
    <w:rsid w:val="007F5C3F"/>
    <w:pPr>
      <w:ind w:left="566" w:hanging="283"/>
    </w:pPr>
  </w:style>
  <w:style w:type="paragraph" w:styleId="Liste3">
    <w:name w:val="List 3"/>
    <w:basedOn w:val="Normal"/>
    <w:rsid w:val="007F5C3F"/>
    <w:pPr>
      <w:ind w:left="849" w:hanging="283"/>
    </w:pPr>
  </w:style>
  <w:style w:type="paragraph" w:styleId="Liste4">
    <w:name w:val="List 4"/>
    <w:basedOn w:val="Normal"/>
    <w:rsid w:val="007F5C3F"/>
    <w:pPr>
      <w:ind w:left="1132" w:hanging="283"/>
    </w:pPr>
  </w:style>
  <w:style w:type="paragraph" w:styleId="Liste5">
    <w:name w:val="List 5"/>
    <w:basedOn w:val="Normal"/>
    <w:rsid w:val="007F5C3F"/>
    <w:pPr>
      <w:ind w:left="1415" w:hanging="283"/>
    </w:pPr>
  </w:style>
  <w:style w:type="paragraph" w:styleId="Listenumros">
    <w:name w:val="List Number"/>
    <w:basedOn w:val="Normal"/>
    <w:rsid w:val="007F5C3F"/>
    <w:pPr>
      <w:numPr>
        <w:numId w:val="6"/>
      </w:numPr>
    </w:pPr>
  </w:style>
  <w:style w:type="paragraph" w:styleId="Listenumros2">
    <w:name w:val="List Number 2"/>
    <w:basedOn w:val="Normal"/>
    <w:rsid w:val="007F5C3F"/>
    <w:pPr>
      <w:numPr>
        <w:numId w:val="7"/>
      </w:numPr>
    </w:pPr>
  </w:style>
  <w:style w:type="paragraph" w:styleId="Listenumros3">
    <w:name w:val="List Number 3"/>
    <w:basedOn w:val="Normal"/>
    <w:rsid w:val="007F5C3F"/>
    <w:pPr>
      <w:numPr>
        <w:numId w:val="8"/>
      </w:numPr>
    </w:pPr>
  </w:style>
  <w:style w:type="paragraph" w:styleId="Listenumros4">
    <w:name w:val="List Number 4"/>
    <w:basedOn w:val="Normal"/>
    <w:rsid w:val="007F5C3F"/>
    <w:pPr>
      <w:numPr>
        <w:numId w:val="9"/>
      </w:numPr>
    </w:pPr>
  </w:style>
  <w:style w:type="paragraph" w:styleId="Listenumros5">
    <w:name w:val="List Number 5"/>
    <w:basedOn w:val="Normal"/>
    <w:rsid w:val="007F5C3F"/>
    <w:pPr>
      <w:numPr>
        <w:numId w:val="10"/>
      </w:numPr>
    </w:pPr>
  </w:style>
  <w:style w:type="paragraph" w:styleId="Listepuces">
    <w:name w:val="List Bullet"/>
    <w:basedOn w:val="Normal"/>
    <w:rsid w:val="007F5C3F"/>
    <w:pPr>
      <w:numPr>
        <w:numId w:val="11"/>
      </w:numPr>
    </w:pPr>
  </w:style>
  <w:style w:type="paragraph" w:styleId="Listepuces2">
    <w:name w:val="List Bullet 2"/>
    <w:basedOn w:val="Normal"/>
    <w:rsid w:val="007F5C3F"/>
    <w:pPr>
      <w:numPr>
        <w:numId w:val="12"/>
      </w:numPr>
    </w:pPr>
  </w:style>
  <w:style w:type="paragraph" w:styleId="Listepuces3">
    <w:name w:val="List Bullet 3"/>
    <w:basedOn w:val="Normal"/>
    <w:rsid w:val="007F5C3F"/>
    <w:pPr>
      <w:numPr>
        <w:numId w:val="13"/>
      </w:numPr>
    </w:pPr>
  </w:style>
  <w:style w:type="paragraph" w:styleId="Listepuces4">
    <w:name w:val="List Bullet 4"/>
    <w:basedOn w:val="Normal"/>
    <w:rsid w:val="007F5C3F"/>
    <w:pPr>
      <w:numPr>
        <w:numId w:val="14"/>
      </w:numPr>
    </w:pPr>
  </w:style>
  <w:style w:type="paragraph" w:styleId="Listepuces5">
    <w:name w:val="List Bullet 5"/>
    <w:basedOn w:val="Normal"/>
    <w:rsid w:val="007F5C3F"/>
    <w:pPr>
      <w:numPr>
        <w:numId w:val="15"/>
      </w:numPr>
    </w:pPr>
  </w:style>
  <w:style w:type="paragraph" w:styleId="Listecontinue">
    <w:name w:val="List Continue"/>
    <w:basedOn w:val="Normal"/>
    <w:rsid w:val="007F5C3F"/>
    <w:pPr>
      <w:spacing w:after="120"/>
      <w:ind w:left="283"/>
    </w:pPr>
  </w:style>
  <w:style w:type="paragraph" w:styleId="Listecontinue2">
    <w:name w:val="List Continue 2"/>
    <w:basedOn w:val="Normal"/>
    <w:rsid w:val="007F5C3F"/>
    <w:pPr>
      <w:spacing w:after="120"/>
      <w:ind w:left="566"/>
    </w:pPr>
  </w:style>
  <w:style w:type="paragraph" w:styleId="Listecontinue3">
    <w:name w:val="List Continue 3"/>
    <w:basedOn w:val="Normal"/>
    <w:rsid w:val="007F5C3F"/>
    <w:pPr>
      <w:spacing w:after="120"/>
      <w:ind w:left="849"/>
    </w:pPr>
  </w:style>
  <w:style w:type="paragraph" w:styleId="Listecontinue4">
    <w:name w:val="List Continue 4"/>
    <w:basedOn w:val="Normal"/>
    <w:rsid w:val="007F5C3F"/>
    <w:pPr>
      <w:spacing w:after="120"/>
      <w:ind w:left="1132"/>
    </w:pPr>
  </w:style>
  <w:style w:type="paragraph" w:styleId="Listecontinue5">
    <w:name w:val="List Continue 5"/>
    <w:basedOn w:val="Normal"/>
    <w:rsid w:val="007F5C3F"/>
    <w:pPr>
      <w:spacing w:after="120"/>
      <w:ind w:left="1415"/>
    </w:pPr>
  </w:style>
  <w:style w:type="paragraph" w:styleId="NormalWeb">
    <w:name w:val="Normal (Web)"/>
    <w:basedOn w:val="Normal"/>
    <w:rsid w:val="007F5C3F"/>
    <w:rPr>
      <w:rFonts w:ascii="Times New Roman" w:hAnsi="Times New Roman"/>
      <w:sz w:val="24"/>
    </w:rPr>
  </w:style>
  <w:style w:type="paragraph" w:styleId="Normalcentr">
    <w:name w:val="Block Text"/>
    <w:basedOn w:val="Normal"/>
    <w:rsid w:val="007F5C3F"/>
    <w:pPr>
      <w:spacing w:after="120"/>
      <w:ind w:left="1440" w:right="1440"/>
    </w:pPr>
  </w:style>
  <w:style w:type="paragraph" w:styleId="Notedebasdepage">
    <w:name w:val="footnote text"/>
    <w:basedOn w:val="Normal"/>
    <w:rsid w:val="007F5C3F"/>
    <w:rPr>
      <w:sz w:val="20"/>
      <w:szCs w:val="20"/>
    </w:rPr>
  </w:style>
  <w:style w:type="paragraph" w:styleId="Notedefin">
    <w:name w:val="endnote text"/>
    <w:basedOn w:val="Normal"/>
    <w:rsid w:val="007F5C3F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7F5C3F"/>
    <w:rPr>
      <w:b/>
      <w:bCs/>
    </w:rPr>
  </w:style>
  <w:style w:type="paragraph" w:styleId="PrformatHTML">
    <w:name w:val="HTML Preformatted"/>
    <w:basedOn w:val="Normal"/>
    <w:rsid w:val="007F5C3F"/>
    <w:rPr>
      <w:rFonts w:ascii="Courier New" w:hAnsi="Courier New" w:cs="Courier New"/>
      <w:sz w:val="20"/>
      <w:szCs w:val="20"/>
    </w:rPr>
  </w:style>
  <w:style w:type="paragraph" w:styleId="Retrait1religne">
    <w:name w:val="Body Text First Indent"/>
    <w:basedOn w:val="Corpsdetexte"/>
    <w:rsid w:val="007F5C3F"/>
    <w:pPr>
      <w:spacing w:before="0"/>
      <w:ind w:firstLine="210"/>
      <w:jc w:val="left"/>
    </w:pPr>
    <w:rPr>
      <w:rFonts w:cs="Times New Roman"/>
      <w:sz w:val="18"/>
    </w:rPr>
  </w:style>
  <w:style w:type="paragraph" w:styleId="Retraitcorpsdetexte">
    <w:name w:val="Body Text Indent"/>
    <w:basedOn w:val="Normal"/>
    <w:rsid w:val="007F5C3F"/>
    <w:pPr>
      <w:spacing w:after="120"/>
      <w:ind w:left="283"/>
    </w:pPr>
  </w:style>
  <w:style w:type="paragraph" w:styleId="Retraitcorpsdetexte2">
    <w:name w:val="Body Text Indent 2"/>
    <w:basedOn w:val="Normal"/>
    <w:rsid w:val="007F5C3F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7F5C3F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7F5C3F"/>
    <w:pPr>
      <w:ind w:firstLine="210"/>
    </w:pPr>
  </w:style>
  <w:style w:type="paragraph" w:styleId="Retraitnormal">
    <w:name w:val="Normal Indent"/>
    <w:basedOn w:val="Normal"/>
    <w:rsid w:val="007F5C3F"/>
    <w:pPr>
      <w:ind w:left="708"/>
    </w:pPr>
  </w:style>
  <w:style w:type="paragraph" w:styleId="Salutations">
    <w:name w:val="Salutation"/>
    <w:basedOn w:val="Normal"/>
    <w:next w:val="Normal"/>
    <w:rsid w:val="007F5C3F"/>
  </w:style>
  <w:style w:type="paragraph" w:styleId="Signature">
    <w:name w:val="Signature"/>
    <w:basedOn w:val="Normal"/>
    <w:rsid w:val="007F5C3F"/>
    <w:pPr>
      <w:ind w:left="4252"/>
    </w:pPr>
  </w:style>
  <w:style w:type="paragraph" w:styleId="Signaturelectronique">
    <w:name w:val="E-mail Signature"/>
    <w:basedOn w:val="Normal"/>
    <w:rsid w:val="007F5C3F"/>
  </w:style>
  <w:style w:type="paragraph" w:styleId="Sous-titre">
    <w:name w:val="Subtitle"/>
    <w:basedOn w:val="Normal"/>
    <w:qFormat/>
    <w:rsid w:val="007F5C3F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desillustrations">
    <w:name w:val="table of figures"/>
    <w:basedOn w:val="Normal"/>
    <w:next w:val="Normal"/>
    <w:rsid w:val="007F5C3F"/>
  </w:style>
  <w:style w:type="paragraph" w:styleId="Tabledesrfrencesjuridiques">
    <w:name w:val="table of authorities"/>
    <w:basedOn w:val="Normal"/>
    <w:next w:val="Normal"/>
    <w:rsid w:val="007F5C3F"/>
    <w:pPr>
      <w:ind w:left="180" w:hanging="180"/>
    </w:pPr>
  </w:style>
  <w:style w:type="paragraph" w:styleId="Textebrut">
    <w:name w:val="Plain Text"/>
    <w:basedOn w:val="Normal"/>
    <w:rsid w:val="007F5C3F"/>
    <w:rPr>
      <w:rFonts w:ascii="Courier New" w:hAnsi="Courier New" w:cs="Courier New"/>
      <w:sz w:val="20"/>
      <w:szCs w:val="20"/>
    </w:rPr>
  </w:style>
  <w:style w:type="paragraph" w:styleId="Textedemacro">
    <w:name w:val="macro"/>
    <w:rsid w:val="007F5C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itre">
    <w:name w:val="Title"/>
    <w:basedOn w:val="Normal"/>
    <w:qFormat/>
    <w:rsid w:val="007F5C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7F5C3F"/>
  </w:style>
  <w:style w:type="paragraph" w:styleId="Titreindex">
    <w:name w:val="index heading"/>
    <w:basedOn w:val="Normal"/>
    <w:next w:val="Index1"/>
    <w:rsid w:val="007F5C3F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rsid w:val="007F5C3F"/>
    <w:pPr>
      <w:spacing w:before="120"/>
    </w:pPr>
    <w:rPr>
      <w:rFonts w:ascii="Arial" w:hAnsi="Arial" w:cs="Arial"/>
      <w:b/>
      <w:bCs/>
      <w:sz w:val="24"/>
    </w:rPr>
  </w:style>
  <w:style w:type="paragraph" w:customStyle="1" w:styleId="TitreRapportP2">
    <w:name w:val="TitreRapportP2"/>
    <w:next w:val="Normal"/>
    <w:rsid w:val="007F5C3F"/>
    <w:pPr>
      <w:pBdr>
        <w:bottom w:val="single" w:sz="4" w:space="6" w:color="auto"/>
      </w:pBdr>
      <w:spacing w:before="1200" w:after="180"/>
    </w:pPr>
    <w:rPr>
      <w:rFonts w:ascii="Tahoma" w:hAnsi="Tahoma"/>
      <w:b/>
      <w:spacing w:val="22"/>
      <w:sz w:val="32"/>
      <w:szCs w:val="32"/>
      <w:lang w:eastAsia="en-US"/>
    </w:rPr>
  </w:style>
  <w:style w:type="paragraph" w:customStyle="1" w:styleId="corpslettre0">
    <w:name w:val="corpslettre"/>
    <w:basedOn w:val="Normal"/>
    <w:rsid w:val="007F5C3F"/>
    <w:pPr>
      <w:spacing w:before="120" w:after="120" w:line="240" w:lineRule="atLeast"/>
      <w:jc w:val="both"/>
    </w:pPr>
    <w:rPr>
      <w:rFonts w:cs="Tahoma"/>
      <w:szCs w:val="18"/>
      <w:lang w:val="fr-FR" w:eastAsia="fr-FR"/>
    </w:rPr>
  </w:style>
  <w:style w:type="character" w:styleId="Marquedecommentaire">
    <w:name w:val="annotation reference"/>
    <w:rsid w:val="007F5C3F"/>
    <w:rPr>
      <w:sz w:val="16"/>
      <w:szCs w:val="16"/>
    </w:rPr>
  </w:style>
  <w:style w:type="paragraph" w:customStyle="1" w:styleId="TitreRapport">
    <w:name w:val="TitreRapport"/>
    <w:basedOn w:val="Normal"/>
    <w:next w:val="Normal"/>
    <w:rsid w:val="007F5C3F"/>
    <w:pPr>
      <w:pBdr>
        <w:bottom w:val="single" w:sz="4" w:space="6" w:color="auto"/>
      </w:pBdr>
      <w:tabs>
        <w:tab w:val="left" w:pos="4395"/>
      </w:tabs>
      <w:spacing w:before="2940" w:after="240"/>
      <w:jc w:val="both"/>
    </w:pPr>
    <w:rPr>
      <w:b/>
      <w:spacing w:val="22"/>
      <w:sz w:val="32"/>
      <w:szCs w:val="32"/>
    </w:rPr>
  </w:style>
  <w:style w:type="paragraph" w:customStyle="1" w:styleId="StyleTitre2Bleu">
    <w:name w:val="Style Titre 2 + Bleu"/>
    <w:basedOn w:val="Titre2"/>
    <w:rsid w:val="007F5C3F"/>
    <w:pPr>
      <w:ind w:left="567" w:hanging="567"/>
    </w:pPr>
    <w:rPr>
      <w:color w:val="0000FF"/>
    </w:rPr>
  </w:style>
  <w:style w:type="paragraph" w:customStyle="1" w:styleId="StyleTitre3Bleu">
    <w:name w:val="Style Titre 3 + Bleu"/>
    <w:basedOn w:val="Titre3"/>
    <w:rsid w:val="007F5C3F"/>
    <w:pPr>
      <w:tabs>
        <w:tab w:val="clear" w:pos="520"/>
        <w:tab w:val="left" w:pos="522"/>
      </w:tabs>
    </w:pPr>
    <w:rPr>
      <w:color w:val="0000FF"/>
    </w:rPr>
  </w:style>
  <w:style w:type="character" w:customStyle="1" w:styleId="Titre3Car">
    <w:name w:val="Titre 3 Car"/>
    <w:link w:val="Titre3"/>
    <w:rsid w:val="007F5C3F"/>
    <w:rPr>
      <w:rFonts w:ascii="Tahoma" w:hAnsi="Tahoma" w:cs="Arial"/>
      <w:bCs/>
      <w:sz w:val="22"/>
      <w:lang w:val="fr-CH" w:eastAsia="en-US" w:bidi="ar-SA"/>
    </w:rPr>
  </w:style>
  <w:style w:type="paragraph" w:customStyle="1" w:styleId="Normalespac">
    <w:name w:val="Normal espacé"/>
    <w:basedOn w:val="Normal"/>
    <w:qFormat/>
    <w:rsid w:val="003875CC"/>
    <w:pPr>
      <w:suppressAutoHyphens/>
      <w:spacing w:after="120" w:line="240" w:lineRule="exact"/>
      <w:jc w:val="both"/>
    </w:pPr>
    <w:rPr>
      <w:rFonts w:eastAsia="Calibri"/>
      <w:szCs w:val="22"/>
    </w:rPr>
  </w:style>
  <w:style w:type="character" w:customStyle="1" w:styleId="RvisionFusion">
    <w:name w:val="Révision Fusion"/>
    <w:uiPriority w:val="4"/>
    <w:qFormat/>
    <w:rsid w:val="003875CC"/>
    <w:rPr>
      <w:color w:val="008000"/>
    </w:rPr>
  </w:style>
  <w:style w:type="character" w:customStyle="1" w:styleId="Envidence">
    <w:name w:val="En évidence"/>
    <w:uiPriority w:val="4"/>
    <w:qFormat/>
    <w:rsid w:val="003875CC"/>
    <w:rPr>
      <w:b/>
    </w:rPr>
  </w:style>
  <w:style w:type="character" w:customStyle="1" w:styleId="RvisionVrification">
    <w:name w:val="Révision Vérification"/>
    <w:uiPriority w:val="4"/>
    <w:qFormat/>
    <w:rsid w:val="00F264D4"/>
    <w:rPr>
      <w:color w:val="0000FF"/>
    </w:rPr>
  </w:style>
  <w:style w:type="table" w:customStyle="1" w:styleId="TabQuadrill">
    <w:name w:val="Tab_Quadrillé"/>
    <w:basedOn w:val="TableauNormal"/>
    <w:rsid w:val="000C56F1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paragraph" w:styleId="Paragraphedeliste">
    <w:name w:val="List Paragraph"/>
    <w:basedOn w:val="Normal"/>
    <w:uiPriority w:val="34"/>
    <w:qFormat/>
    <w:rsid w:val="00D43D75"/>
    <w:pPr>
      <w:suppressAutoHyphens/>
      <w:ind w:left="720"/>
      <w:contextualSpacing/>
    </w:pPr>
    <w:rPr>
      <w:lang w:val="fr-FR" w:eastAsia="fr-FR"/>
    </w:rPr>
  </w:style>
  <w:style w:type="character" w:customStyle="1" w:styleId="RvisionRdaction">
    <w:name w:val="Révision Rédaction"/>
    <w:uiPriority w:val="4"/>
    <w:qFormat/>
    <w:rsid w:val="00D43D7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b\AppData\Roaming\Microsoft\Templates\VBA_Master_2010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5</Pages>
  <Words>2778</Words>
  <Characters>15284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Décision Fin prise en charge sortie Asile</vt:lpstr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Décision Fin prise en charge sortie Asile</dc:title>
  <dc:subject/>
  <dc:creator>CECCHINI Santiago</dc:creator>
  <cp:keywords/>
  <dc:description/>
  <cp:lastModifiedBy>COLLOMB Nathalie</cp:lastModifiedBy>
  <cp:revision>2</cp:revision>
  <cp:lastPrinted>2015-09-24T09:08:00Z</cp:lastPrinted>
  <dcterms:created xsi:type="dcterms:W3CDTF">2025-04-08T10:34:00Z</dcterms:created>
  <dcterms:modified xsi:type="dcterms:W3CDTF">2025-04-08T10:34:00Z</dcterms:modified>
</cp:coreProperties>
</file>