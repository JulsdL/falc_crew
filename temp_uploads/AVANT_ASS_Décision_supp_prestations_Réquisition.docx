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03" w:type="dxa"/>
        <w:tblInd w:w="18" w:type="dxa"/>
        <w:tblLayout w:type="fixed"/>
        <w:tblCellMar>
          <w:left w:w="71" w:type="dxa"/>
          <w:right w:w="71" w:type="dxa"/>
        </w:tblCellMar>
        <w:tblLook w:val="0000" w:firstRow="0" w:lastRow="0" w:firstColumn="0" w:lastColumn="0" w:noHBand="0" w:noVBand="0"/>
      </w:tblPr>
      <w:tblGrid>
        <w:gridCol w:w="4407"/>
        <w:gridCol w:w="4296"/>
      </w:tblGrid>
      <w:tr w:rsidR="00EF5C5D" w:rsidTr="008760D4">
        <w:trPr>
          <w:gridAfter w:val="1"/>
          <w:wAfter w:w="4296" w:type="dxa"/>
          <w:cantSplit/>
          <w:trHeight w:val="199"/>
        </w:trPr>
        <w:tc>
          <w:tcPr>
            <w:tcW w:w="4407" w:type="dxa"/>
            <w:tcMar>
              <w:left w:w="74" w:type="dxa"/>
            </w:tcMar>
          </w:tcPr>
          <w:p w:rsidR="00EF5C5D" w:rsidRPr="0095012E" w:rsidRDefault="00C1617A" w:rsidP="00B46CAA">
            <w:pPr>
              <w:rPr>
                <w:sz w:val="15"/>
                <w:szCs w:val="15"/>
              </w:rPr>
            </w:pPr>
            <w:bookmarkStart w:id="0" w:name="a_ligne1"/>
            <w:bookmarkEnd w:id="0"/>
            <w:r>
              <w:rPr>
                <w:sz w:val="15"/>
                <w:szCs w:val="15"/>
              </w:rPr>
              <w:t>.</w:t>
            </w:r>
          </w:p>
        </w:tc>
      </w:tr>
      <w:tr w:rsidR="00EF5C5D" w:rsidTr="008760D4">
        <w:trPr>
          <w:gridAfter w:val="1"/>
          <w:wAfter w:w="4296" w:type="dxa"/>
          <w:cantSplit/>
          <w:trHeight w:val="199"/>
        </w:trPr>
        <w:tc>
          <w:tcPr>
            <w:tcW w:w="4407" w:type="dxa"/>
            <w:tcMar>
              <w:left w:w="74" w:type="dxa"/>
            </w:tcMar>
          </w:tcPr>
          <w:p w:rsidR="00EF5C5D" w:rsidRPr="0095012E" w:rsidRDefault="00EF5C5D" w:rsidP="00B46CAA">
            <w:pPr>
              <w:rPr>
                <w:sz w:val="15"/>
                <w:szCs w:val="15"/>
              </w:rPr>
            </w:pPr>
            <w:bookmarkStart w:id="1" w:name="a_ligne2"/>
            <w:bookmarkEnd w:id="1"/>
          </w:p>
        </w:tc>
      </w:tr>
      <w:tr w:rsidR="00EF5C5D" w:rsidTr="008760D4">
        <w:trPr>
          <w:gridAfter w:val="1"/>
          <w:wAfter w:w="4296" w:type="dxa"/>
          <w:cantSplit/>
          <w:trHeight w:val="199"/>
        </w:trPr>
        <w:tc>
          <w:tcPr>
            <w:tcW w:w="4407" w:type="dxa"/>
            <w:tcMar>
              <w:left w:w="74" w:type="dxa"/>
            </w:tcMar>
          </w:tcPr>
          <w:p w:rsidR="00EF5C5D" w:rsidRPr="0095012E" w:rsidRDefault="00EF5C5D" w:rsidP="00B46CAA">
            <w:pPr>
              <w:rPr>
                <w:sz w:val="15"/>
                <w:szCs w:val="15"/>
              </w:rPr>
            </w:pPr>
            <w:bookmarkStart w:id="2" w:name="a_ligne3"/>
            <w:bookmarkEnd w:id="2"/>
          </w:p>
        </w:tc>
      </w:tr>
      <w:tr w:rsidR="00EF5C5D" w:rsidRPr="00381896" w:rsidTr="008760D4">
        <w:trPr>
          <w:cantSplit/>
          <w:trHeight w:val="199"/>
        </w:trPr>
        <w:tc>
          <w:tcPr>
            <w:tcW w:w="4407" w:type="dxa"/>
            <w:tcMar>
              <w:left w:w="74" w:type="dxa"/>
            </w:tcMar>
          </w:tcPr>
          <w:p w:rsidR="00EF5C5D" w:rsidRPr="0095012E" w:rsidRDefault="00EF5C5D" w:rsidP="00B46CAA">
            <w:pPr>
              <w:rPr>
                <w:sz w:val="15"/>
                <w:szCs w:val="15"/>
              </w:rPr>
            </w:pPr>
            <w:bookmarkStart w:id="3" w:name="a_ligne4"/>
            <w:bookmarkEnd w:id="3"/>
          </w:p>
        </w:tc>
        <w:tc>
          <w:tcPr>
            <w:tcW w:w="4296" w:type="dxa"/>
            <w:vMerge w:val="restart"/>
            <w:shd w:val="clear" w:color="auto" w:fill="auto"/>
          </w:tcPr>
          <w:p w:rsidR="008760D4" w:rsidRPr="008E57EE" w:rsidRDefault="008760D4" w:rsidP="008760D4">
            <w:pPr>
              <w:rPr>
                <w:b/>
                <w:sz w:val="20"/>
                <w:szCs w:val="20"/>
                <w:lang w:val="fr-CH"/>
              </w:rPr>
            </w:pPr>
            <w:r w:rsidRPr="008E57EE">
              <w:rPr>
                <w:b/>
                <w:sz w:val="20"/>
                <w:szCs w:val="20"/>
                <w:lang w:val="fr-CH"/>
              </w:rPr>
              <w:t>RECOMMANDÉ   Retour non recommandé</w:t>
            </w:r>
          </w:p>
          <w:p w:rsidR="008760D4" w:rsidRDefault="008760D4" w:rsidP="00B46CAA">
            <w:pPr>
              <w:rPr>
                <w:rStyle w:val="RvisionVrification"/>
                <w:lang w:val="fr-CH"/>
              </w:rPr>
            </w:pPr>
          </w:p>
          <w:p w:rsidR="00EF5C5D" w:rsidRPr="00E7697B" w:rsidRDefault="00EF5C5D" w:rsidP="00B46CAA">
            <w:pPr>
              <w:rPr>
                <w:rStyle w:val="RvisionVrification"/>
                <w:lang w:val="fr-CH"/>
              </w:rPr>
            </w:pPr>
            <w:r w:rsidRPr="00DD4A35">
              <w:rPr>
                <w:rStyle w:val="RvisionVrification"/>
              </w:rPr>
              <w:fldChar w:fldCharType="begin"/>
            </w:r>
            <w:r w:rsidRPr="00E7697B">
              <w:rPr>
                <w:rStyle w:val="RvisionVrification"/>
                <w:lang w:val="fr-CH"/>
              </w:rPr>
              <w:instrText xml:space="preserve"> if </w:instrText>
            </w:r>
            <w:r w:rsidRPr="00DD4A35">
              <w:rPr>
                <w:rStyle w:val="RvisionVrification"/>
              </w:rPr>
              <w:fldChar w:fldCharType="begin"/>
            </w:r>
            <w:r w:rsidRPr="00E7697B">
              <w:rPr>
                <w:rStyle w:val="RvisionVrification"/>
                <w:lang w:val="fr-CH"/>
              </w:rPr>
              <w:instrText xml:space="preserve"> MERGEFIELD sab_r_pp_t_sex_i_code \* MERGEFORMAT </w:instrText>
            </w:r>
            <w:r w:rsidRPr="00DD4A35">
              <w:rPr>
                <w:rStyle w:val="RvisionVrification"/>
              </w:rPr>
              <w:fldChar w:fldCharType="separate"/>
            </w:r>
            <w:r w:rsidRPr="00E7697B">
              <w:rPr>
                <w:rStyle w:val="RvisionVrification"/>
                <w:noProof/>
                <w:lang w:val="fr-CH"/>
              </w:rPr>
              <w:instrText>«sab_r_pp_t_sex_i_code»</w:instrText>
            </w:r>
            <w:r w:rsidRPr="00DD4A35">
              <w:rPr>
                <w:rStyle w:val="RvisionVrification"/>
              </w:rPr>
              <w:fldChar w:fldCharType="end"/>
            </w:r>
            <w:r w:rsidRPr="00E7697B">
              <w:rPr>
                <w:rStyle w:val="RvisionVrification"/>
                <w:lang w:val="fr-CH"/>
              </w:rPr>
              <w:instrText xml:space="preserve">="Masculin" "Monsieur" "Madame" </w:instrText>
            </w:r>
            <w:r w:rsidRPr="00DD4A35">
              <w:rPr>
                <w:rStyle w:val="RvisionVrification"/>
              </w:rPr>
              <w:fldChar w:fldCharType="separate"/>
            </w:r>
            <w:r w:rsidRPr="00E7697B">
              <w:rPr>
                <w:rStyle w:val="RvisionVrification"/>
                <w:noProof/>
                <w:lang w:val="fr-CH"/>
              </w:rPr>
              <w:t>Madame</w:t>
            </w:r>
            <w:r w:rsidRPr="00DD4A35">
              <w:rPr>
                <w:rStyle w:val="RvisionVrification"/>
              </w:rPr>
              <w:fldChar w:fldCharType="end"/>
            </w:r>
          </w:p>
          <w:p w:rsidR="00EF5C5D" w:rsidRPr="00E7697B" w:rsidRDefault="005B2A4B" w:rsidP="00B46CAA">
            <w:pPr>
              <w:rPr>
                <w:rStyle w:val="RvisionFusion"/>
                <w:lang w:val="fr-CH"/>
              </w:rPr>
            </w:pPr>
            <w:r>
              <w:rPr>
                <w:rStyle w:val="RvisionVrification"/>
              </w:rPr>
              <w:fldChar w:fldCharType="begin"/>
            </w:r>
            <w:r w:rsidRPr="00E7697B">
              <w:rPr>
                <w:rStyle w:val="RvisionVrification"/>
                <w:lang w:val="fr-CH"/>
              </w:rPr>
              <w:instrText xml:space="preserve"> MERGEFIELD  saB_R_PP_FirstName \* Caps  \* MERGEFORMAT </w:instrText>
            </w:r>
            <w:r>
              <w:rPr>
                <w:rStyle w:val="RvisionVrification"/>
              </w:rPr>
              <w:fldChar w:fldCharType="separate"/>
            </w:r>
            <w:r w:rsidRPr="00E7697B">
              <w:rPr>
                <w:rStyle w:val="RvisionVrification"/>
                <w:noProof/>
                <w:lang w:val="fr-CH"/>
              </w:rPr>
              <w:t>«Sab_R_PP_Firstname»</w:t>
            </w:r>
            <w:r>
              <w:rPr>
                <w:rStyle w:val="RvisionVrification"/>
              </w:rPr>
              <w:fldChar w:fldCharType="end"/>
            </w:r>
            <w:r w:rsidR="00EF5C5D" w:rsidRPr="00E7697B">
              <w:rPr>
                <w:rStyle w:val="RvisionFusion"/>
                <w:lang w:val="fr-CH"/>
              </w:rPr>
              <w:t xml:space="preserve"> </w:t>
            </w:r>
            <w:r w:rsidR="00EF5C5D" w:rsidRPr="00DD4A35">
              <w:rPr>
                <w:rStyle w:val="RvisionFusion"/>
              </w:rPr>
              <w:fldChar w:fldCharType="begin"/>
            </w:r>
            <w:r w:rsidR="00EF5C5D" w:rsidRPr="00E7697B">
              <w:rPr>
                <w:rStyle w:val="RvisionFusion"/>
                <w:lang w:val="fr-CH"/>
              </w:rPr>
              <w:instrText xml:space="preserve"> MERGEFIELD  saB_R_PP_LastName  \* MERGEFORMAT </w:instrText>
            </w:r>
            <w:r w:rsidR="00EF5C5D" w:rsidRPr="00DD4A35">
              <w:rPr>
                <w:rStyle w:val="RvisionFusion"/>
              </w:rPr>
              <w:fldChar w:fldCharType="separate"/>
            </w:r>
            <w:r w:rsidR="00EF5C5D" w:rsidRPr="00E7697B">
              <w:rPr>
                <w:rStyle w:val="RvisionFusion"/>
                <w:noProof/>
                <w:lang w:val="fr-CH"/>
              </w:rPr>
              <w:t>«saB_R_PP_LastName»</w:t>
            </w:r>
            <w:r w:rsidR="00EF5C5D" w:rsidRPr="00DD4A35">
              <w:rPr>
                <w:rStyle w:val="RvisionFusion"/>
              </w:rPr>
              <w:fldChar w:fldCharType="end"/>
            </w:r>
          </w:p>
          <w:p w:rsidR="00EF5C5D" w:rsidRPr="008D50AC" w:rsidRDefault="00EF5C5D" w:rsidP="00B46CAA">
            <w:pPr>
              <w:rPr>
                <w:rStyle w:val="RvisionFusion"/>
                <w:lang w:val="en-US"/>
              </w:rPr>
            </w:pPr>
            <w:r w:rsidRPr="00DD4A35">
              <w:rPr>
                <w:rStyle w:val="RvisionFusion"/>
              </w:rPr>
              <w:fldChar w:fldCharType="begin"/>
            </w:r>
            <w:r w:rsidRPr="008D50AC">
              <w:rPr>
                <w:rStyle w:val="RvisionFusion"/>
                <w:lang w:val="en-US"/>
              </w:rPr>
              <w:instrText xml:space="preserve"> MERGEFIELD  saB_A_Street  \* MERGEFORMAT </w:instrText>
            </w:r>
            <w:r w:rsidRPr="00DD4A35">
              <w:rPr>
                <w:rStyle w:val="RvisionFusion"/>
              </w:rPr>
              <w:fldChar w:fldCharType="separate"/>
            </w:r>
            <w:r>
              <w:rPr>
                <w:rStyle w:val="RvisionFusion"/>
                <w:noProof/>
                <w:lang w:val="en-US"/>
              </w:rPr>
              <w:t>«saB_A_Street»</w:t>
            </w:r>
            <w:r w:rsidRPr="00DD4A35">
              <w:rPr>
                <w:rStyle w:val="RvisionFusion"/>
              </w:rPr>
              <w:fldChar w:fldCharType="end"/>
            </w:r>
          </w:p>
          <w:p w:rsidR="00EF5C5D" w:rsidRPr="007B05A2" w:rsidRDefault="00EF5C5D" w:rsidP="00B46CAA">
            <w:pPr>
              <w:rPr>
                <w:lang w:val="en-GB"/>
              </w:rPr>
            </w:pPr>
            <w:r w:rsidRPr="00DD4A35">
              <w:rPr>
                <w:rStyle w:val="RvisionFusion"/>
              </w:rPr>
              <w:fldChar w:fldCharType="begin"/>
            </w:r>
            <w:r w:rsidRPr="00EF5C5D">
              <w:rPr>
                <w:rStyle w:val="RvisionFusion"/>
                <w:lang w:val="en-GB"/>
              </w:rPr>
              <w:instrText xml:space="preserve"> MERGEFIELD  saB_A_ZipCode  \* MERGEFORMAT </w:instrText>
            </w:r>
            <w:r w:rsidRPr="00DD4A35">
              <w:rPr>
                <w:rStyle w:val="RvisionFusion"/>
              </w:rPr>
              <w:fldChar w:fldCharType="separate"/>
            </w:r>
            <w:r w:rsidRPr="00EF5C5D">
              <w:rPr>
                <w:rStyle w:val="RvisionFusion"/>
                <w:noProof/>
                <w:lang w:val="en-GB"/>
              </w:rPr>
              <w:t>«saB_A_ZipCode»</w:t>
            </w:r>
            <w:r w:rsidRPr="00DD4A35">
              <w:rPr>
                <w:rStyle w:val="RvisionFusion"/>
              </w:rPr>
              <w:fldChar w:fldCharType="end"/>
            </w:r>
            <w:r w:rsidRPr="00EF5C5D">
              <w:rPr>
                <w:rStyle w:val="RvisionFusion"/>
                <w:lang w:val="en-GB"/>
              </w:rPr>
              <w:t xml:space="preserve"> </w:t>
            </w:r>
            <w:r w:rsidRPr="00DD4A35">
              <w:rPr>
                <w:rStyle w:val="RvisionFusion"/>
              </w:rPr>
              <w:fldChar w:fldCharType="begin"/>
            </w:r>
            <w:r w:rsidRPr="00EF5C5D">
              <w:rPr>
                <w:rStyle w:val="RvisionFusion"/>
                <w:lang w:val="en-GB"/>
              </w:rPr>
              <w:instrText xml:space="preserve"> MERGEFIELD  saB_A_CityName  \* MERGEFORMAT </w:instrText>
            </w:r>
            <w:r w:rsidRPr="00DD4A35">
              <w:rPr>
                <w:rStyle w:val="RvisionFusion"/>
              </w:rPr>
              <w:fldChar w:fldCharType="separate"/>
            </w:r>
            <w:r w:rsidRPr="00EF5C5D">
              <w:rPr>
                <w:rStyle w:val="RvisionFusion"/>
                <w:noProof/>
                <w:lang w:val="en-GB"/>
              </w:rPr>
              <w:t>«saB_A_CityName»</w:t>
            </w:r>
            <w:r w:rsidRPr="00DD4A35">
              <w:rPr>
                <w:rStyle w:val="RvisionFusion"/>
              </w:rPr>
              <w:fldChar w:fldCharType="end"/>
            </w:r>
          </w:p>
        </w:tc>
      </w:tr>
      <w:tr w:rsidR="00EF5C5D" w:rsidRPr="00381896" w:rsidTr="008760D4">
        <w:trPr>
          <w:cantSplit/>
          <w:trHeight w:val="199"/>
        </w:trPr>
        <w:tc>
          <w:tcPr>
            <w:tcW w:w="4407" w:type="dxa"/>
            <w:tcMar>
              <w:left w:w="74" w:type="dxa"/>
            </w:tcMar>
          </w:tcPr>
          <w:p w:rsidR="00EF5C5D" w:rsidRPr="00D61541" w:rsidRDefault="00EF5C5D" w:rsidP="00B46CAA">
            <w:pPr>
              <w:rPr>
                <w:sz w:val="15"/>
                <w:szCs w:val="15"/>
                <w:lang w:val="en-GB"/>
              </w:rPr>
            </w:pPr>
            <w:bookmarkStart w:id="4" w:name="a_ligne5"/>
            <w:bookmarkEnd w:id="4"/>
          </w:p>
        </w:tc>
        <w:tc>
          <w:tcPr>
            <w:tcW w:w="4296" w:type="dxa"/>
            <w:vMerge/>
            <w:shd w:val="clear" w:color="auto" w:fill="auto"/>
          </w:tcPr>
          <w:p w:rsidR="00EF5C5D" w:rsidRDefault="00EF5C5D" w:rsidP="00B46CAA">
            <w:pPr>
              <w:rPr>
                <w:lang w:val="en-US"/>
              </w:rPr>
            </w:pPr>
          </w:p>
        </w:tc>
      </w:tr>
      <w:tr w:rsidR="00EF5C5D" w:rsidRPr="00381896" w:rsidTr="008760D4">
        <w:trPr>
          <w:cantSplit/>
          <w:trHeight w:val="199"/>
        </w:trPr>
        <w:tc>
          <w:tcPr>
            <w:tcW w:w="4407" w:type="dxa"/>
            <w:tcMar>
              <w:left w:w="74" w:type="dxa"/>
            </w:tcMar>
          </w:tcPr>
          <w:p w:rsidR="00EF5C5D" w:rsidRPr="00D61541" w:rsidRDefault="00EF5C5D" w:rsidP="00B46CAA">
            <w:pPr>
              <w:rPr>
                <w:sz w:val="15"/>
                <w:szCs w:val="15"/>
                <w:lang w:val="en-GB"/>
              </w:rPr>
            </w:pPr>
          </w:p>
        </w:tc>
        <w:tc>
          <w:tcPr>
            <w:tcW w:w="4296" w:type="dxa"/>
            <w:vMerge/>
            <w:shd w:val="clear" w:color="auto" w:fill="auto"/>
          </w:tcPr>
          <w:p w:rsidR="00EF5C5D" w:rsidRDefault="00EF5C5D" w:rsidP="00B46CAA">
            <w:pPr>
              <w:rPr>
                <w:lang w:val="en-US"/>
              </w:rPr>
            </w:pPr>
          </w:p>
        </w:tc>
      </w:tr>
      <w:tr w:rsidR="00EF5C5D" w:rsidRPr="00381896" w:rsidTr="008760D4">
        <w:trPr>
          <w:cantSplit/>
          <w:trHeight w:val="199"/>
        </w:trPr>
        <w:tc>
          <w:tcPr>
            <w:tcW w:w="4407" w:type="dxa"/>
            <w:tcMar>
              <w:left w:w="74" w:type="dxa"/>
            </w:tcMar>
          </w:tcPr>
          <w:p w:rsidR="00EF5C5D" w:rsidRPr="00D61541" w:rsidRDefault="00EF5C5D" w:rsidP="00B46CAA">
            <w:pPr>
              <w:rPr>
                <w:sz w:val="15"/>
                <w:szCs w:val="15"/>
                <w:lang w:val="en-GB"/>
              </w:rPr>
            </w:pPr>
            <w:bookmarkStart w:id="5" w:name="a_ligne6"/>
            <w:bookmarkEnd w:id="5"/>
          </w:p>
        </w:tc>
        <w:tc>
          <w:tcPr>
            <w:tcW w:w="4296" w:type="dxa"/>
            <w:vMerge/>
            <w:shd w:val="clear" w:color="auto" w:fill="auto"/>
          </w:tcPr>
          <w:p w:rsidR="00EF5C5D" w:rsidRDefault="00EF5C5D" w:rsidP="00B46CAA">
            <w:pPr>
              <w:rPr>
                <w:lang w:val="en-US"/>
              </w:rPr>
            </w:pPr>
          </w:p>
        </w:tc>
      </w:tr>
      <w:tr w:rsidR="00EF5C5D" w:rsidRPr="00381896" w:rsidTr="008760D4">
        <w:trPr>
          <w:cantSplit/>
          <w:trHeight w:val="199"/>
        </w:trPr>
        <w:tc>
          <w:tcPr>
            <w:tcW w:w="4407" w:type="dxa"/>
            <w:tcMar>
              <w:left w:w="74" w:type="dxa"/>
            </w:tcMar>
          </w:tcPr>
          <w:p w:rsidR="00EF5C5D" w:rsidRPr="00D61541" w:rsidRDefault="00EF5C5D" w:rsidP="00B46CAA">
            <w:pPr>
              <w:rPr>
                <w:sz w:val="15"/>
                <w:szCs w:val="15"/>
                <w:lang w:val="en-GB"/>
              </w:rPr>
            </w:pPr>
            <w:bookmarkStart w:id="6" w:name="a_ligne7"/>
            <w:bookmarkEnd w:id="6"/>
          </w:p>
        </w:tc>
        <w:tc>
          <w:tcPr>
            <w:tcW w:w="4296" w:type="dxa"/>
            <w:vMerge/>
            <w:shd w:val="clear" w:color="auto" w:fill="auto"/>
          </w:tcPr>
          <w:p w:rsidR="00EF5C5D" w:rsidRDefault="00EF5C5D" w:rsidP="00B46CAA">
            <w:pPr>
              <w:rPr>
                <w:lang w:val="en-US"/>
              </w:rPr>
            </w:pPr>
          </w:p>
        </w:tc>
      </w:tr>
      <w:tr w:rsidR="00EF5C5D" w:rsidRPr="00381896" w:rsidTr="008760D4">
        <w:trPr>
          <w:cantSplit/>
          <w:trHeight w:val="199"/>
        </w:trPr>
        <w:tc>
          <w:tcPr>
            <w:tcW w:w="4407" w:type="dxa"/>
            <w:tcMar>
              <w:left w:w="74" w:type="dxa"/>
            </w:tcMar>
          </w:tcPr>
          <w:p w:rsidR="00EF5C5D" w:rsidRPr="00D61541" w:rsidRDefault="00EF5C5D" w:rsidP="00B46CAA">
            <w:pPr>
              <w:rPr>
                <w:sz w:val="15"/>
                <w:szCs w:val="15"/>
                <w:lang w:val="en-GB"/>
              </w:rPr>
            </w:pPr>
          </w:p>
        </w:tc>
        <w:tc>
          <w:tcPr>
            <w:tcW w:w="4296" w:type="dxa"/>
            <w:vMerge/>
            <w:shd w:val="clear" w:color="auto" w:fill="auto"/>
          </w:tcPr>
          <w:p w:rsidR="00EF5C5D" w:rsidRDefault="00EF5C5D" w:rsidP="00B46CAA">
            <w:pPr>
              <w:rPr>
                <w:lang w:val="en-US"/>
              </w:rPr>
            </w:pPr>
          </w:p>
        </w:tc>
      </w:tr>
      <w:tr w:rsidR="00EF5C5D" w:rsidRPr="003B5FCD" w:rsidTr="008760D4">
        <w:trPr>
          <w:cantSplit/>
          <w:trHeight w:val="199"/>
        </w:trPr>
        <w:tc>
          <w:tcPr>
            <w:tcW w:w="4407" w:type="dxa"/>
            <w:tcMar>
              <w:left w:w="74" w:type="dxa"/>
            </w:tcMar>
          </w:tcPr>
          <w:p w:rsidR="00EF5C5D" w:rsidRPr="00EF5C5D" w:rsidRDefault="00EF5C5D" w:rsidP="00211CC2">
            <w:pPr>
              <w:rPr>
                <w:sz w:val="15"/>
                <w:szCs w:val="15"/>
                <w:lang w:val="it-CH"/>
              </w:rPr>
            </w:pPr>
            <w:r w:rsidRPr="00EF5C5D">
              <w:rPr>
                <w:sz w:val="15"/>
                <w:szCs w:val="15"/>
                <w:lang w:val="it-CH"/>
              </w:rPr>
              <w:t xml:space="preserve">Dossier </w:t>
            </w:r>
            <w:r w:rsidR="00211CC2">
              <w:rPr>
                <w:sz w:val="15"/>
                <w:szCs w:val="15"/>
                <w:lang w:val="it-CH"/>
              </w:rPr>
              <w:t>UA</w:t>
            </w:r>
            <w:r w:rsidRPr="00EF5C5D">
              <w:rPr>
                <w:sz w:val="15"/>
                <w:szCs w:val="15"/>
                <w:lang w:val="it-CH"/>
              </w:rPr>
              <w:t xml:space="preserve"> </w:t>
            </w:r>
            <w:r w:rsidRPr="00327692">
              <w:rPr>
                <w:color w:val="008000"/>
                <w:sz w:val="15"/>
                <w:szCs w:val="15"/>
              </w:rPr>
              <w:fldChar w:fldCharType="begin"/>
            </w:r>
            <w:r w:rsidRPr="00EF5C5D">
              <w:rPr>
                <w:color w:val="008000"/>
                <w:sz w:val="15"/>
                <w:szCs w:val="15"/>
                <w:lang w:val="it-CH"/>
              </w:rPr>
              <w:instrText xml:space="preserve"> MERGEFIELD  naSocialGroup_I  \* MERGEFORMAT </w:instrText>
            </w:r>
            <w:r w:rsidRPr="00327692">
              <w:rPr>
                <w:color w:val="008000"/>
                <w:sz w:val="15"/>
                <w:szCs w:val="15"/>
              </w:rPr>
              <w:fldChar w:fldCharType="separate"/>
            </w:r>
            <w:r w:rsidRPr="00EF5C5D">
              <w:rPr>
                <w:noProof/>
                <w:color w:val="008000"/>
                <w:sz w:val="15"/>
                <w:szCs w:val="15"/>
                <w:lang w:val="it-CH"/>
              </w:rPr>
              <w:t>«naSocialGroup_I»</w:t>
            </w:r>
            <w:r w:rsidRPr="00327692">
              <w:rPr>
                <w:color w:val="008000"/>
                <w:sz w:val="15"/>
                <w:szCs w:val="15"/>
              </w:rPr>
              <w:fldChar w:fldCharType="end"/>
            </w:r>
            <w:r w:rsidRPr="00EF5C5D">
              <w:rPr>
                <w:color w:val="008000"/>
                <w:sz w:val="15"/>
                <w:szCs w:val="15"/>
                <w:lang w:val="it-CH"/>
              </w:rPr>
              <w:t xml:space="preserve"> </w:t>
            </w:r>
          </w:p>
        </w:tc>
        <w:tc>
          <w:tcPr>
            <w:tcW w:w="4296" w:type="dxa"/>
            <w:vMerge/>
            <w:shd w:val="clear" w:color="auto" w:fill="auto"/>
          </w:tcPr>
          <w:p w:rsidR="00EF5C5D" w:rsidRPr="00EF5C5D" w:rsidRDefault="00EF5C5D" w:rsidP="00B46CAA">
            <w:pPr>
              <w:rPr>
                <w:lang w:val="it-CH"/>
              </w:rPr>
            </w:pPr>
          </w:p>
        </w:tc>
      </w:tr>
      <w:tr w:rsidR="00EF5C5D" w:rsidRPr="00DD4A35" w:rsidTr="008760D4">
        <w:trPr>
          <w:cantSplit/>
          <w:trHeight w:val="199"/>
        </w:trPr>
        <w:tc>
          <w:tcPr>
            <w:tcW w:w="4407" w:type="dxa"/>
            <w:tcMar>
              <w:left w:w="74" w:type="dxa"/>
            </w:tcMar>
          </w:tcPr>
          <w:p w:rsidR="00EF5C5D" w:rsidRPr="006738AE" w:rsidRDefault="00EF5C5D" w:rsidP="006738AE">
            <w:pPr>
              <w:rPr>
                <w:sz w:val="15"/>
                <w:szCs w:val="15"/>
                <w:lang w:val="fr-CH"/>
              </w:rPr>
            </w:pPr>
            <w:r w:rsidRPr="006738AE">
              <w:rPr>
                <w:sz w:val="15"/>
                <w:szCs w:val="15"/>
                <w:lang w:val="fr-CH"/>
              </w:rPr>
              <w:t xml:space="preserve">Suivi par </w:t>
            </w:r>
            <w:sdt>
              <w:sdtPr>
                <w:rPr>
                  <w:sz w:val="15"/>
                  <w:szCs w:val="15"/>
                  <w:lang w:val="fr-CH"/>
                </w:rPr>
                <w:alias w:val="Choix domaine ou pôle"/>
                <w:tag w:val="Choix domaine ou entité"/>
                <w:id w:val="1557357341"/>
                <w:placeholder>
                  <w:docPart w:val="329D38DC01DD4942ADF0BB25B3634258"/>
                </w:placeholder>
                <w:showingPlcHdr/>
                <w:dropDownList>
                  <w:listItem w:value="Choisissez un élément."/>
                  <w:listItem w:displayText="Groupe Décomptes d'assistance" w:value="Groupe Décomptes d'assistance"/>
                  <w:listItem w:displayText="Administration des frais médicaux" w:value="Administration des frais médicaux"/>
                  <w:listItem w:displayText="Groupe Prestations d'assurances sociales" w:value="Groupe Prestations d'assurances sociales"/>
                  <w:listItem w:displayText="Groupe Contributions d'entretien" w:value="Groupe Contributions d'entretien"/>
                  <w:listItem w:displayText="Pôle Enquêtes" w:value="Pôle Enquêtes"/>
                  <w:listItem w:displayText="Domaine Assistance" w:value="Domaine Assistance"/>
                </w:dropDownList>
              </w:sdtPr>
              <w:sdtEndPr/>
              <w:sdtContent>
                <w:r w:rsidR="00D16C67" w:rsidRPr="006738AE">
                  <w:rPr>
                    <w:rStyle w:val="Textedelespacerserv"/>
                    <w:color w:val="FF0000"/>
                  </w:rPr>
                  <w:t>Choisissez un élément.</w:t>
                </w:r>
              </w:sdtContent>
            </w:sdt>
          </w:p>
        </w:tc>
        <w:tc>
          <w:tcPr>
            <w:tcW w:w="4296" w:type="dxa"/>
            <w:vMerge/>
            <w:shd w:val="clear" w:color="auto" w:fill="auto"/>
          </w:tcPr>
          <w:p w:rsidR="00EF5C5D" w:rsidRPr="006738AE" w:rsidRDefault="00EF5C5D" w:rsidP="00B46CAA">
            <w:pPr>
              <w:rPr>
                <w:lang w:val="fr-CH"/>
              </w:rPr>
            </w:pPr>
          </w:p>
        </w:tc>
      </w:tr>
      <w:tr w:rsidR="00EF5C5D" w:rsidTr="008760D4">
        <w:trPr>
          <w:cantSplit/>
          <w:trHeight w:val="199"/>
        </w:trPr>
        <w:tc>
          <w:tcPr>
            <w:tcW w:w="4407" w:type="dxa"/>
            <w:tcMar>
              <w:left w:w="74" w:type="dxa"/>
            </w:tcMar>
          </w:tcPr>
          <w:p w:rsidR="00EF5C5D" w:rsidRPr="0095012E" w:rsidRDefault="00EF5C5D" w:rsidP="00B46CAA">
            <w:pPr>
              <w:rPr>
                <w:sz w:val="15"/>
                <w:szCs w:val="15"/>
              </w:rPr>
            </w:pPr>
            <w:r>
              <w:rPr>
                <w:sz w:val="15"/>
                <w:szCs w:val="15"/>
              </w:rPr>
              <w:t>Tél.</w:t>
            </w:r>
            <w:r w:rsidR="006738AE">
              <w:rPr>
                <w:sz w:val="15"/>
                <w:szCs w:val="15"/>
              </w:rPr>
              <w:t xml:space="preserve"> </w:t>
            </w:r>
            <w:sdt>
              <w:sdtPr>
                <w:rPr>
                  <w:sz w:val="15"/>
                  <w:szCs w:val="15"/>
                </w:rPr>
                <w:alias w:val="Choix numéro tél."/>
                <w:tag w:val="Choix numéro tél."/>
                <w:id w:val="1882821428"/>
                <w:placeholder>
                  <w:docPart w:val="6D36D0CF81A84EFF990A20024E61656A"/>
                </w:placeholder>
                <w:showingPlcHdr/>
                <w:dropDownList>
                  <w:listItem w:value="Choisissez un élément."/>
                  <w:listItem w:displayText="021 338 98 84" w:value="021 338 98 84"/>
                  <w:listItem w:displayText="021 557 06 00" w:value="021 557 06 00"/>
                  <w:listItem w:displayText="021 557 06 60" w:value="021 557 06 60"/>
                  <w:listItem w:displayText="021 338 98 83" w:value="021 338 98 83"/>
                  <w:listItem w:displayText="021 557 01 86" w:value="021 557 01 86"/>
                  <w:listItem w:displayText="021 557 05 05" w:value="021 557 05 05"/>
                  <w:listItem w:displayText="021 338 98 78" w:value="021 338 98 78"/>
                </w:dropDownList>
              </w:sdtPr>
              <w:sdtEndPr/>
              <w:sdtContent>
                <w:r w:rsidR="00F143CF" w:rsidRPr="006738AE">
                  <w:rPr>
                    <w:rStyle w:val="Textedelespacerserv"/>
                    <w:color w:val="FF0000"/>
                  </w:rPr>
                  <w:t>Choisissez un élément.</w:t>
                </w:r>
              </w:sdtContent>
            </w:sdt>
          </w:p>
        </w:tc>
        <w:tc>
          <w:tcPr>
            <w:tcW w:w="4296" w:type="dxa"/>
            <w:vMerge/>
            <w:shd w:val="clear" w:color="auto" w:fill="auto"/>
          </w:tcPr>
          <w:p w:rsidR="00EF5C5D" w:rsidRDefault="00EF5C5D" w:rsidP="00B46CAA"/>
        </w:tc>
      </w:tr>
      <w:tr w:rsidR="00AE2F5A" w:rsidTr="008760D4">
        <w:trPr>
          <w:cantSplit/>
          <w:trHeight w:val="199"/>
        </w:trPr>
        <w:tc>
          <w:tcPr>
            <w:tcW w:w="4407" w:type="dxa"/>
            <w:tcMar>
              <w:left w:w="74" w:type="dxa"/>
            </w:tcMar>
          </w:tcPr>
          <w:p w:rsidR="00AE2F5A" w:rsidRDefault="00AE2F5A" w:rsidP="00B46CAA">
            <w:pPr>
              <w:rPr>
                <w:sz w:val="15"/>
                <w:szCs w:val="15"/>
              </w:rPr>
            </w:pPr>
            <w:r>
              <w:rPr>
                <w:sz w:val="15"/>
                <w:szCs w:val="15"/>
              </w:rPr>
              <w:t xml:space="preserve">Mail </w:t>
            </w:r>
            <w:sdt>
              <w:sdtPr>
                <w:rPr>
                  <w:sz w:val="15"/>
                  <w:szCs w:val="15"/>
                </w:rPr>
                <w:alias w:val="Choix adresse mail"/>
                <w:tag w:val="Choix adresse mail"/>
                <w:id w:val="-937832253"/>
                <w:placeholder>
                  <w:docPart w:val="FE106681589E444C893F3E52218F535E"/>
                </w:placeholder>
                <w:showingPlcHdr/>
                <w:dropDownList>
                  <w:listItem w:value="Choisissez un élément."/>
                  <w:listItem w:displayText="MBX.Centredecalcul@evam.ch" w:value="MBX.Centredecalcul@evam.ch"/>
                  <w:listItem w:displayText="afm@evam.ch" w:value="afm@evam.ch"/>
                  <w:listItem w:displayText="enquêteur@evam.ch" w:value="enquêteur@evam.ch"/>
                  <w:listItem w:displayText="ce@evam.ch" w:value="ce@evam.ch"/>
                  <w:listItem w:displayText="pas@evam.ch" w:value="pas@evam.ch"/>
                  <w:listItem w:displayText="administration@evam.ch" w:value="administration@evam.ch"/>
                </w:dropDownList>
              </w:sdtPr>
              <w:sdtEndPr/>
              <w:sdtContent>
                <w:r w:rsidR="00D16C67" w:rsidRPr="00AE2F5A">
                  <w:rPr>
                    <w:rStyle w:val="Textedelespacerserv"/>
                    <w:color w:val="FF0000"/>
                  </w:rPr>
                  <w:t>Choisissez un élément.</w:t>
                </w:r>
              </w:sdtContent>
            </w:sdt>
          </w:p>
        </w:tc>
        <w:tc>
          <w:tcPr>
            <w:tcW w:w="4296" w:type="dxa"/>
            <w:vMerge/>
            <w:shd w:val="clear" w:color="auto" w:fill="auto"/>
          </w:tcPr>
          <w:p w:rsidR="00AE2F5A" w:rsidRDefault="00AE2F5A" w:rsidP="00B46CAA"/>
        </w:tc>
      </w:tr>
      <w:tr w:rsidR="00EF5C5D" w:rsidTr="008760D4">
        <w:trPr>
          <w:cantSplit/>
          <w:trHeight w:val="199"/>
        </w:trPr>
        <w:tc>
          <w:tcPr>
            <w:tcW w:w="4407" w:type="dxa"/>
            <w:tcMar>
              <w:left w:w="74" w:type="dxa"/>
            </w:tcMar>
          </w:tcPr>
          <w:p w:rsidR="00EF5C5D" w:rsidRPr="0095012E" w:rsidRDefault="00EF5C5D" w:rsidP="00B46CAA">
            <w:pPr>
              <w:rPr>
                <w:sz w:val="15"/>
                <w:szCs w:val="15"/>
              </w:rPr>
            </w:pPr>
            <w:r>
              <w:rPr>
                <w:sz w:val="15"/>
                <w:szCs w:val="15"/>
              </w:rPr>
              <w:t xml:space="preserve">N/Réf. </w:t>
            </w:r>
          </w:p>
        </w:tc>
        <w:tc>
          <w:tcPr>
            <w:tcW w:w="4296" w:type="dxa"/>
            <w:vMerge/>
            <w:shd w:val="clear" w:color="auto" w:fill="auto"/>
          </w:tcPr>
          <w:p w:rsidR="00EF5C5D" w:rsidRDefault="00EF5C5D" w:rsidP="00B46CAA"/>
        </w:tc>
      </w:tr>
      <w:tr w:rsidR="00EF5C5D" w:rsidTr="008760D4">
        <w:trPr>
          <w:cantSplit/>
          <w:trHeight w:val="199"/>
        </w:trPr>
        <w:tc>
          <w:tcPr>
            <w:tcW w:w="4407" w:type="dxa"/>
            <w:tcMar>
              <w:left w:w="74" w:type="dxa"/>
            </w:tcMar>
          </w:tcPr>
          <w:p w:rsidR="00EF5C5D" w:rsidRPr="0095012E" w:rsidRDefault="0088690F" w:rsidP="000F136E">
            <w:pPr>
              <w:rPr>
                <w:sz w:val="15"/>
                <w:szCs w:val="15"/>
              </w:rPr>
            </w:pPr>
            <w:r>
              <w:rPr>
                <w:sz w:val="15"/>
                <w:szCs w:val="15"/>
              </w:rPr>
              <w:t>V/R</w:t>
            </w:r>
            <w:r w:rsidR="00EF5C5D" w:rsidRPr="0095012E">
              <w:rPr>
                <w:sz w:val="15"/>
                <w:szCs w:val="15"/>
              </w:rPr>
              <w:t>éf.</w:t>
            </w:r>
            <w:r>
              <w:rPr>
                <w:sz w:val="15"/>
                <w:szCs w:val="15"/>
              </w:rPr>
              <w:t xml:space="preserve"> SE</w:t>
            </w:r>
            <w:r w:rsidR="00EF5C5D">
              <w:rPr>
                <w:sz w:val="15"/>
                <w:szCs w:val="15"/>
              </w:rPr>
              <w:t xml:space="preserve">M </w:t>
            </w:r>
            <w:r w:rsidR="00EF5C5D" w:rsidRPr="00327692">
              <w:rPr>
                <w:color w:val="008000"/>
                <w:sz w:val="15"/>
                <w:szCs w:val="15"/>
              </w:rPr>
              <w:fldChar w:fldCharType="begin"/>
            </w:r>
            <w:r w:rsidR="00EF5C5D" w:rsidRPr="00327692">
              <w:rPr>
                <w:color w:val="008000"/>
                <w:sz w:val="15"/>
                <w:szCs w:val="15"/>
              </w:rPr>
              <w:instrText xml:space="preserve"> MERGEFIELD  saB_OC_OdrN  \* MERGEFORMAT </w:instrText>
            </w:r>
            <w:r w:rsidR="00EF5C5D" w:rsidRPr="00327692">
              <w:rPr>
                <w:color w:val="008000"/>
                <w:sz w:val="15"/>
                <w:szCs w:val="15"/>
              </w:rPr>
              <w:fldChar w:fldCharType="separate"/>
            </w:r>
            <w:r w:rsidR="00EF5C5D">
              <w:rPr>
                <w:noProof/>
                <w:color w:val="008000"/>
                <w:sz w:val="15"/>
                <w:szCs w:val="15"/>
              </w:rPr>
              <w:t>«saB_OC_OdrN»</w:t>
            </w:r>
            <w:r w:rsidR="00EF5C5D" w:rsidRPr="00327692">
              <w:rPr>
                <w:color w:val="008000"/>
                <w:sz w:val="15"/>
                <w:szCs w:val="15"/>
              </w:rPr>
              <w:fldChar w:fldCharType="end"/>
            </w:r>
            <w:r w:rsidR="00EF5C5D" w:rsidRPr="00327692">
              <w:rPr>
                <w:sz w:val="15"/>
                <w:szCs w:val="15"/>
              </w:rPr>
              <w:t xml:space="preserve"> / </w:t>
            </w:r>
            <w:r w:rsidR="00EF5C5D" w:rsidRPr="00327692">
              <w:rPr>
                <w:color w:val="008000"/>
                <w:sz w:val="15"/>
                <w:szCs w:val="15"/>
              </w:rPr>
              <w:fldChar w:fldCharType="begin"/>
            </w:r>
            <w:r w:rsidR="00EF5C5D" w:rsidRPr="00327692">
              <w:rPr>
                <w:color w:val="008000"/>
                <w:sz w:val="15"/>
                <w:szCs w:val="15"/>
              </w:rPr>
              <w:instrText xml:space="preserve"> MERGEFIELD  saB_OC_Ocra  \* MERGEFORMAT </w:instrText>
            </w:r>
            <w:r w:rsidR="00EF5C5D" w:rsidRPr="00327692">
              <w:rPr>
                <w:color w:val="008000"/>
                <w:sz w:val="15"/>
                <w:szCs w:val="15"/>
              </w:rPr>
              <w:fldChar w:fldCharType="separate"/>
            </w:r>
            <w:r w:rsidR="00EF5C5D">
              <w:rPr>
                <w:noProof/>
                <w:color w:val="008000"/>
                <w:sz w:val="15"/>
                <w:szCs w:val="15"/>
              </w:rPr>
              <w:t>«saB_OC_Ocra»</w:t>
            </w:r>
            <w:r w:rsidR="00EF5C5D" w:rsidRPr="00327692">
              <w:rPr>
                <w:color w:val="008000"/>
                <w:sz w:val="15"/>
                <w:szCs w:val="15"/>
              </w:rPr>
              <w:fldChar w:fldCharType="end"/>
            </w:r>
          </w:p>
        </w:tc>
        <w:tc>
          <w:tcPr>
            <w:tcW w:w="4296" w:type="dxa"/>
            <w:vMerge/>
            <w:shd w:val="clear" w:color="auto" w:fill="auto"/>
          </w:tcPr>
          <w:p w:rsidR="00EF5C5D" w:rsidRDefault="00EF5C5D" w:rsidP="00B46CAA"/>
        </w:tc>
      </w:tr>
    </w:tbl>
    <w:p w:rsidR="00EF5C5D" w:rsidRPr="00574A8A" w:rsidRDefault="00EF5C5D" w:rsidP="003B5FCD">
      <w:pPr>
        <w:spacing w:before="720" w:after="240"/>
      </w:pPr>
      <w:bookmarkStart w:id="7" w:name="a_localité"/>
      <w:bookmarkEnd w:id="7"/>
      <w:r w:rsidRPr="00574A8A">
        <w:t xml:space="preserve">, le </w:t>
      </w:r>
      <w:r w:rsidRPr="00DD4A35">
        <w:rPr>
          <w:rStyle w:val="RvisionRdaction"/>
        </w:rPr>
        <w:fldChar w:fldCharType="begin">
          <w:ffData>
            <w:name w:val=""/>
            <w:enabled/>
            <w:calcOnExit w:val="0"/>
            <w:textInput>
              <w:default w:val="'date'"/>
            </w:textInput>
          </w:ffData>
        </w:fldChar>
      </w:r>
      <w:r w:rsidRPr="00DD4A35">
        <w:rPr>
          <w:rStyle w:val="RvisionRdaction"/>
        </w:rPr>
        <w:instrText xml:space="preserve"> FORMTEXT </w:instrText>
      </w:r>
      <w:r w:rsidRPr="00DD4A35">
        <w:rPr>
          <w:rStyle w:val="RvisionRdaction"/>
        </w:rPr>
      </w:r>
      <w:r w:rsidRPr="00DD4A35">
        <w:rPr>
          <w:rStyle w:val="RvisionRdaction"/>
        </w:rPr>
        <w:fldChar w:fldCharType="separate"/>
      </w:r>
      <w:r>
        <w:rPr>
          <w:rStyle w:val="RvisionRdaction"/>
          <w:noProof/>
        </w:rPr>
        <w:t>'date'</w:t>
      </w:r>
      <w:r w:rsidRPr="00DD4A35">
        <w:rPr>
          <w:rStyle w:val="RvisionRdaction"/>
        </w:rPr>
        <w:fldChar w:fldCharType="end"/>
      </w:r>
    </w:p>
    <w:p w:rsidR="00E7697B" w:rsidRDefault="00381896" w:rsidP="00E7697B">
      <w:pPr>
        <w:tabs>
          <w:tab w:val="left" w:pos="4965"/>
        </w:tabs>
        <w:rPr>
          <w:rStyle w:val="RvisionRdaction"/>
          <w:b/>
        </w:rPr>
      </w:pPr>
      <w:sdt>
        <w:sdtPr>
          <w:rPr>
            <w:rStyle w:val="RvisionRdaction"/>
            <w:b/>
          </w:rPr>
          <w:alias w:val="Choix de la décision"/>
          <w:tag w:val="Choix de la décision"/>
          <w:id w:val="1182704266"/>
          <w:placeholder>
            <w:docPart w:val="844B99AB026644D7944AD23E5C50607C"/>
          </w:placeholder>
          <w:showingPlcHdr/>
          <w:dropDownList>
            <w:listItem w:value="Choisissez un élément."/>
            <w:listItem w:displayText="Suppression du complément a" w:value="Suppression du complément a"/>
            <w:listItem w:displayText="Annulation de la décision de suppression du complément a" w:value="Annulation de la décision de suppression du complément a"/>
            <w:listItem w:displayText="Levée de la décision de suppression du complément a" w:value="Levée de la décision de suppression du complément a"/>
            <w:listItem w:displayText="Suppression du complément b" w:value="Suppression du complément b"/>
            <w:listItem w:displayText="Annulation de la décision de suppression du complément b" w:value="Annulation de la décision de suppression du complément b"/>
            <w:listItem w:displayText="Levée de la décision de suppression du complément b" w:value="Levée de la décision de suppression du complément b"/>
            <w:listItem w:displayText="Suppression des compléments a et b" w:value="Suppression des compléments a et b"/>
            <w:listItem w:displayText="Annulation de la décision de suppression des compléments a et b" w:value="Annulation de la décision de suppression des compléments a et b"/>
            <w:listItem w:displayText="Levée de la décision des compléments a et b" w:value="Levée de la décision des compléments a et b"/>
            <w:listItem w:displayText="Suppression des prestations d'assistance" w:value="Suppression des prestations d'assistance"/>
            <w:listItem w:displayText="Annulation de la décision de suppression des prestations d'assistance" w:value="Annulation de la décision de suppression des prestations d'assistance"/>
            <w:listItem w:displayText="Levée de la décision de suppression des prestations d'assistance" w:value="Levée de la décision de suppression des prestations d'assistance"/>
            <w:listItem w:displayText="Suppression des prestations d'entretien" w:value="Suppression des prestations d'entretien"/>
            <w:listItem w:displayText="Annulation de la décision de suppression des prestations d'entretien" w:value="Annulation de la décision de suppression des prestations d'entretien"/>
            <w:listItem w:displayText="Levée de la décision de suppression des prestations d'entretien" w:value="Levée de la décision de suppression des prestations d'entretien"/>
            <w:listItem w:displayText="Suspension des prestations d'entretien" w:value="Suspension des prestations d'entretien"/>
            <w:listItem w:displayText="Levée de la décision de suspension des prestations d'entretien" w:value="Levée de la décision de suspension des prestations d'entretien"/>
          </w:dropDownList>
        </w:sdtPr>
        <w:sdtEndPr>
          <w:rPr>
            <w:rStyle w:val="RvisionRdaction"/>
          </w:rPr>
        </w:sdtEndPr>
        <w:sdtContent>
          <w:r w:rsidR="00777EAB" w:rsidRPr="00AF4CAE">
            <w:rPr>
              <w:rStyle w:val="Textedelespacerserv"/>
              <w:color w:val="FF0000"/>
            </w:rPr>
            <w:t>Choisissez un élément.</w:t>
          </w:r>
        </w:sdtContent>
      </w:sdt>
      <w:r w:rsidR="006738AE">
        <w:rPr>
          <w:rStyle w:val="RvisionRdaction"/>
          <w:b/>
        </w:rPr>
        <w:t xml:space="preserve"> </w:t>
      </w:r>
    </w:p>
    <w:p w:rsidR="00EF5C5D" w:rsidRPr="00E7697B" w:rsidRDefault="003B5FCD" w:rsidP="003B5FCD">
      <w:pPr>
        <w:tabs>
          <w:tab w:val="left" w:pos="4965"/>
        </w:tabs>
        <w:spacing w:after="600"/>
        <w:rPr>
          <w:rStyle w:val="RvisionRdaction"/>
          <w:b/>
          <w:lang w:val="it-CH"/>
        </w:rPr>
      </w:pPr>
      <w:r w:rsidRPr="00E7697B">
        <w:rPr>
          <w:rStyle w:val="RvisionRdaction"/>
          <w:b/>
          <w:lang w:val="it-CH"/>
        </w:rPr>
        <w:t xml:space="preserve">RA </w:t>
      </w:r>
      <w:r w:rsidRPr="003B5FCD">
        <w:rPr>
          <w:rStyle w:val="Envidence"/>
        </w:rPr>
        <w:fldChar w:fldCharType="begin"/>
      </w:r>
      <w:r w:rsidRPr="00E7697B">
        <w:rPr>
          <w:rStyle w:val="Envidence"/>
          <w:lang w:val="it-CH"/>
        </w:rPr>
        <w:instrText xml:space="preserve"> MERGEFIELD naB_R_Requester_I \* MERGEFORMAT </w:instrText>
      </w:r>
      <w:r w:rsidRPr="003B5FCD">
        <w:rPr>
          <w:rStyle w:val="Envidence"/>
        </w:rPr>
        <w:fldChar w:fldCharType="separate"/>
      </w:r>
      <w:r w:rsidRPr="00E7697B">
        <w:rPr>
          <w:rStyle w:val="Envidence"/>
          <w:lang w:val="it-CH"/>
        </w:rPr>
        <w:t>«naB_R_Requester_I»</w:t>
      </w:r>
      <w:r w:rsidRPr="003B5FCD">
        <w:rPr>
          <w:rStyle w:val="Envidence"/>
        </w:rPr>
        <w:fldChar w:fldCharType="end"/>
      </w:r>
    </w:p>
    <w:p w:rsidR="00EF5C5D" w:rsidRDefault="00EF5C5D" w:rsidP="00B46CAA">
      <w:pPr>
        <w:spacing w:after="240"/>
      </w:pPr>
      <w:r w:rsidRPr="00DD4A35">
        <w:rPr>
          <w:rStyle w:val="RvisionVrification"/>
        </w:rPr>
        <w:fldChar w:fldCharType="begin"/>
      </w:r>
      <w:r w:rsidRPr="00DD4A35">
        <w:rPr>
          <w:rStyle w:val="RvisionVrification"/>
        </w:rPr>
        <w:instrText xml:space="preserve"> if </w:instrText>
      </w:r>
      <w:r w:rsidRPr="00DD4A35">
        <w:rPr>
          <w:rStyle w:val="RvisionVrification"/>
        </w:rPr>
        <w:fldChar w:fldCharType="begin"/>
      </w:r>
      <w:r w:rsidRPr="00DD4A35">
        <w:rPr>
          <w:rStyle w:val="RvisionVrification"/>
        </w:rPr>
        <w:instrText xml:space="preserve"> MERGEFIELD sab_r_pp_t_sex_i_code \* MERGEFORMAT </w:instrText>
      </w:r>
      <w:r w:rsidRPr="00DD4A35">
        <w:rPr>
          <w:rStyle w:val="RvisionVrification"/>
        </w:rPr>
        <w:fldChar w:fldCharType="separate"/>
      </w:r>
      <w:r>
        <w:rPr>
          <w:rStyle w:val="RvisionVrification"/>
          <w:noProof/>
        </w:rPr>
        <w:instrText>«sab_r_pp_t_sex_i_code»</w:instrText>
      </w:r>
      <w:r w:rsidRPr="00DD4A35">
        <w:rPr>
          <w:rStyle w:val="RvisionVrification"/>
        </w:rPr>
        <w:fldChar w:fldCharType="end"/>
      </w:r>
      <w:r w:rsidRPr="00DD4A35">
        <w:rPr>
          <w:rStyle w:val="RvisionVrification"/>
        </w:rPr>
        <w:instrText xml:space="preserve">="Masculin" "Monsieur" "Madame" </w:instrText>
      </w:r>
      <w:r w:rsidRPr="00DD4A35">
        <w:rPr>
          <w:rStyle w:val="RvisionVrification"/>
        </w:rPr>
        <w:fldChar w:fldCharType="separate"/>
      </w:r>
      <w:r w:rsidRPr="00DD4A35">
        <w:rPr>
          <w:rStyle w:val="RvisionVrification"/>
          <w:noProof/>
        </w:rPr>
        <w:t>Madame</w:t>
      </w:r>
      <w:r w:rsidRPr="00DD4A35">
        <w:rPr>
          <w:rStyle w:val="RvisionVrification"/>
        </w:rPr>
        <w:fldChar w:fldCharType="end"/>
      </w:r>
      <w:r w:rsidRPr="001B6618">
        <w:t>,</w:t>
      </w:r>
    </w:p>
    <w:p w:rsidR="005F67F2" w:rsidRDefault="005F67F2" w:rsidP="005F67F2">
      <w:pPr>
        <w:suppressAutoHyphens w:val="0"/>
        <w:spacing w:after="120"/>
        <w:jc w:val="both"/>
        <w:rPr>
          <w:rStyle w:val="RvisionRdaction"/>
          <w:color w:val="auto"/>
        </w:rPr>
      </w:pPr>
      <w:r>
        <w:rPr>
          <w:rStyle w:val="RvisionRdaction"/>
          <w:color w:val="auto"/>
        </w:rPr>
        <w:t xml:space="preserve">Vu les </w:t>
      </w:r>
      <w:r w:rsidR="00F16708">
        <w:rPr>
          <w:rStyle w:val="RvisionRdaction"/>
          <w:color w:val="auto"/>
        </w:rPr>
        <w:t xml:space="preserve">articles </w:t>
      </w:r>
      <w:r>
        <w:rPr>
          <w:rStyle w:val="RvisionRdaction"/>
          <w:color w:val="auto"/>
        </w:rPr>
        <w:t>81</w:t>
      </w:r>
      <w:r w:rsidR="00F16708">
        <w:rPr>
          <w:rStyle w:val="RvisionRdaction"/>
          <w:color w:val="auto"/>
        </w:rPr>
        <w:t>, 82</w:t>
      </w:r>
      <w:r>
        <w:rPr>
          <w:rStyle w:val="RvisionRdaction"/>
          <w:color w:val="auto"/>
        </w:rPr>
        <w:t xml:space="preserve"> et 83 </w:t>
      </w:r>
      <w:proofErr w:type="spellStart"/>
      <w:r>
        <w:rPr>
          <w:rStyle w:val="RvisionRdaction"/>
          <w:color w:val="auto"/>
        </w:rPr>
        <w:t>LAsi</w:t>
      </w:r>
      <w:proofErr w:type="spellEnd"/>
      <w:r>
        <w:rPr>
          <w:rStyle w:val="RvisionRdaction"/>
          <w:color w:val="auto"/>
        </w:rPr>
        <w:t xml:space="preserve"> et les articles 19, 20, 22 et 23 LARA,</w:t>
      </w:r>
    </w:p>
    <w:p w:rsidR="005F67F2" w:rsidRDefault="005F67F2" w:rsidP="005F67F2">
      <w:pPr>
        <w:suppressAutoHyphens w:val="0"/>
        <w:spacing w:after="120"/>
        <w:jc w:val="both"/>
        <w:rPr>
          <w:rStyle w:val="RvisionRdaction"/>
          <w:color w:val="auto"/>
        </w:rPr>
      </w:pPr>
      <w:proofErr w:type="gramStart"/>
      <w:r>
        <w:rPr>
          <w:rStyle w:val="RvisionRdaction"/>
          <w:color w:val="auto"/>
        </w:rPr>
        <w:t>vu</w:t>
      </w:r>
      <w:proofErr w:type="gramEnd"/>
      <w:r>
        <w:rPr>
          <w:rStyle w:val="RvisionRdaction"/>
          <w:color w:val="auto"/>
        </w:rPr>
        <w:t xml:space="preserve"> les normes d’assistance adoptées par le Conseil d’Etat,</w:t>
      </w:r>
    </w:p>
    <w:p w:rsidR="00F16708" w:rsidRDefault="00AB315B" w:rsidP="005F67F2">
      <w:pPr>
        <w:suppressAutoHyphens w:val="0"/>
        <w:spacing w:after="120"/>
        <w:jc w:val="both"/>
        <w:rPr>
          <w:rStyle w:val="RvisionRdaction"/>
          <w:color w:val="auto"/>
        </w:rPr>
      </w:pPr>
      <w:proofErr w:type="gramStart"/>
      <w:r>
        <w:rPr>
          <w:rStyle w:val="RvisionRdaction"/>
          <w:color w:val="auto"/>
        </w:rPr>
        <w:t>vu</w:t>
      </w:r>
      <w:proofErr w:type="gramEnd"/>
      <w:r>
        <w:rPr>
          <w:rStyle w:val="RvisionRdaction"/>
          <w:color w:val="auto"/>
        </w:rPr>
        <w:t xml:space="preserve"> les </w:t>
      </w:r>
      <w:r w:rsidR="00F16708">
        <w:rPr>
          <w:rStyle w:val="RvisionRdaction"/>
          <w:color w:val="auto"/>
        </w:rPr>
        <w:t>article</w:t>
      </w:r>
      <w:r>
        <w:rPr>
          <w:rStyle w:val="RvisionRdaction"/>
          <w:color w:val="auto"/>
        </w:rPr>
        <w:t>s</w:t>
      </w:r>
      <w:r w:rsidR="00F16708">
        <w:rPr>
          <w:rStyle w:val="RvisionRdaction"/>
          <w:color w:val="auto"/>
        </w:rPr>
        <w:t xml:space="preserve"> 125</w:t>
      </w:r>
      <w:r>
        <w:rPr>
          <w:rStyle w:val="RvisionRdaction"/>
          <w:color w:val="auto"/>
        </w:rPr>
        <w:t>, 181 et 183</w:t>
      </w:r>
      <w:r w:rsidR="00F16708">
        <w:rPr>
          <w:rStyle w:val="RvisionRdaction"/>
          <w:color w:val="auto"/>
        </w:rPr>
        <w:t xml:space="preserve"> du Guide d’assistance,</w:t>
      </w:r>
    </w:p>
    <w:p w:rsidR="005F5CF3" w:rsidRDefault="005F5CF3" w:rsidP="005F5CF3">
      <w:pPr>
        <w:spacing w:after="120"/>
        <w:rPr>
          <w:rStyle w:val="RvisionRdaction"/>
          <w:color w:val="auto"/>
        </w:rPr>
      </w:pPr>
      <w:bookmarkStart w:id="8" w:name="_GoBack"/>
      <w:bookmarkEnd w:id="8"/>
      <w:proofErr w:type="gramStart"/>
      <w:r>
        <w:t>vu</w:t>
      </w:r>
      <w:proofErr w:type="gramEnd"/>
      <w:r>
        <w:t xml:space="preserve"> la réquisition de poursuites qui vous a été notifiée le </w:t>
      </w:r>
      <w:r w:rsidRPr="00DD4A35">
        <w:rPr>
          <w:rStyle w:val="RvisionRdaction"/>
        </w:rPr>
        <w:fldChar w:fldCharType="begin">
          <w:ffData>
            <w:name w:val=""/>
            <w:enabled/>
            <w:calcOnExit w:val="0"/>
            <w:textInput>
              <w:default w:val="'date'"/>
            </w:textInput>
          </w:ffData>
        </w:fldChar>
      </w:r>
      <w:r w:rsidRPr="00DD4A35">
        <w:rPr>
          <w:rStyle w:val="RvisionRdaction"/>
        </w:rPr>
        <w:instrText xml:space="preserve"> FORMTEXT </w:instrText>
      </w:r>
      <w:r w:rsidRPr="00DD4A35">
        <w:rPr>
          <w:rStyle w:val="RvisionRdaction"/>
        </w:rPr>
      </w:r>
      <w:r w:rsidRPr="00DD4A35">
        <w:rPr>
          <w:rStyle w:val="RvisionRdaction"/>
        </w:rPr>
        <w:fldChar w:fldCharType="separate"/>
      </w:r>
      <w:r>
        <w:rPr>
          <w:rStyle w:val="RvisionRdaction"/>
          <w:noProof/>
        </w:rPr>
        <w:t>'date'</w:t>
      </w:r>
      <w:r w:rsidRPr="00DD4A35">
        <w:rPr>
          <w:rStyle w:val="RvisionRdaction"/>
        </w:rPr>
        <w:fldChar w:fldCharType="end"/>
      </w:r>
      <w:r>
        <w:rPr>
          <w:rStyle w:val="RvisionRdaction"/>
          <w:color w:val="auto"/>
        </w:rPr>
        <w:t>,</w:t>
      </w:r>
    </w:p>
    <w:p w:rsidR="005F5CF3" w:rsidRDefault="005F5CF3" w:rsidP="005F5CF3">
      <w:pPr>
        <w:spacing w:after="120"/>
        <w:rPr>
          <w:rStyle w:val="RvisionRdaction"/>
          <w:color w:val="auto"/>
        </w:rPr>
      </w:pPr>
      <w:proofErr w:type="gramStart"/>
      <w:r>
        <w:rPr>
          <w:rStyle w:val="RvisionRdaction"/>
          <w:color w:val="auto"/>
        </w:rPr>
        <w:t>vu</w:t>
      </w:r>
      <w:proofErr w:type="gramEnd"/>
      <w:r>
        <w:rPr>
          <w:rStyle w:val="RvisionRdaction"/>
          <w:color w:val="auto"/>
        </w:rPr>
        <w:t xml:space="preserve"> votre refus de collaborer et de rembourser les prestations d’assistance délivrées,</w:t>
      </w:r>
    </w:p>
    <w:p w:rsidR="005F5CF3" w:rsidRDefault="005F5CF3" w:rsidP="005F5CF3">
      <w:pPr>
        <w:spacing w:after="120"/>
        <w:rPr>
          <w:rStyle w:val="RvisionRdaction"/>
          <w:color w:val="auto"/>
        </w:rPr>
      </w:pPr>
      <w:proofErr w:type="gramStart"/>
      <w:r>
        <w:rPr>
          <w:rStyle w:val="RvisionRdaction"/>
          <w:color w:val="auto"/>
        </w:rPr>
        <w:t>vu</w:t>
      </w:r>
      <w:proofErr w:type="gramEnd"/>
      <w:r>
        <w:rPr>
          <w:rStyle w:val="RvisionRdaction"/>
          <w:color w:val="auto"/>
        </w:rPr>
        <w:t xml:space="preserve"> </w:t>
      </w:r>
      <w:r w:rsidR="00097E9D">
        <w:rPr>
          <w:rStyle w:val="RvisionRdaction"/>
          <w:color w:val="auto"/>
        </w:rPr>
        <w:t>l’examen de votre dossier</w:t>
      </w:r>
      <w:r>
        <w:rPr>
          <w:rStyle w:val="RvisionRdaction"/>
          <w:color w:val="auto"/>
        </w:rPr>
        <w:t>,</w:t>
      </w:r>
    </w:p>
    <w:p w:rsidR="005F5CF3" w:rsidRPr="00773118" w:rsidRDefault="005F5CF3" w:rsidP="005F5CF3">
      <w:pPr>
        <w:spacing w:after="120"/>
        <w:rPr>
          <w:rStyle w:val="RvisionRdaction"/>
          <w:b/>
          <w:color w:val="auto"/>
        </w:rPr>
      </w:pPr>
      <w:proofErr w:type="gramStart"/>
      <w:r w:rsidRPr="00773118">
        <w:rPr>
          <w:rStyle w:val="RvisionRdaction"/>
          <w:b/>
          <w:color w:val="auto"/>
        </w:rPr>
        <w:t>vos</w:t>
      </w:r>
      <w:proofErr w:type="gramEnd"/>
      <w:r w:rsidRPr="00773118">
        <w:rPr>
          <w:rStyle w:val="RvisionRdaction"/>
          <w:b/>
          <w:color w:val="auto"/>
        </w:rPr>
        <w:t xml:space="preserve"> prestations d’assistance vous seront supprimées dès le </w:t>
      </w:r>
      <w:r w:rsidRPr="00773118">
        <w:rPr>
          <w:rStyle w:val="RvisionRdaction"/>
          <w:b/>
        </w:rPr>
        <w:fldChar w:fldCharType="begin">
          <w:ffData>
            <w:name w:val=""/>
            <w:enabled/>
            <w:calcOnExit w:val="0"/>
            <w:textInput>
              <w:default w:val="'date'"/>
            </w:textInput>
          </w:ffData>
        </w:fldChar>
      </w:r>
      <w:r w:rsidRPr="00773118">
        <w:rPr>
          <w:rStyle w:val="RvisionRdaction"/>
          <w:b/>
        </w:rPr>
        <w:instrText xml:space="preserve"> FORMTEXT </w:instrText>
      </w:r>
      <w:r w:rsidRPr="00773118">
        <w:rPr>
          <w:rStyle w:val="RvisionRdaction"/>
          <w:b/>
        </w:rPr>
      </w:r>
      <w:r w:rsidRPr="00773118">
        <w:rPr>
          <w:rStyle w:val="RvisionRdaction"/>
          <w:b/>
        </w:rPr>
        <w:fldChar w:fldCharType="separate"/>
      </w:r>
      <w:r w:rsidRPr="00773118">
        <w:rPr>
          <w:rStyle w:val="RvisionRdaction"/>
          <w:b/>
          <w:noProof/>
        </w:rPr>
        <w:t>'date'</w:t>
      </w:r>
      <w:r w:rsidRPr="00773118">
        <w:rPr>
          <w:rStyle w:val="RvisionRdaction"/>
          <w:b/>
        </w:rPr>
        <w:fldChar w:fldCharType="end"/>
      </w:r>
      <w:r w:rsidRPr="00773118">
        <w:rPr>
          <w:rStyle w:val="RvisionRdaction"/>
          <w:b/>
          <w:color w:val="auto"/>
        </w:rPr>
        <w:t>.</w:t>
      </w:r>
    </w:p>
    <w:p w:rsidR="005F5CF3" w:rsidRPr="00773118" w:rsidRDefault="005F5CF3" w:rsidP="005F5CF3">
      <w:pPr>
        <w:spacing w:after="120"/>
        <w:rPr>
          <w:rStyle w:val="RvisionRdaction"/>
          <w:b/>
        </w:rPr>
      </w:pPr>
      <w:r w:rsidRPr="00773118">
        <w:rPr>
          <w:rStyle w:val="RvisionRdaction"/>
          <w:b/>
        </w:rPr>
        <w:t>Dès cette date, la couverture de vos frais médicaux ne sera plus assurée par nos soins. Votre contrat sera transféré en contrat individuel, les factures de primes, franchises et participations vous seront transmises directement par la caisse d’assurance maladie.</w:t>
      </w:r>
    </w:p>
    <w:p w:rsidR="005F5CF3" w:rsidRPr="00773118" w:rsidRDefault="005F5CF3" w:rsidP="005F5CF3">
      <w:pPr>
        <w:spacing w:after="120"/>
        <w:rPr>
          <w:rStyle w:val="RvisionRdaction"/>
          <w:b/>
          <w:color w:val="6E1EAB" w:themeColor="accent5" w:themeShade="80"/>
        </w:rPr>
      </w:pPr>
      <w:r w:rsidRPr="00773118">
        <w:rPr>
          <w:rStyle w:val="RvisionRdaction"/>
          <w:b/>
          <w:color w:val="6E1EAB" w:themeColor="accent5" w:themeShade="80"/>
        </w:rPr>
        <w:t>Dès cette date, vous devez avoir quitté le logement mis à votre disposition, sans quoi nous serons en droit de procéder à votre expulsion, si nécessaire avec le concours de la force publique.</w:t>
      </w:r>
    </w:p>
    <w:p w:rsidR="00EF5C5D" w:rsidRDefault="00EF5C5D" w:rsidP="002046DB">
      <w:pPr>
        <w:suppressAutoHyphens w:val="0"/>
        <w:spacing w:after="120"/>
        <w:jc w:val="both"/>
        <w:rPr>
          <w:rStyle w:val="RvisionRdaction"/>
          <w:color w:val="auto"/>
        </w:rPr>
      </w:pPr>
      <w:r>
        <w:rPr>
          <w:rStyle w:val="RvisionRdaction"/>
          <w:color w:val="auto"/>
        </w:rPr>
        <w:t>La présente décision concerne</w:t>
      </w:r>
    </w:p>
    <w:p w:rsidR="00EF5C5D" w:rsidRPr="004848AF" w:rsidRDefault="00EF5C5D" w:rsidP="002046DB">
      <w:pPr>
        <w:pStyle w:val="Normalespac"/>
        <w:tabs>
          <w:tab w:val="left" w:pos="2410"/>
          <w:tab w:val="left" w:pos="4678"/>
          <w:tab w:val="left" w:pos="6804"/>
        </w:tabs>
        <w:spacing w:before="120"/>
        <w:rPr>
          <w:rStyle w:val="Envidence"/>
        </w:rPr>
      </w:pPr>
      <w:r w:rsidRPr="004848AF">
        <w:rPr>
          <w:rStyle w:val="Envidence"/>
        </w:rPr>
        <w:t>Nom</w:t>
      </w:r>
      <w:r w:rsidRPr="004848AF">
        <w:rPr>
          <w:rStyle w:val="Envidence"/>
        </w:rPr>
        <w:tab/>
        <w:t>Prénom</w:t>
      </w:r>
      <w:r w:rsidRPr="004848AF">
        <w:rPr>
          <w:rStyle w:val="Envidence"/>
        </w:rPr>
        <w:tab/>
        <w:t>Né(e) le</w:t>
      </w:r>
      <w:r w:rsidRPr="004848AF">
        <w:rPr>
          <w:rStyle w:val="Envidence"/>
        </w:rPr>
        <w:tab/>
        <w:t>EVAM</w:t>
      </w:r>
    </w:p>
    <w:p w:rsidR="005B2A4B" w:rsidRPr="00600028" w:rsidRDefault="005B2A4B" w:rsidP="005B2A4B">
      <w:pPr>
        <w:pStyle w:val="Normalespac"/>
        <w:tabs>
          <w:tab w:val="left" w:pos="2410"/>
          <w:tab w:val="left" w:pos="4678"/>
          <w:tab w:val="left" w:pos="6804"/>
        </w:tabs>
        <w:spacing w:after="0"/>
        <w:rPr>
          <w:rStyle w:val="RvisionFusion"/>
        </w:rPr>
      </w:pPr>
      <w:r w:rsidRPr="004848AF">
        <w:rPr>
          <w:rStyle w:val="RvisionFusion"/>
        </w:rPr>
        <w:fldChar w:fldCharType="begin"/>
      </w:r>
      <w:r w:rsidRPr="00600028">
        <w:rPr>
          <w:rStyle w:val="RvisionFusion"/>
        </w:rPr>
        <w:instrText xml:space="preserve"> MERGEFIELD saB_R_PP_LastName \* MERGEFORMAT </w:instrText>
      </w:r>
      <w:r w:rsidRPr="004848AF">
        <w:rPr>
          <w:rStyle w:val="RvisionFusion"/>
        </w:rPr>
        <w:fldChar w:fldCharType="separate"/>
      </w:r>
      <w:r w:rsidRPr="00600028">
        <w:rPr>
          <w:rStyle w:val="RvisionFusion"/>
          <w:noProof/>
        </w:rPr>
        <w:t>«saB_R_PP_LastName»</w:t>
      </w:r>
      <w:r w:rsidRPr="004848AF">
        <w:rPr>
          <w:rStyle w:val="RvisionFusion"/>
        </w:rPr>
        <w:fldChar w:fldCharType="end"/>
      </w:r>
      <w:r w:rsidRPr="00600028">
        <w:rPr>
          <w:rStyle w:val="RvisionFusion"/>
        </w:rPr>
        <w:tab/>
      </w:r>
      <w:r>
        <w:rPr>
          <w:rStyle w:val="RvisionVrification"/>
        </w:rPr>
        <w:fldChar w:fldCharType="begin"/>
      </w:r>
      <w:r w:rsidRPr="002766CA">
        <w:rPr>
          <w:rStyle w:val="RvisionVrification"/>
        </w:rPr>
        <w:instrText xml:space="preserve"> MERGEFIELD  saB_R_PP_FirstName \* Caps  \* MERGEFORMAT </w:instrText>
      </w:r>
      <w:r>
        <w:rPr>
          <w:rStyle w:val="RvisionVrification"/>
        </w:rPr>
        <w:fldChar w:fldCharType="separate"/>
      </w:r>
      <w:r w:rsidRPr="002766CA">
        <w:rPr>
          <w:rStyle w:val="RvisionVrification"/>
          <w:noProof/>
        </w:rPr>
        <w:t>«Sab_R_PP_Firstname»</w:t>
      </w:r>
      <w:r>
        <w:rPr>
          <w:rStyle w:val="RvisionVrification"/>
        </w:rPr>
        <w:fldChar w:fldCharType="end"/>
      </w:r>
      <w:r w:rsidRPr="00600028">
        <w:rPr>
          <w:rStyle w:val="RvisionFusion"/>
        </w:rPr>
        <w:tab/>
      </w:r>
      <w:r w:rsidRPr="004848AF">
        <w:rPr>
          <w:rStyle w:val="RvisionFusion"/>
        </w:rPr>
        <w:fldChar w:fldCharType="begin"/>
      </w:r>
      <w:r w:rsidRPr="00600028">
        <w:rPr>
          <w:rStyle w:val="RvisionFusion"/>
        </w:rPr>
        <w:instrText xml:space="preserve"> MERGEFIELD daB_R_PP_Birthdate \* MERGEFORMAT </w:instrText>
      </w:r>
      <w:r w:rsidRPr="004848AF">
        <w:rPr>
          <w:rStyle w:val="RvisionFusion"/>
        </w:rPr>
        <w:fldChar w:fldCharType="separate"/>
      </w:r>
      <w:r w:rsidRPr="00600028">
        <w:rPr>
          <w:rStyle w:val="RvisionFusion"/>
          <w:noProof/>
        </w:rPr>
        <w:t>«daB_R_PP_Birthdate»</w:t>
      </w:r>
      <w:r w:rsidRPr="004848AF">
        <w:rPr>
          <w:rStyle w:val="RvisionFusion"/>
        </w:rPr>
        <w:fldChar w:fldCharType="end"/>
      </w:r>
      <w:r w:rsidRPr="00600028">
        <w:rPr>
          <w:rStyle w:val="RvisionFusion"/>
        </w:rPr>
        <w:tab/>
      </w:r>
      <w:r w:rsidRPr="004848AF">
        <w:rPr>
          <w:rStyle w:val="RvisionFusion"/>
        </w:rPr>
        <w:fldChar w:fldCharType="begin"/>
      </w:r>
      <w:r w:rsidRPr="00600028">
        <w:rPr>
          <w:rStyle w:val="RvisionFusion"/>
        </w:rPr>
        <w:instrText xml:space="preserve"> MERGEFIELD naB_R_Requester_I \* MERGEFORMAT </w:instrText>
      </w:r>
      <w:r w:rsidRPr="004848AF">
        <w:rPr>
          <w:rStyle w:val="RvisionFusion"/>
        </w:rPr>
        <w:fldChar w:fldCharType="separate"/>
      </w:r>
      <w:r w:rsidRPr="00600028">
        <w:rPr>
          <w:rStyle w:val="RvisionFusion"/>
          <w:noProof/>
        </w:rPr>
        <w:t>«naB_R_Requester_I»</w: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SAS_R_PP_LASTNAME \* MERGEFORMAT </w:instrText>
      </w:r>
      <w:r w:rsidRPr="004848AF">
        <w:rPr>
          <w:rStyle w:val="RvisionFusion"/>
        </w:rPr>
        <w:fldChar w:fldCharType="separate"/>
      </w:r>
      <w:r w:rsidRPr="00600028">
        <w:rPr>
          <w:rStyle w:val="RvisionFusion"/>
          <w:noProof/>
          <w:lang w:val="en-GB"/>
        </w:rPr>
        <w:t>«SAS_R_PP_LASTNAME»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SAS_R_PP_FIRSTNAME \* Caps  \* MERGEFORMAT </w:instrText>
      </w:r>
      <w:r>
        <w:rPr>
          <w:rStyle w:val="RvisionFusion"/>
          <w:lang w:val="en-GB"/>
        </w:rPr>
        <w:fldChar w:fldCharType="separate"/>
      </w:r>
      <w:r>
        <w:rPr>
          <w:rStyle w:val="RvisionFusion"/>
          <w:noProof/>
          <w:lang w:val="en-GB"/>
        </w:rPr>
        <w:t>«Sas_R_Pp_Firstname»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DAS_R_PP_BIRTHDATE \* MERGEFORMAT </w:instrText>
      </w:r>
      <w:r w:rsidRPr="004848AF">
        <w:rPr>
          <w:rStyle w:val="RvisionFusion"/>
        </w:rPr>
        <w:fldChar w:fldCharType="separate"/>
      </w:r>
      <w:r w:rsidRPr="00600028">
        <w:rPr>
          <w:rStyle w:val="RvisionFusion"/>
          <w:noProof/>
          <w:lang w:val="en-GB"/>
        </w:rPr>
        <w:t>«DAS_R_PP_BIRTHDATE»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naS_R_Requester_I \* MERGEFORMAT </w:instrText>
      </w:r>
      <w:r w:rsidRPr="004848AF">
        <w:rPr>
          <w:rStyle w:val="RvisionFusion"/>
        </w:rPr>
        <w:fldChar w:fldCharType="separate"/>
      </w:r>
      <w:r w:rsidRPr="00600028">
        <w:rPr>
          <w:rStyle w:val="RvisionFusion"/>
          <w:noProof/>
          <w:lang w:val="en-GB"/>
        </w:rPr>
        <w:t>«naS_R_Requester_I»</w: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lastRenderedPageBreak/>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600028"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r w:rsidRPr="004848AF">
        <w:rPr>
          <w:rStyle w:val="RvisionFusion"/>
        </w:rPr>
        <w:fldChar w:fldCharType="begin"/>
      </w:r>
      <w:r w:rsidRPr="00600028">
        <w:rPr>
          <w:rStyle w:val="RvisionFusion"/>
          <w:lang w:val="en-GB"/>
        </w:rPr>
        <w:instrText xml:space="preserve"> NEXT  \* MERGEFORMAT </w:instrText>
      </w:r>
      <w:r w:rsidRPr="004848AF">
        <w:rPr>
          <w:rStyle w:val="RvisionFusion"/>
        </w:rPr>
        <w:fldChar w:fldCharType="end"/>
      </w:r>
    </w:p>
    <w:p w:rsidR="005B2A4B" w:rsidRPr="00E215F3" w:rsidRDefault="005B2A4B" w:rsidP="005B2A4B">
      <w:pPr>
        <w:pStyle w:val="Normalespac"/>
        <w:tabs>
          <w:tab w:val="left" w:pos="2410"/>
          <w:tab w:val="left" w:pos="4678"/>
          <w:tab w:val="left" w:pos="6804"/>
        </w:tabs>
        <w:spacing w:after="0"/>
        <w:rPr>
          <w:rStyle w:val="RvisionFusion"/>
          <w:lang w:val="en-GB"/>
        </w:rPr>
      </w:pPr>
      <w:r w:rsidRPr="004848AF">
        <w:rPr>
          <w:rStyle w:val="RvisionFusion"/>
        </w:rPr>
        <w:fldChar w:fldCharType="begin"/>
      </w:r>
      <w:r w:rsidRPr="00600028">
        <w:rPr>
          <w:rStyle w:val="RvisionFusion"/>
          <w:lang w:val="en-GB"/>
        </w:rPr>
        <w:instrText xml:space="preserve"> MERGEFIELD SAM_R_PP_LASTNAME \* MERGEFORMAT </w:instrText>
      </w:r>
      <w:r w:rsidRPr="004848AF">
        <w:rPr>
          <w:rStyle w:val="RvisionFusion"/>
        </w:rPr>
        <w:fldChar w:fldCharType="separate"/>
      </w:r>
      <w:r w:rsidRPr="00600028">
        <w:rPr>
          <w:rStyle w:val="RvisionFusion"/>
          <w:noProof/>
          <w:lang w:val="en-GB"/>
        </w:rPr>
        <w:t>«SAM_R_PP_LASTNAME»</w:t>
      </w:r>
      <w:r w:rsidRPr="004848AF">
        <w:rPr>
          <w:rStyle w:val="RvisionFusion"/>
        </w:rPr>
        <w:fldChar w:fldCharType="end"/>
      </w:r>
      <w:r w:rsidRPr="00600028">
        <w:rPr>
          <w:rStyle w:val="RvisionFusion"/>
          <w:lang w:val="en-GB"/>
        </w:rPr>
        <w:tab/>
      </w:r>
      <w:r>
        <w:rPr>
          <w:rStyle w:val="RvisionFusion"/>
          <w:lang w:val="en-GB"/>
        </w:rPr>
        <w:fldChar w:fldCharType="begin"/>
      </w:r>
      <w:r>
        <w:rPr>
          <w:rStyle w:val="RvisionFusion"/>
          <w:lang w:val="en-GB"/>
        </w:rPr>
        <w:instrText xml:space="preserve"> MERGEFIELD  SAM_R_PP_FIRSTNAME \* Caps  \* MERGEFORMAT </w:instrText>
      </w:r>
      <w:r>
        <w:rPr>
          <w:rStyle w:val="RvisionFusion"/>
          <w:lang w:val="en-GB"/>
        </w:rPr>
        <w:fldChar w:fldCharType="separate"/>
      </w:r>
      <w:r>
        <w:rPr>
          <w:rStyle w:val="RvisionFusion"/>
          <w:noProof/>
          <w:lang w:val="en-GB"/>
        </w:rPr>
        <w:t>«Sam_R_Pp_Firstname»</w:t>
      </w:r>
      <w:r>
        <w:rPr>
          <w:rStyle w:val="RvisionFusion"/>
          <w:lang w:val="en-GB"/>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DAM_R_PP_BIRTHDATE \* MERGEFORMAT </w:instrText>
      </w:r>
      <w:r w:rsidRPr="004848AF">
        <w:rPr>
          <w:rStyle w:val="RvisionFusion"/>
        </w:rPr>
        <w:fldChar w:fldCharType="separate"/>
      </w:r>
      <w:r w:rsidRPr="00600028">
        <w:rPr>
          <w:rStyle w:val="RvisionFusion"/>
          <w:noProof/>
          <w:lang w:val="en-GB"/>
        </w:rPr>
        <w:t>«DAM_R_PP_BIRTHDATE»</w:t>
      </w:r>
      <w:r w:rsidRPr="004848AF">
        <w:rPr>
          <w:rStyle w:val="RvisionFusion"/>
        </w:rPr>
        <w:fldChar w:fldCharType="end"/>
      </w:r>
      <w:r w:rsidRPr="00600028">
        <w:rPr>
          <w:rStyle w:val="RvisionFusion"/>
          <w:lang w:val="en-GB"/>
        </w:rPr>
        <w:tab/>
      </w:r>
      <w:r w:rsidRPr="004848AF">
        <w:rPr>
          <w:rStyle w:val="RvisionFusion"/>
        </w:rPr>
        <w:fldChar w:fldCharType="begin"/>
      </w:r>
      <w:r w:rsidRPr="00600028">
        <w:rPr>
          <w:rStyle w:val="RvisionFusion"/>
          <w:lang w:val="en-GB"/>
        </w:rPr>
        <w:instrText xml:space="preserve"> MERGEFIELD naM_R_Requester_I \* MERGEFORMAT </w:instrText>
      </w:r>
      <w:r w:rsidRPr="004848AF">
        <w:rPr>
          <w:rStyle w:val="RvisionFusion"/>
        </w:rPr>
        <w:fldChar w:fldCharType="separate"/>
      </w:r>
      <w:r w:rsidRPr="00600028">
        <w:rPr>
          <w:rStyle w:val="RvisionFusion"/>
          <w:noProof/>
          <w:lang w:val="en-GB"/>
        </w:rPr>
        <w:t>«naM_R_Requester_I»</w:t>
      </w:r>
      <w:r w:rsidRPr="004848AF">
        <w:rPr>
          <w:rStyle w:val="RvisionFusion"/>
        </w:rPr>
        <w:fldChar w:fldCharType="end"/>
      </w:r>
    </w:p>
    <w:p w:rsidR="002046DB" w:rsidRPr="00800454" w:rsidRDefault="002046DB" w:rsidP="003B5FCD">
      <w:pPr>
        <w:spacing w:before="120" w:after="900"/>
        <w:jc w:val="both"/>
      </w:pPr>
      <w:r w:rsidRPr="002046DB">
        <w:rPr>
          <w:lang w:val="fr-CH"/>
        </w:rPr>
        <w:t xml:space="preserve">Nous vous prions d’agréer, </w:t>
      </w:r>
      <w:r w:rsidR="00AE2F5A" w:rsidRPr="00840C38">
        <w:rPr>
          <w:rStyle w:val="RvisionVrification"/>
          <w:color w:val="FF0000"/>
        </w:rPr>
        <w:t xml:space="preserve">Madame, </w:t>
      </w:r>
      <w:r w:rsidR="00AE2F5A" w:rsidRPr="00840C38">
        <w:rPr>
          <w:rStyle w:val="RvisionVrification"/>
        </w:rPr>
        <w:t>Monsieur</w:t>
      </w:r>
      <w:r w:rsidRPr="00840C38">
        <w:rPr>
          <w:color w:val="0000FF"/>
        </w:rPr>
        <w:t>,</w:t>
      </w:r>
      <w:r>
        <w:t xml:space="preserve"> nos salutations distinguées.</w:t>
      </w:r>
    </w:p>
    <w:tbl>
      <w:tblPr>
        <w:tblW w:w="3544" w:type="dxa"/>
        <w:tblLayout w:type="fixed"/>
        <w:tblCellMar>
          <w:left w:w="0" w:type="dxa"/>
          <w:right w:w="0" w:type="dxa"/>
        </w:tblCellMar>
        <w:tblLook w:val="01E0" w:firstRow="1" w:lastRow="1" w:firstColumn="1" w:lastColumn="1" w:noHBand="0" w:noVBand="0"/>
      </w:tblPr>
      <w:tblGrid>
        <w:gridCol w:w="3544"/>
      </w:tblGrid>
      <w:tr w:rsidR="002046DB" w:rsidRPr="007A1DEA" w:rsidTr="007A1DEA">
        <w:tc>
          <w:tcPr>
            <w:tcW w:w="3544" w:type="dxa"/>
            <w:tcBorders>
              <w:top w:val="single" w:sz="4" w:space="0" w:color="auto"/>
            </w:tcBorders>
          </w:tcPr>
          <w:p w:rsidR="002046DB" w:rsidRPr="007A1DEA" w:rsidRDefault="002046DB" w:rsidP="00105764">
            <w:bookmarkStart w:id="9" w:name="s_signGauche_1"/>
            <w:bookmarkEnd w:id="9"/>
            <w:r w:rsidRPr="007A1DEA">
              <w:br/>
            </w:r>
            <w:bookmarkStart w:id="10" w:name="s_signGauche_2"/>
            <w:bookmarkEnd w:id="10"/>
          </w:p>
        </w:tc>
      </w:tr>
    </w:tbl>
    <w:p w:rsidR="002046DB" w:rsidRDefault="002046DB" w:rsidP="005B2A4B">
      <w:pPr>
        <w:spacing w:after="360"/>
      </w:pPr>
    </w:p>
    <w:p w:rsidR="002046DB" w:rsidRPr="00343ADC" w:rsidRDefault="003B5FCD" w:rsidP="002046DB">
      <w:pPr>
        <w:pStyle w:val="CorpsLettre"/>
        <w:rPr>
          <w:sz w:val="15"/>
          <w:szCs w:val="15"/>
          <w:lang w:val="fr-FR"/>
        </w:rPr>
      </w:pPr>
      <w:r>
        <w:rPr>
          <w:noProof/>
          <w:lang w:eastAsia="fr-CH"/>
        </w:rPr>
        <w:drawing>
          <wp:anchor distT="0" distB="0" distL="114300" distR="114300" simplePos="0" relativeHeight="251659264" behindDoc="0" locked="0" layoutInCell="1" allowOverlap="1" wp14:anchorId="5BC12E35" wp14:editId="1D169720">
            <wp:simplePos x="0" y="0"/>
            <wp:positionH relativeFrom="column">
              <wp:posOffset>0</wp:posOffset>
            </wp:positionH>
            <wp:positionV relativeFrom="paragraph">
              <wp:posOffset>-635</wp:posOffset>
            </wp:positionV>
            <wp:extent cx="5039995" cy="452755"/>
            <wp:effectExtent l="0" t="0" r="8255"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9995" cy="452755"/>
                    </a:xfrm>
                    <a:prstGeom prst="rect">
                      <a:avLst/>
                    </a:prstGeom>
                  </pic:spPr>
                </pic:pic>
              </a:graphicData>
            </a:graphic>
          </wp:anchor>
        </w:drawing>
      </w:r>
      <w:r w:rsidR="002046DB" w:rsidRPr="00343ADC">
        <w:rPr>
          <w:sz w:val="15"/>
          <w:szCs w:val="15"/>
          <w:lang w:val="fr-FR"/>
        </w:rPr>
        <w:t xml:space="preserve">Voies de droit : Une opposition contre la présente décision peut être formée, dans les dix jours dès sa notification, auprès du directeur de l’EVAM, </w:t>
      </w:r>
      <w:r w:rsidR="002046DB">
        <w:rPr>
          <w:sz w:val="15"/>
          <w:szCs w:val="15"/>
          <w:lang w:val="fr-FR"/>
        </w:rPr>
        <w:t>route de Chavannes 33, 1007 Lausanne</w:t>
      </w:r>
      <w:r w:rsidR="002046DB" w:rsidRPr="00343ADC">
        <w:rPr>
          <w:sz w:val="15"/>
          <w:szCs w:val="15"/>
          <w:lang w:val="fr-FR"/>
        </w:rPr>
        <w:t>. L’opposition doit être signée et indiquer les conclusions. Elle doit être rédigée en français. La décision attaquée doit être jointe.</w:t>
      </w:r>
    </w:p>
    <w:p w:rsidR="002046DB" w:rsidRDefault="002046DB" w:rsidP="00800454">
      <w:pPr>
        <w:rPr>
          <w:rStyle w:val="Taillerduite"/>
          <w:b/>
        </w:rPr>
      </w:pPr>
    </w:p>
    <w:p w:rsidR="002046DB" w:rsidRPr="004848AF" w:rsidRDefault="002046DB" w:rsidP="00800454">
      <w:pPr>
        <w:rPr>
          <w:rStyle w:val="Taillerduite"/>
          <w:b/>
        </w:rPr>
      </w:pPr>
      <w:r w:rsidRPr="004848AF">
        <w:rPr>
          <w:rStyle w:val="Taillerduite"/>
          <w:b/>
        </w:rPr>
        <w:t>Copies</w:t>
      </w:r>
    </w:p>
    <w:p w:rsidR="004C1404" w:rsidRPr="008C2311" w:rsidRDefault="00451242" w:rsidP="00912C8A">
      <w:pPr>
        <w:rPr>
          <w:rStyle w:val="Taillerduite"/>
          <w:color w:val="FF0000"/>
        </w:rPr>
      </w:pPr>
      <w:r w:rsidRPr="008C2311">
        <w:rPr>
          <w:rStyle w:val="Taillerduite"/>
        </w:rPr>
        <w:t xml:space="preserve">Dossier, </w:t>
      </w:r>
      <w:r w:rsidR="0088690F" w:rsidRPr="008C2311">
        <w:rPr>
          <w:rStyle w:val="Taillerduite"/>
        </w:rPr>
        <w:t>Fichier central</w:t>
      </w:r>
      <w:r w:rsidR="0088690F">
        <w:rPr>
          <w:rStyle w:val="Taillerduite"/>
        </w:rPr>
        <w:t>,</w:t>
      </w:r>
      <w:r w:rsidR="0088690F" w:rsidRPr="0088690F">
        <w:rPr>
          <w:rStyle w:val="Taillerduite"/>
        </w:rPr>
        <w:t xml:space="preserve"> </w:t>
      </w:r>
      <w:r w:rsidR="00191467">
        <w:rPr>
          <w:rStyle w:val="Taillerduite"/>
        </w:rPr>
        <w:t>Antenne de référence, Cheffe d’équipe</w:t>
      </w:r>
      <w:r w:rsidR="0088690F">
        <w:rPr>
          <w:rStyle w:val="Taillerduite"/>
        </w:rPr>
        <w:t>,</w:t>
      </w:r>
      <w:r w:rsidR="004C1404">
        <w:rPr>
          <w:rStyle w:val="Taillerduite"/>
          <w:color w:val="FF0000"/>
        </w:rPr>
        <w:t xml:space="preserve"> </w:t>
      </w:r>
      <w:r w:rsidR="0088690F">
        <w:rPr>
          <w:rStyle w:val="Taillerduite"/>
          <w:color w:val="FF0000"/>
        </w:rPr>
        <w:t xml:space="preserve">Groupe Décomptes d’assistance, </w:t>
      </w:r>
      <w:r w:rsidR="004C1404" w:rsidRPr="008C2311">
        <w:rPr>
          <w:rStyle w:val="Taillerduite"/>
          <w:color w:val="FF0000"/>
        </w:rPr>
        <w:t xml:space="preserve">Assistant(e) social(e), </w:t>
      </w:r>
      <w:r w:rsidR="0088690F">
        <w:rPr>
          <w:rStyle w:val="Taillerduite"/>
          <w:color w:val="FF0000"/>
        </w:rPr>
        <w:t>Entité Finances, Pôle Placement,</w:t>
      </w:r>
      <w:r w:rsidR="004C1404" w:rsidRPr="008C2311">
        <w:rPr>
          <w:rStyle w:val="Taillerduite"/>
          <w:color w:val="FF0000"/>
        </w:rPr>
        <w:t xml:space="preserve"> SPOP/DA</w:t>
      </w:r>
    </w:p>
    <w:p w:rsidR="002046DB" w:rsidRPr="00777EAB" w:rsidRDefault="002046DB" w:rsidP="00777EAB">
      <w:pPr>
        <w:rPr>
          <w:color w:val="FFFFFF" w:themeColor="background1"/>
          <w:sz w:val="2"/>
          <w:szCs w:val="2"/>
        </w:rPr>
      </w:pPr>
      <w:r w:rsidRPr="00335977">
        <w:rPr>
          <w:color w:val="FFFFFF" w:themeColor="background1"/>
          <w:sz w:val="2"/>
          <w:szCs w:val="2"/>
        </w:rPr>
        <w:fldChar w:fldCharType="begin"/>
      </w:r>
      <w:r w:rsidRPr="00335977">
        <w:rPr>
          <w:color w:val="FFFFFF" w:themeColor="background1"/>
          <w:sz w:val="2"/>
          <w:szCs w:val="2"/>
        </w:rPr>
        <w:instrText xml:space="preserve"> MERGEFIELD naB_R_Requester_I \* MERGEFORMAT </w:instrText>
      </w:r>
      <w:r w:rsidRPr="00335977">
        <w:rPr>
          <w:color w:val="FFFFFF" w:themeColor="background1"/>
          <w:sz w:val="2"/>
          <w:szCs w:val="2"/>
        </w:rPr>
        <w:fldChar w:fldCharType="separate"/>
      </w:r>
      <w:r>
        <w:rPr>
          <w:noProof/>
          <w:color w:val="FFFFFF" w:themeColor="background1"/>
          <w:sz w:val="2"/>
          <w:szCs w:val="2"/>
        </w:rPr>
        <w:t>«naB_R_Requester_I»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SAS_R_PP_LASTNAME \* MERGEFORMAT </w:instrText>
      </w:r>
      <w:r w:rsidRPr="00335977">
        <w:rPr>
          <w:color w:val="FFFFFF" w:themeColor="background1"/>
          <w:sz w:val="2"/>
          <w:szCs w:val="2"/>
        </w:rPr>
        <w:fldChar w:fldCharType="separate"/>
      </w:r>
      <w:r>
        <w:rPr>
          <w:noProof/>
          <w:color w:val="FFFFFF" w:themeColor="background1"/>
          <w:sz w:val="2"/>
          <w:szCs w:val="2"/>
        </w:rPr>
        <w:t>«SAS_R_PP_LASTNAME»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SAS_R_PP_FIRSTNAME \* MERGEFORMAT </w:instrText>
      </w:r>
      <w:r w:rsidRPr="00335977">
        <w:rPr>
          <w:color w:val="FFFFFF" w:themeColor="background1"/>
          <w:sz w:val="2"/>
          <w:szCs w:val="2"/>
        </w:rPr>
        <w:fldChar w:fldCharType="separate"/>
      </w:r>
      <w:r>
        <w:rPr>
          <w:noProof/>
          <w:color w:val="FFFFFF" w:themeColor="background1"/>
          <w:sz w:val="2"/>
          <w:szCs w:val="2"/>
        </w:rPr>
        <w:t>«SAS_R_PP_FIRSTNAME»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DAS_R_PP_BIRTHDATE \* MERGEFORMAT </w:instrText>
      </w:r>
      <w:r w:rsidRPr="00335977">
        <w:rPr>
          <w:color w:val="FFFFFF" w:themeColor="background1"/>
          <w:sz w:val="2"/>
          <w:szCs w:val="2"/>
        </w:rPr>
        <w:fldChar w:fldCharType="separate"/>
      </w:r>
      <w:r>
        <w:rPr>
          <w:noProof/>
          <w:color w:val="FFFFFF" w:themeColor="background1"/>
          <w:sz w:val="2"/>
          <w:szCs w:val="2"/>
        </w:rPr>
        <w:t>«DAS_R_PP_BIRTHDATE»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naS_R_Requester_I \* MERGEFORMAT </w:instrText>
      </w:r>
      <w:r w:rsidRPr="00335977">
        <w:rPr>
          <w:color w:val="FFFFFF" w:themeColor="background1"/>
          <w:sz w:val="2"/>
          <w:szCs w:val="2"/>
        </w:rPr>
        <w:fldChar w:fldCharType="separate"/>
      </w:r>
      <w:r>
        <w:rPr>
          <w:noProof/>
          <w:color w:val="FFFFFF" w:themeColor="background1"/>
          <w:sz w:val="2"/>
          <w:szCs w:val="2"/>
        </w:rPr>
        <w:t>«naS_R_Requester_I»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NEXT  \* MERGEFORMAT </w:instrTex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SAM_R_PP_LASTNAME \* MERGEFORMAT </w:instrText>
      </w:r>
      <w:r w:rsidRPr="00335977">
        <w:rPr>
          <w:color w:val="FFFFFF" w:themeColor="background1"/>
          <w:sz w:val="2"/>
          <w:szCs w:val="2"/>
        </w:rPr>
        <w:fldChar w:fldCharType="separate"/>
      </w:r>
      <w:r>
        <w:rPr>
          <w:noProof/>
          <w:color w:val="FFFFFF" w:themeColor="background1"/>
          <w:sz w:val="2"/>
          <w:szCs w:val="2"/>
        </w:rPr>
        <w:t>«SAM_R_PP_LASTNAME»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SAM_R_PP_FIRSTNAME \* MERGEFORMAT </w:instrText>
      </w:r>
      <w:r w:rsidRPr="00335977">
        <w:rPr>
          <w:color w:val="FFFFFF" w:themeColor="background1"/>
          <w:sz w:val="2"/>
          <w:szCs w:val="2"/>
        </w:rPr>
        <w:fldChar w:fldCharType="separate"/>
      </w:r>
      <w:r>
        <w:rPr>
          <w:noProof/>
          <w:color w:val="FFFFFF" w:themeColor="background1"/>
          <w:sz w:val="2"/>
          <w:szCs w:val="2"/>
        </w:rPr>
        <w:t>«SAM_R_PP_FIRSTNAME»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DAM_R_PP_BIRTHDATE \* MERGEFORMAT </w:instrText>
      </w:r>
      <w:r w:rsidRPr="00335977">
        <w:rPr>
          <w:color w:val="FFFFFF" w:themeColor="background1"/>
          <w:sz w:val="2"/>
          <w:szCs w:val="2"/>
        </w:rPr>
        <w:fldChar w:fldCharType="separate"/>
      </w:r>
      <w:r>
        <w:rPr>
          <w:noProof/>
          <w:color w:val="FFFFFF" w:themeColor="background1"/>
          <w:sz w:val="2"/>
          <w:szCs w:val="2"/>
        </w:rPr>
        <w:t>«DAM_R_PP_BIRTHDATE»</w:t>
      </w:r>
      <w:r w:rsidRPr="00335977">
        <w:rPr>
          <w:color w:val="FFFFFF" w:themeColor="background1"/>
          <w:sz w:val="2"/>
          <w:szCs w:val="2"/>
        </w:rPr>
        <w:fldChar w:fldCharType="end"/>
      </w:r>
      <w:r w:rsidRPr="00335977">
        <w:rPr>
          <w:color w:val="FFFFFF" w:themeColor="background1"/>
          <w:sz w:val="2"/>
          <w:szCs w:val="2"/>
        </w:rPr>
        <w:fldChar w:fldCharType="begin"/>
      </w:r>
      <w:r w:rsidRPr="00335977">
        <w:rPr>
          <w:color w:val="FFFFFF" w:themeColor="background1"/>
          <w:sz w:val="2"/>
          <w:szCs w:val="2"/>
        </w:rPr>
        <w:instrText xml:space="preserve"> MERGEFIELD naM_R_Requester_I \* MERGEFORMAT </w:instrText>
      </w:r>
      <w:r w:rsidRPr="00335977">
        <w:rPr>
          <w:color w:val="FFFFFF" w:themeColor="background1"/>
          <w:sz w:val="2"/>
          <w:szCs w:val="2"/>
        </w:rPr>
        <w:fldChar w:fldCharType="separate"/>
      </w:r>
      <w:r>
        <w:rPr>
          <w:noProof/>
          <w:color w:val="FFFFFF" w:themeColor="background1"/>
          <w:sz w:val="2"/>
          <w:szCs w:val="2"/>
        </w:rPr>
        <w:t>«naM_R_Requester_I»</w:t>
      </w:r>
      <w:r w:rsidRPr="00335977">
        <w:rPr>
          <w:color w:val="FFFFFF" w:themeColor="background1"/>
          <w:sz w:val="2"/>
          <w:szCs w:val="2"/>
        </w:rPr>
        <w:fldChar w:fldCharType="end"/>
      </w:r>
    </w:p>
    <w:sectPr w:rsidR="002046DB" w:rsidRPr="00777EAB" w:rsidSect="00F308FA">
      <w:headerReference w:type="default" r:id="rId9"/>
      <w:footerReference w:type="default" r:id="rId10"/>
      <w:headerReference w:type="first" r:id="rId11"/>
      <w:footerReference w:type="first" r:id="rId12"/>
      <w:pgSz w:w="11906" w:h="16838" w:code="9"/>
      <w:pgMar w:top="1531" w:right="1588" w:bottom="1531" w:left="2381" w:header="741" w:footer="8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2ED" w:rsidRDefault="000F62ED" w:rsidP="00AB1BD2">
      <w:r>
        <w:separator/>
      </w:r>
    </w:p>
  </w:endnote>
  <w:endnote w:type="continuationSeparator" w:id="0">
    <w:p w:rsidR="000F62ED" w:rsidRDefault="000F62ED" w:rsidP="00AB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717"/>
      <w:gridCol w:w="2718"/>
      <w:gridCol w:w="2718"/>
    </w:tblGrid>
    <w:tr w:rsidR="00266F57" w:rsidRPr="00403BA4" w:rsidTr="00C73D94">
      <w:trPr>
        <w:cantSplit/>
      </w:trPr>
      <w:tc>
        <w:tcPr>
          <w:tcW w:w="1550" w:type="pct"/>
        </w:tcPr>
        <w:p w:rsidR="00266F57" w:rsidRPr="00403BA4" w:rsidRDefault="00266F57" w:rsidP="00403BA4">
          <w:pPr>
            <w:tabs>
              <w:tab w:val="center" w:pos="4536"/>
              <w:tab w:val="right" w:pos="9072"/>
            </w:tabs>
            <w:jc w:val="right"/>
          </w:pPr>
        </w:p>
      </w:tc>
      <w:tc>
        <w:tcPr>
          <w:tcW w:w="1550" w:type="pct"/>
        </w:tcPr>
        <w:p w:rsidR="00266F57" w:rsidRPr="00403BA4" w:rsidRDefault="00266F57" w:rsidP="00403BA4">
          <w:pPr>
            <w:tabs>
              <w:tab w:val="center" w:pos="4536"/>
              <w:tab w:val="right" w:pos="9072"/>
            </w:tabs>
            <w:jc w:val="right"/>
          </w:pPr>
        </w:p>
      </w:tc>
      <w:tc>
        <w:tcPr>
          <w:tcW w:w="1550" w:type="pct"/>
        </w:tcPr>
        <w:p w:rsidR="00266F57" w:rsidRPr="00403BA4" w:rsidRDefault="00266F57" w:rsidP="00403BA4">
          <w:pPr>
            <w:tabs>
              <w:tab w:val="center" w:pos="4536"/>
              <w:tab w:val="right" w:pos="9072"/>
            </w:tabs>
            <w:jc w:val="right"/>
            <w:rPr>
              <w:sz w:val="15"/>
            </w:rPr>
          </w:pPr>
          <w:r w:rsidRPr="00403BA4">
            <w:rPr>
              <w:b/>
              <w:sz w:val="15"/>
            </w:rPr>
            <w:fldChar w:fldCharType="begin"/>
          </w:r>
          <w:r w:rsidRPr="00403BA4">
            <w:rPr>
              <w:b/>
              <w:sz w:val="15"/>
            </w:rPr>
            <w:instrText xml:space="preserve"> PAGE </w:instrText>
          </w:r>
          <w:r w:rsidRPr="00403BA4">
            <w:rPr>
              <w:b/>
              <w:sz w:val="15"/>
            </w:rPr>
            <w:fldChar w:fldCharType="separate"/>
          </w:r>
          <w:r w:rsidR="00AB315B">
            <w:rPr>
              <w:b/>
              <w:noProof/>
              <w:sz w:val="15"/>
            </w:rPr>
            <w:t>2</w:t>
          </w:r>
          <w:r w:rsidRPr="00403BA4">
            <w:rPr>
              <w:b/>
              <w:sz w:val="15"/>
            </w:rPr>
            <w:fldChar w:fldCharType="end"/>
          </w:r>
          <w:r w:rsidRPr="00403BA4">
            <w:rPr>
              <w:sz w:val="15"/>
            </w:rPr>
            <w:t xml:space="preserve"> l </w:t>
          </w:r>
          <w:r w:rsidRPr="00403BA4">
            <w:rPr>
              <w:sz w:val="15"/>
            </w:rPr>
            <w:fldChar w:fldCharType="begin"/>
          </w:r>
          <w:r w:rsidRPr="00403BA4">
            <w:rPr>
              <w:sz w:val="15"/>
            </w:rPr>
            <w:instrText xml:space="preserve"> NUMPAGES </w:instrText>
          </w:r>
          <w:r w:rsidRPr="00403BA4">
            <w:rPr>
              <w:sz w:val="15"/>
            </w:rPr>
            <w:fldChar w:fldCharType="separate"/>
          </w:r>
          <w:r w:rsidR="00AB315B">
            <w:rPr>
              <w:noProof/>
              <w:sz w:val="15"/>
            </w:rPr>
            <w:t>3</w:t>
          </w:r>
          <w:r w:rsidRPr="00403BA4">
            <w:rPr>
              <w:sz w:val="15"/>
            </w:rPr>
            <w:fldChar w:fldCharType="end"/>
          </w:r>
        </w:p>
      </w:tc>
    </w:tr>
  </w:tbl>
  <w:p w:rsidR="00266F57" w:rsidRDefault="0026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717"/>
      <w:gridCol w:w="2718"/>
      <w:gridCol w:w="2718"/>
    </w:tblGrid>
    <w:tr w:rsidR="00266F57" w:rsidRPr="00403BA4" w:rsidTr="00266F57">
      <w:trPr>
        <w:cantSplit/>
      </w:trPr>
      <w:tc>
        <w:tcPr>
          <w:tcW w:w="1550" w:type="pct"/>
        </w:tcPr>
        <w:p w:rsidR="00266F57" w:rsidRPr="00403BA4" w:rsidRDefault="00266F57" w:rsidP="00266F57">
          <w:pPr>
            <w:tabs>
              <w:tab w:val="center" w:pos="4536"/>
              <w:tab w:val="right" w:pos="9072"/>
            </w:tabs>
            <w:jc w:val="right"/>
          </w:pPr>
        </w:p>
      </w:tc>
      <w:tc>
        <w:tcPr>
          <w:tcW w:w="1550" w:type="pct"/>
        </w:tcPr>
        <w:p w:rsidR="00266F57" w:rsidRPr="00403BA4" w:rsidRDefault="00266F57" w:rsidP="00266F57">
          <w:pPr>
            <w:tabs>
              <w:tab w:val="center" w:pos="4536"/>
              <w:tab w:val="right" w:pos="9072"/>
            </w:tabs>
            <w:jc w:val="right"/>
          </w:pPr>
        </w:p>
      </w:tc>
      <w:tc>
        <w:tcPr>
          <w:tcW w:w="1550" w:type="pct"/>
        </w:tcPr>
        <w:p w:rsidR="00266F57" w:rsidRPr="00403BA4" w:rsidRDefault="00266F57" w:rsidP="00266F57">
          <w:pPr>
            <w:tabs>
              <w:tab w:val="center" w:pos="4536"/>
              <w:tab w:val="right" w:pos="9072"/>
            </w:tabs>
            <w:jc w:val="right"/>
            <w:rPr>
              <w:sz w:val="15"/>
            </w:rPr>
          </w:pPr>
          <w:r w:rsidRPr="00403BA4">
            <w:rPr>
              <w:b/>
              <w:sz w:val="15"/>
            </w:rPr>
            <w:fldChar w:fldCharType="begin"/>
          </w:r>
          <w:r w:rsidRPr="00403BA4">
            <w:rPr>
              <w:b/>
              <w:sz w:val="15"/>
            </w:rPr>
            <w:instrText xml:space="preserve"> PAGE </w:instrText>
          </w:r>
          <w:r w:rsidRPr="00403BA4">
            <w:rPr>
              <w:b/>
              <w:sz w:val="15"/>
            </w:rPr>
            <w:fldChar w:fldCharType="separate"/>
          </w:r>
          <w:r w:rsidR="00AB315B">
            <w:rPr>
              <w:b/>
              <w:noProof/>
              <w:sz w:val="15"/>
            </w:rPr>
            <w:t>1</w:t>
          </w:r>
          <w:r w:rsidRPr="00403BA4">
            <w:rPr>
              <w:b/>
              <w:sz w:val="15"/>
            </w:rPr>
            <w:fldChar w:fldCharType="end"/>
          </w:r>
          <w:r w:rsidRPr="00403BA4">
            <w:rPr>
              <w:sz w:val="15"/>
            </w:rPr>
            <w:t xml:space="preserve"> l </w:t>
          </w:r>
          <w:r w:rsidRPr="00403BA4">
            <w:rPr>
              <w:sz w:val="15"/>
            </w:rPr>
            <w:fldChar w:fldCharType="begin"/>
          </w:r>
          <w:r w:rsidRPr="00403BA4">
            <w:rPr>
              <w:sz w:val="15"/>
            </w:rPr>
            <w:instrText xml:space="preserve"> NUMPAGES </w:instrText>
          </w:r>
          <w:r w:rsidRPr="00403BA4">
            <w:rPr>
              <w:sz w:val="15"/>
            </w:rPr>
            <w:fldChar w:fldCharType="separate"/>
          </w:r>
          <w:r w:rsidR="00AB315B">
            <w:rPr>
              <w:noProof/>
              <w:sz w:val="15"/>
            </w:rPr>
            <w:t>3</w:t>
          </w:r>
          <w:r w:rsidRPr="00403BA4">
            <w:rPr>
              <w:sz w:val="15"/>
            </w:rPr>
            <w:fldChar w:fldCharType="end"/>
          </w:r>
        </w:p>
      </w:tc>
    </w:tr>
  </w:tbl>
  <w:p w:rsidR="00266F57" w:rsidRDefault="0026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2ED" w:rsidRDefault="000F62ED" w:rsidP="00AB1BD2">
      <w:r>
        <w:separator/>
      </w:r>
    </w:p>
  </w:footnote>
  <w:footnote w:type="continuationSeparator" w:id="0">
    <w:p w:rsidR="000F62ED" w:rsidRDefault="000F62ED" w:rsidP="00AB1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404" w:rsidRDefault="004C1404" w:rsidP="00B16D65">
    <w:pPr>
      <w:pStyle w:val="Titre"/>
      <w:spacing w:after="0"/>
      <w:ind w:left="4396"/>
    </w:pPr>
  </w:p>
  <w:p w:rsidR="004C1404" w:rsidRDefault="004C1404" w:rsidP="00B16D65">
    <w:pPr>
      <w:pStyle w:val="Titre"/>
      <w:spacing w:after="0"/>
      <w:ind w:left="4396"/>
    </w:pPr>
  </w:p>
  <w:p w:rsidR="00266F57" w:rsidRPr="00B16D65" w:rsidRDefault="00B16D65" w:rsidP="00B16D65">
    <w:pPr>
      <w:pStyle w:val="Titre"/>
      <w:spacing w:after="0"/>
      <w:ind w:left="4396"/>
    </w:pPr>
    <w:r>
      <w:rPr>
        <w:noProof/>
        <w:lang w:val="fr-CH" w:eastAsia="fr-CH"/>
      </w:rPr>
      <w:drawing>
        <wp:anchor distT="0" distB="0" distL="114300" distR="114300" simplePos="0" relativeHeight="251658240" behindDoc="1" locked="0" layoutInCell="1" allowOverlap="1" wp14:anchorId="291D4074" wp14:editId="623E7828">
          <wp:simplePos x="0" y="0"/>
          <wp:positionH relativeFrom="page">
            <wp:posOffset>431800</wp:posOffset>
          </wp:positionH>
          <wp:positionV relativeFrom="page">
            <wp:posOffset>525780</wp:posOffset>
          </wp:positionV>
          <wp:extent cx="1843200" cy="399600"/>
          <wp:effectExtent l="0" t="0" r="5080" b="635"/>
          <wp:wrapNone/>
          <wp:docPr id="3" name="Picture 2"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EVAM"/>
                  <pic:cNvPicPr>
                    <a:picLocks noChangeAspect="1" noChangeArrowheads="1"/>
                  </pic:cNvPicPr>
                </pic:nvPicPr>
                <pic:blipFill rotWithShape="1">
                  <a:blip r:embed="rId1">
                    <a:extLst>
                      <a:ext uri="{28A0092B-C50C-407E-A947-70E740481C1C}">
                        <a14:useLocalDpi xmlns:a14="http://schemas.microsoft.com/office/drawing/2010/main" val="0"/>
                      </a:ext>
                    </a:extLst>
                  </a:blip>
                  <a:srcRect l="5440" t="22536" r="4785" b="16901"/>
                  <a:stretch/>
                </pic:blipFill>
                <pic:spPr bwMode="auto">
                  <a:xfrm>
                    <a:off x="0" y="0"/>
                    <a:ext cx="1843200" cy="39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F57" w:rsidRDefault="00266F57" w:rsidP="00C312DC">
    <w:pPr>
      <w:pStyle w:val="Titre"/>
      <w:spacing w:after="0"/>
      <w:ind w:left="4396"/>
    </w:pPr>
    <w:r>
      <w:rPr>
        <w:noProof/>
        <w:lang w:val="fr-CH" w:eastAsia="fr-CH"/>
      </w:rPr>
      <w:drawing>
        <wp:anchor distT="0" distB="0" distL="114300" distR="114300" simplePos="0" relativeHeight="251661312" behindDoc="1" locked="0" layoutInCell="1" allowOverlap="1" wp14:anchorId="2F51B8F6" wp14:editId="6D3191FA">
          <wp:simplePos x="0" y="0"/>
          <wp:positionH relativeFrom="page">
            <wp:posOffset>431800</wp:posOffset>
          </wp:positionH>
          <wp:positionV relativeFrom="page">
            <wp:posOffset>525780</wp:posOffset>
          </wp:positionV>
          <wp:extent cx="1843200" cy="399600"/>
          <wp:effectExtent l="0" t="0" r="5080" b="635"/>
          <wp:wrapNone/>
          <wp:docPr id="2" name="Picture 2"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EVAM"/>
                  <pic:cNvPicPr>
                    <a:picLocks noChangeAspect="1" noChangeArrowheads="1"/>
                  </pic:cNvPicPr>
                </pic:nvPicPr>
                <pic:blipFill rotWithShape="1">
                  <a:blip r:embed="rId1">
                    <a:extLst>
                      <a:ext uri="{28A0092B-C50C-407E-A947-70E740481C1C}">
                        <a14:useLocalDpi xmlns:a14="http://schemas.microsoft.com/office/drawing/2010/main" val="0"/>
                      </a:ext>
                    </a:extLst>
                  </a:blip>
                  <a:srcRect l="5440" t="22536" r="4785" b="16901"/>
                  <a:stretch/>
                </pic:blipFill>
                <pic:spPr bwMode="auto">
                  <a:xfrm>
                    <a:off x="0" y="0"/>
                    <a:ext cx="1843200" cy="39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5C5D">
      <w:t>Décision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45B6"/>
    <w:multiLevelType w:val="multilevel"/>
    <w:tmpl w:val="FBB63E60"/>
    <w:lvl w:ilvl="0">
      <w:start w:val="1"/>
      <w:numFmt w:val="decimal"/>
      <w:pStyle w:val="Titre1"/>
      <w:lvlText w:val="%1"/>
      <w:lvlJc w:val="left"/>
      <w:pPr>
        <w:tabs>
          <w:tab w:val="num" w:pos="578"/>
        </w:tabs>
        <w:ind w:left="578" w:hanging="578"/>
      </w:pPr>
      <w:rPr>
        <w:rFonts w:hint="default"/>
      </w:rPr>
    </w:lvl>
    <w:lvl w:ilvl="1">
      <w:start w:val="1"/>
      <w:numFmt w:val="decimal"/>
      <w:pStyle w:val="Titre2"/>
      <w:lvlText w:val="%1.%2"/>
      <w:lvlJc w:val="left"/>
      <w:pPr>
        <w:tabs>
          <w:tab w:val="num" w:pos="578"/>
        </w:tabs>
        <w:ind w:left="578" w:hanging="578"/>
      </w:pPr>
      <w:rPr>
        <w:rFonts w:hint="default"/>
      </w:rPr>
    </w:lvl>
    <w:lvl w:ilvl="2">
      <w:start w:val="1"/>
      <w:numFmt w:val="bullet"/>
      <w:pStyle w:val="Titre3"/>
      <w:lvlText w:val=""/>
      <w:lvlJc w:val="left"/>
      <w:pPr>
        <w:tabs>
          <w:tab w:val="num" w:pos="578"/>
        </w:tabs>
        <w:ind w:left="578" w:hanging="578"/>
      </w:pPr>
      <w:rPr>
        <w:rFonts w:ascii="Wingdings" w:hAnsi="Wingdings" w:hint="default"/>
        <w:color w:val="auto"/>
      </w:rPr>
    </w:lvl>
    <w:lvl w:ilvl="3">
      <w:start w:val="1"/>
      <w:numFmt w:val="decimal"/>
      <w:lvlText w:val="(%4)"/>
      <w:lvlJc w:val="left"/>
      <w:pPr>
        <w:tabs>
          <w:tab w:val="num" w:pos="1259"/>
        </w:tabs>
        <w:ind w:left="1259" w:hanging="360"/>
      </w:pPr>
      <w:rPr>
        <w:rFonts w:hint="default"/>
      </w:rPr>
    </w:lvl>
    <w:lvl w:ilvl="4">
      <w:start w:val="1"/>
      <w:numFmt w:val="lowerLetter"/>
      <w:lvlText w:val="(%5)"/>
      <w:lvlJc w:val="left"/>
      <w:pPr>
        <w:tabs>
          <w:tab w:val="num" w:pos="1619"/>
        </w:tabs>
        <w:ind w:left="1619" w:hanging="360"/>
      </w:pPr>
      <w:rPr>
        <w:rFonts w:hint="default"/>
      </w:rPr>
    </w:lvl>
    <w:lvl w:ilvl="5">
      <w:start w:val="1"/>
      <w:numFmt w:val="lowerRoman"/>
      <w:lvlText w:val="(%6)"/>
      <w:lvlJc w:val="left"/>
      <w:pPr>
        <w:tabs>
          <w:tab w:val="num" w:pos="1979"/>
        </w:tabs>
        <w:ind w:left="1979" w:hanging="360"/>
      </w:pPr>
      <w:rPr>
        <w:rFonts w:hint="default"/>
      </w:rPr>
    </w:lvl>
    <w:lvl w:ilvl="6">
      <w:start w:val="1"/>
      <w:numFmt w:val="decimal"/>
      <w:lvlText w:val="%7."/>
      <w:lvlJc w:val="left"/>
      <w:pPr>
        <w:tabs>
          <w:tab w:val="num" w:pos="2339"/>
        </w:tabs>
        <w:ind w:left="2339" w:hanging="360"/>
      </w:pPr>
      <w:rPr>
        <w:rFonts w:hint="default"/>
      </w:rPr>
    </w:lvl>
    <w:lvl w:ilvl="7">
      <w:start w:val="1"/>
      <w:numFmt w:val="lowerLetter"/>
      <w:lvlText w:val="%8."/>
      <w:lvlJc w:val="left"/>
      <w:pPr>
        <w:tabs>
          <w:tab w:val="num" w:pos="2699"/>
        </w:tabs>
        <w:ind w:left="2699" w:hanging="360"/>
      </w:pPr>
      <w:rPr>
        <w:rFonts w:hint="default"/>
      </w:rPr>
    </w:lvl>
    <w:lvl w:ilvl="8">
      <w:start w:val="1"/>
      <w:numFmt w:val="lowerRoman"/>
      <w:lvlText w:val="%9."/>
      <w:lvlJc w:val="left"/>
      <w:pPr>
        <w:tabs>
          <w:tab w:val="num" w:pos="3059"/>
        </w:tabs>
        <w:ind w:left="3059" w:hanging="360"/>
      </w:pPr>
      <w:rPr>
        <w:rFonts w:hint="default"/>
      </w:rPr>
    </w:lvl>
  </w:abstractNum>
  <w:abstractNum w:abstractNumId="1" w15:restartNumberingAfterBreak="0">
    <w:nsid w:val="0F3F28A5"/>
    <w:multiLevelType w:val="multilevel"/>
    <w:tmpl w:val="34F042EC"/>
    <w:numStyleLink w:val="PucesTest"/>
  </w:abstractNum>
  <w:abstractNum w:abstractNumId="2" w15:restartNumberingAfterBreak="0">
    <w:nsid w:val="0F6127C5"/>
    <w:multiLevelType w:val="multilevel"/>
    <w:tmpl w:val="34F042EC"/>
    <w:numStyleLink w:val="PucesTest"/>
  </w:abstractNum>
  <w:abstractNum w:abstractNumId="3" w15:restartNumberingAfterBreak="0">
    <w:nsid w:val="31DC127A"/>
    <w:multiLevelType w:val="hybridMultilevel"/>
    <w:tmpl w:val="29224340"/>
    <w:lvl w:ilvl="0" w:tplc="45EA7412">
      <w:start w:val="1"/>
      <w:numFmt w:val="decimal"/>
      <w:pStyle w:val="Numros"/>
      <w:lvlText w:val="%1."/>
      <w:lvlJc w:val="left"/>
      <w:pPr>
        <w:tabs>
          <w:tab w:val="num" w:pos="357"/>
        </w:tabs>
        <w:ind w:left="357" w:hanging="35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35B5116A"/>
    <w:multiLevelType w:val="multilevel"/>
    <w:tmpl w:val="34F042EC"/>
    <w:styleLink w:val="PucesTest"/>
    <w:lvl w:ilvl="0">
      <w:start w:val="1"/>
      <w:numFmt w:val="bullet"/>
      <w:lvlText w:val=""/>
      <w:lvlJc w:val="left"/>
      <w:pPr>
        <w:tabs>
          <w:tab w:val="num" w:pos="811"/>
        </w:tabs>
        <w:ind w:left="811" w:hanging="233"/>
      </w:pPr>
      <w:rPr>
        <w:rFonts w:ascii="Symbol" w:hAnsi="Symbol" w:hint="default"/>
        <w:sz w:val="16"/>
      </w:rPr>
    </w:lvl>
    <w:lvl w:ilvl="1">
      <w:start w:val="1"/>
      <w:numFmt w:val="bullet"/>
      <w:lvlText w:val=""/>
      <w:lvlJc w:val="left"/>
      <w:pPr>
        <w:tabs>
          <w:tab w:val="num" w:pos="1043"/>
        </w:tabs>
        <w:ind w:left="1043" w:hanging="232"/>
      </w:pPr>
      <w:rPr>
        <w:rFonts w:ascii="Symbol" w:hAnsi="Symbol" w:hint="default"/>
      </w:rPr>
    </w:lvl>
    <w:lvl w:ilvl="2">
      <w:start w:val="1"/>
      <w:numFmt w:val="bullet"/>
      <w:lvlText w:val=""/>
      <w:lvlJc w:val="left"/>
      <w:pPr>
        <w:tabs>
          <w:tab w:val="num" w:pos="1276"/>
        </w:tabs>
        <w:ind w:left="1276" w:hanging="233"/>
      </w:pPr>
      <w:rPr>
        <w:rFonts w:ascii="Symbol" w:hAnsi="Symbol" w:hint="default"/>
      </w:rPr>
    </w:lvl>
    <w:lvl w:ilvl="3">
      <w:start w:val="1"/>
      <w:numFmt w:val="bullet"/>
      <w:lvlText w:val=""/>
      <w:lvlJc w:val="left"/>
      <w:pPr>
        <w:tabs>
          <w:tab w:val="num" w:pos="1508"/>
        </w:tabs>
        <w:ind w:left="1508" w:hanging="232"/>
      </w:pPr>
      <w:rPr>
        <w:rFonts w:ascii="Symbol" w:hAnsi="Symbol" w:hint="default"/>
      </w:rPr>
    </w:lvl>
    <w:lvl w:ilvl="4">
      <w:start w:val="1"/>
      <w:numFmt w:val="bullet"/>
      <w:lvlText w:val=""/>
      <w:lvlJc w:val="left"/>
      <w:pPr>
        <w:tabs>
          <w:tab w:val="num" w:pos="1741"/>
        </w:tabs>
        <w:ind w:left="1741" w:hanging="233"/>
      </w:pPr>
      <w:rPr>
        <w:rFonts w:ascii="Symbol" w:hAnsi="Symbol" w:hint="default"/>
      </w:rPr>
    </w:lvl>
    <w:lvl w:ilvl="5">
      <w:start w:val="1"/>
      <w:numFmt w:val="bullet"/>
      <w:lvlText w:val=""/>
      <w:lvlJc w:val="left"/>
      <w:pPr>
        <w:tabs>
          <w:tab w:val="num" w:pos="1973"/>
        </w:tabs>
        <w:ind w:left="1973" w:hanging="232"/>
      </w:pPr>
      <w:rPr>
        <w:rFonts w:ascii="Symbol" w:hAnsi="Symbol" w:hint="default"/>
      </w:rPr>
    </w:lvl>
    <w:lvl w:ilvl="6">
      <w:start w:val="1"/>
      <w:numFmt w:val="bullet"/>
      <w:lvlText w:val=""/>
      <w:lvlJc w:val="left"/>
      <w:pPr>
        <w:tabs>
          <w:tab w:val="num" w:pos="2206"/>
        </w:tabs>
        <w:ind w:left="2206" w:hanging="233"/>
      </w:pPr>
      <w:rPr>
        <w:rFonts w:ascii="Symbol" w:hAnsi="Symbol" w:hint="default"/>
      </w:rPr>
    </w:lvl>
    <w:lvl w:ilvl="7">
      <w:start w:val="1"/>
      <w:numFmt w:val="bullet"/>
      <w:lvlText w:val=""/>
      <w:lvlJc w:val="left"/>
      <w:pPr>
        <w:tabs>
          <w:tab w:val="num" w:pos="2438"/>
        </w:tabs>
        <w:ind w:left="2438" w:hanging="232"/>
      </w:pPr>
      <w:rPr>
        <w:rFonts w:ascii="Symbol" w:hAnsi="Symbol" w:hint="default"/>
      </w:rPr>
    </w:lvl>
    <w:lvl w:ilvl="8">
      <w:start w:val="1"/>
      <w:numFmt w:val="bullet"/>
      <w:lvlText w:val=""/>
      <w:lvlJc w:val="left"/>
      <w:pPr>
        <w:tabs>
          <w:tab w:val="num" w:pos="2671"/>
        </w:tabs>
        <w:ind w:left="2671" w:hanging="233"/>
      </w:pPr>
      <w:rPr>
        <w:rFonts w:ascii="Symbol" w:hAnsi="Symbol" w:hint="default"/>
      </w:rPr>
    </w:lvl>
  </w:abstractNum>
  <w:abstractNum w:abstractNumId="5" w15:restartNumberingAfterBreak="0">
    <w:nsid w:val="422C5563"/>
    <w:multiLevelType w:val="hybridMultilevel"/>
    <w:tmpl w:val="D9E6D886"/>
    <w:lvl w:ilvl="0" w:tplc="59F2F9E6">
      <w:start w:val="1"/>
      <w:numFmt w:val="decimal"/>
      <w:lvlText w:val="%1."/>
      <w:lvlJc w:val="left"/>
      <w:pPr>
        <w:ind w:left="6384" w:hanging="360"/>
      </w:pPr>
    </w:lvl>
    <w:lvl w:ilvl="1" w:tplc="100C0019" w:tentative="1">
      <w:start w:val="1"/>
      <w:numFmt w:val="lowerLetter"/>
      <w:lvlText w:val="%2."/>
      <w:lvlJc w:val="left"/>
      <w:pPr>
        <w:ind w:left="7104" w:hanging="360"/>
      </w:pPr>
    </w:lvl>
    <w:lvl w:ilvl="2" w:tplc="100C001B" w:tentative="1">
      <w:start w:val="1"/>
      <w:numFmt w:val="lowerRoman"/>
      <w:lvlText w:val="%3."/>
      <w:lvlJc w:val="right"/>
      <w:pPr>
        <w:ind w:left="7824" w:hanging="180"/>
      </w:pPr>
    </w:lvl>
    <w:lvl w:ilvl="3" w:tplc="100C000F" w:tentative="1">
      <w:start w:val="1"/>
      <w:numFmt w:val="decimal"/>
      <w:lvlText w:val="%4."/>
      <w:lvlJc w:val="left"/>
      <w:pPr>
        <w:ind w:left="8544" w:hanging="360"/>
      </w:pPr>
    </w:lvl>
    <w:lvl w:ilvl="4" w:tplc="100C0019" w:tentative="1">
      <w:start w:val="1"/>
      <w:numFmt w:val="lowerLetter"/>
      <w:lvlText w:val="%5."/>
      <w:lvlJc w:val="left"/>
      <w:pPr>
        <w:ind w:left="9264" w:hanging="360"/>
      </w:pPr>
    </w:lvl>
    <w:lvl w:ilvl="5" w:tplc="100C001B" w:tentative="1">
      <w:start w:val="1"/>
      <w:numFmt w:val="lowerRoman"/>
      <w:lvlText w:val="%6."/>
      <w:lvlJc w:val="right"/>
      <w:pPr>
        <w:ind w:left="9984" w:hanging="180"/>
      </w:pPr>
    </w:lvl>
    <w:lvl w:ilvl="6" w:tplc="100C000F" w:tentative="1">
      <w:start w:val="1"/>
      <w:numFmt w:val="decimal"/>
      <w:lvlText w:val="%7."/>
      <w:lvlJc w:val="left"/>
      <w:pPr>
        <w:ind w:left="10704" w:hanging="360"/>
      </w:pPr>
    </w:lvl>
    <w:lvl w:ilvl="7" w:tplc="100C0019" w:tentative="1">
      <w:start w:val="1"/>
      <w:numFmt w:val="lowerLetter"/>
      <w:lvlText w:val="%8."/>
      <w:lvlJc w:val="left"/>
      <w:pPr>
        <w:ind w:left="11424" w:hanging="360"/>
      </w:pPr>
    </w:lvl>
    <w:lvl w:ilvl="8" w:tplc="100C001B" w:tentative="1">
      <w:start w:val="1"/>
      <w:numFmt w:val="lowerRoman"/>
      <w:lvlText w:val="%9."/>
      <w:lvlJc w:val="right"/>
      <w:pPr>
        <w:ind w:left="12144" w:hanging="180"/>
      </w:pPr>
    </w:lvl>
  </w:abstractNum>
  <w:abstractNum w:abstractNumId="6" w15:restartNumberingAfterBreak="0">
    <w:nsid w:val="45DF393E"/>
    <w:multiLevelType w:val="hybridMultilevel"/>
    <w:tmpl w:val="596054B0"/>
    <w:lvl w:ilvl="0" w:tplc="2E1A11CE">
      <w:start w:val="1"/>
      <w:numFmt w:val="bullet"/>
      <w:lvlText w:val="-"/>
      <w:lvlJc w:val="left"/>
      <w:pPr>
        <w:ind w:left="1143" w:hanging="360"/>
      </w:pPr>
      <w:rPr>
        <w:rFonts w:ascii="Tahoma" w:hAnsi="Tahoma"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7" w15:restartNumberingAfterBreak="0">
    <w:nsid w:val="565F543E"/>
    <w:multiLevelType w:val="hybridMultilevel"/>
    <w:tmpl w:val="CE70308E"/>
    <w:lvl w:ilvl="0" w:tplc="77902D5E">
      <w:start w:val="1"/>
      <w:numFmt w:val="bullet"/>
      <w:lvlText w:val=""/>
      <w:lvlJc w:val="left"/>
      <w:pPr>
        <w:ind w:left="360" w:hanging="360"/>
      </w:pPr>
      <w:rPr>
        <w:rFonts w:ascii="Symbol" w:hAnsi="Symbol" w:hint="default"/>
        <w:sz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7710B"/>
    <w:multiLevelType w:val="multilevel"/>
    <w:tmpl w:val="34F042EC"/>
    <w:numStyleLink w:val="PucesTest"/>
  </w:abstractNum>
  <w:abstractNum w:abstractNumId="9" w15:restartNumberingAfterBreak="0">
    <w:nsid w:val="73A436FC"/>
    <w:multiLevelType w:val="multilevel"/>
    <w:tmpl w:val="34F042EC"/>
    <w:numStyleLink w:val="PucesTest"/>
  </w:abstractNum>
  <w:abstractNum w:abstractNumId="10" w15:restartNumberingAfterBreak="0">
    <w:nsid w:val="7BE433FC"/>
    <w:multiLevelType w:val="multilevel"/>
    <w:tmpl w:val="34F042EC"/>
    <w:numStyleLink w:val="PucesTest"/>
  </w:abstractNum>
  <w:num w:numId="1">
    <w:abstractNumId w:val="3"/>
  </w:num>
  <w:num w:numId="2">
    <w:abstractNumId w:val="7"/>
  </w:num>
  <w:num w:numId="3">
    <w:abstractNumId w:val="0"/>
  </w:num>
  <w:num w:numId="4">
    <w:abstractNumId w:val="0"/>
  </w:num>
  <w:num w:numId="5">
    <w:abstractNumId w:val="0"/>
  </w:num>
  <w:num w:numId="6">
    <w:abstractNumId w:val="3"/>
  </w:num>
  <w:num w:numId="7">
    <w:abstractNumId w:val="7"/>
  </w:num>
  <w:num w:numId="8">
    <w:abstractNumId w:val="0"/>
  </w:num>
  <w:num w:numId="9">
    <w:abstractNumId w:val="0"/>
  </w:num>
  <w:num w:numId="10">
    <w:abstractNumId w:val="0"/>
  </w:num>
  <w:num w:numId="11">
    <w:abstractNumId w:val="3"/>
  </w:num>
  <w:num w:numId="12">
    <w:abstractNumId w:val="7"/>
  </w:num>
  <w:num w:numId="13">
    <w:abstractNumId w:val="0"/>
  </w:num>
  <w:num w:numId="14">
    <w:abstractNumId w:val="0"/>
  </w:num>
  <w:num w:numId="15">
    <w:abstractNumId w:val="0"/>
  </w:num>
  <w:num w:numId="16">
    <w:abstractNumId w:val="6"/>
  </w:num>
  <w:num w:numId="17">
    <w:abstractNumId w:val="5"/>
  </w:num>
  <w:num w:numId="18">
    <w:abstractNumId w:val="4"/>
  </w:num>
  <w:num w:numId="19">
    <w:abstractNumId w:val="9"/>
  </w:num>
  <w:num w:numId="20">
    <w:abstractNumId w:val="2"/>
  </w:num>
  <w:num w:numId="21">
    <w:abstractNumId w:val="1"/>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ED"/>
    <w:rsid w:val="00027530"/>
    <w:rsid w:val="00040F72"/>
    <w:rsid w:val="000460F3"/>
    <w:rsid w:val="0006570E"/>
    <w:rsid w:val="00095F8D"/>
    <w:rsid w:val="00097E9D"/>
    <w:rsid w:val="000B0EE1"/>
    <w:rsid w:val="000E1702"/>
    <w:rsid w:val="000F62ED"/>
    <w:rsid w:val="001005B9"/>
    <w:rsid w:val="00103C1B"/>
    <w:rsid w:val="0010758A"/>
    <w:rsid w:val="001367B6"/>
    <w:rsid w:val="00156D64"/>
    <w:rsid w:val="00191467"/>
    <w:rsid w:val="00194CA7"/>
    <w:rsid w:val="00197EEB"/>
    <w:rsid w:val="001B5FD8"/>
    <w:rsid w:val="001B7FF8"/>
    <w:rsid w:val="001C11B2"/>
    <w:rsid w:val="001C2F35"/>
    <w:rsid w:val="001C79C0"/>
    <w:rsid w:val="001E319B"/>
    <w:rsid w:val="001F2367"/>
    <w:rsid w:val="002046DB"/>
    <w:rsid w:val="00211CC2"/>
    <w:rsid w:val="00220257"/>
    <w:rsid w:val="00247235"/>
    <w:rsid w:val="00266F57"/>
    <w:rsid w:val="0028166D"/>
    <w:rsid w:val="002A0289"/>
    <w:rsid w:val="002E152F"/>
    <w:rsid w:val="002F0EC1"/>
    <w:rsid w:val="00300781"/>
    <w:rsid w:val="00330EF1"/>
    <w:rsid w:val="0035204D"/>
    <w:rsid w:val="003715E3"/>
    <w:rsid w:val="00381896"/>
    <w:rsid w:val="00382CD7"/>
    <w:rsid w:val="0038539C"/>
    <w:rsid w:val="003B5FCD"/>
    <w:rsid w:val="003C16A6"/>
    <w:rsid w:val="003C1C4E"/>
    <w:rsid w:val="003E63EE"/>
    <w:rsid w:val="003F03BE"/>
    <w:rsid w:val="003F31FA"/>
    <w:rsid w:val="00403BA4"/>
    <w:rsid w:val="00405BBD"/>
    <w:rsid w:val="00411BFD"/>
    <w:rsid w:val="0041345D"/>
    <w:rsid w:val="00445985"/>
    <w:rsid w:val="0044607E"/>
    <w:rsid w:val="00451242"/>
    <w:rsid w:val="00470B32"/>
    <w:rsid w:val="00471721"/>
    <w:rsid w:val="004A62DF"/>
    <w:rsid w:val="004C1404"/>
    <w:rsid w:val="004D531F"/>
    <w:rsid w:val="004E051D"/>
    <w:rsid w:val="004F2490"/>
    <w:rsid w:val="00521DA0"/>
    <w:rsid w:val="0052493E"/>
    <w:rsid w:val="005334CA"/>
    <w:rsid w:val="005633AF"/>
    <w:rsid w:val="005A54AA"/>
    <w:rsid w:val="005B2A01"/>
    <w:rsid w:val="005B2A4B"/>
    <w:rsid w:val="005B5663"/>
    <w:rsid w:val="005D6D53"/>
    <w:rsid w:val="005F5CF3"/>
    <w:rsid w:val="005F67F2"/>
    <w:rsid w:val="00605CFF"/>
    <w:rsid w:val="0061694C"/>
    <w:rsid w:val="00624B48"/>
    <w:rsid w:val="00626362"/>
    <w:rsid w:val="0063317B"/>
    <w:rsid w:val="0064299E"/>
    <w:rsid w:val="00656F40"/>
    <w:rsid w:val="006738AE"/>
    <w:rsid w:val="006745DF"/>
    <w:rsid w:val="00676FEE"/>
    <w:rsid w:val="006A57FA"/>
    <w:rsid w:val="006B7D28"/>
    <w:rsid w:val="006D4AFD"/>
    <w:rsid w:val="006E20E1"/>
    <w:rsid w:val="006F1E58"/>
    <w:rsid w:val="006F318D"/>
    <w:rsid w:val="006F79D1"/>
    <w:rsid w:val="00723E88"/>
    <w:rsid w:val="00732021"/>
    <w:rsid w:val="007478C0"/>
    <w:rsid w:val="007509D0"/>
    <w:rsid w:val="00751577"/>
    <w:rsid w:val="00777EAB"/>
    <w:rsid w:val="00783944"/>
    <w:rsid w:val="007977AF"/>
    <w:rsid w:val="007B05F0"/>
    <w:rsid w:val="007B6F30"/>
    <w:rsid w:val="007B70EC"/>
    <w:rsid w:val="007B7DEA"/>
    <w:rsid w:val="007F4DB9"/>
    <w:rsid w:val="00826C18"/>
    <w:rsid w:val="00840C38"/>
    <w:rsid w:val="00854616"/>
    <w:rsid w:val="0086265A"/>
    <w:rsid w:val="008760D4"/>
    <w:rsid w:val="0088171B"/>
    <w:rsid w:val="0088690F"/>
    <w:rsid w:val="008A139B"/>
    <w:rsid w:val="008A13DD"/>
    <w:rsid w:val="008A2D4E"/>
    <w:rsid w:val="008C0C5D"/>
    <w:rsid w:val="008C2311"/>
    <w:rsid w:val="008E4A7D"/>
    <w:rsid w:val="00954ACE"/>
    <w:rsid w:val="00961920"/>
    <w:rsid w:val="00963C48"/>
    <w:rsid w:val="00976871"/>
    <w:rsid w:val="009C14DC"/>
    <w:rsid w:val="009C7348"/>
    <w:rsid w:val="00A27297"/>
    <w:rsid w:val="00A61498"/>
    <w:rsid w:val="00A9030B"/>
    <w:rsid w:val="00A96516"/>
    <w:rsid w:val="00AB1BD2"/>
    <w:rsid w:val="00AB315B"/>
    <w:rsid w:val="00AB3727"/>
    <w:rsid w:val="00AE2F5A"/>
    <w:rsid w:val="00AE4779"/>
    <w:rsid w:val="00AF4CAE"/>
    <w:rsid w:val="00B11303"/>
    <w:rsid w:val="00B11319"/>
    <w:rsid w:val="00B16D65"/>
    <w:rsid w:val="00B408D4"/>
    <w:rsid w:val="00B50DDF"/>
    <w:rsid w:val="00B66745"/>
    <w:rsid w:val="00B963A0"/>
    <w:rsid w:val="00B978B0"/>
    <w:rsid w:val="00BA72A5"/>
    <w:rsid w:val="00BB6859"/>
    <w:rsid w:val="00BC356F"/>
    <w:rsid w:val="00BD290B"/>
    <w:rsid w:val="00BF569B"/>
    <w:rsid w:val="00BF5E6B"/>
    <w:rsid w:val="00C1617A"/>
    <w:rsid w:val="00C24075"/>
    <w:rsid w:val="00C312DC"/>
    <w:rsid w:val="00C35AAD"/>
    <w:rsid w:val="00C374A4"/>
    <w:rsid w:val="00C73D94"/>
    <w:rsid w:val="00C830A9"/>
    <w:rsid w:val="00C93876"/>
    <w:rsid w:val="00C9762B"/>
    <w:rsid w:val="00CA72FA"/>
    <w:rsid w:val="00CB4AE2"/>
    <w:rsid w:val="00CD3EE9"/>
    <w:rsid w:val="00D06A60"/>
    <w:rsid w:val="00D07D09"/>
    <w:rsid w:val="00D16C67"/>
    <w:rsid w:val="00D51302"/>
    <w:rsid w:val="00D6764C"/>
    <w:rsid w:val="00DB3E41"/>
    <w:rsid w:val="00DF33B2"/>
    <w:rsid w:val="00E00C98"/>
    <w:rsid w:val="00E01F99"/>
    <w:rsid w:val="00E3182E"/>
    <w:rsid w:val="00E420A3"/>
    <w:rsid w:val="00E51A03"/>
    <w:rsid w:val="00E7697B"/>
    <w:rsid w:val="00E94172"/>
    <w:rsid w:val="00E979F2"/>
    <w:rsid w:val="00EA1325"/>
    <w:rsid w:val="00EA7DE4"/>
    <w:rsid w:val="00EC552B"/>
    <w:rsid w:val="00EF5C5D"/>
    <w:rsid w:val="00F112B3"/>
    <w:rsid w:val="00F143CF"/>
    <w:rsid w:val="00F16708"/>
    <w:rsid w:val="00F229DE"/>
    <w:rsid w:val="00F3026C"/>
    <w:rsid w:val="00F308FA"/>
    <w:rsid w:val="00F357DE"/>
    <w:rsid w:val="00F44076"/>
    <w:rsid w:val="00F45BA9"/>
    <w:rsid w:val="00F9338C"/>
    <w:rsid w:val="00FC6969"/>
    <w:rsid w:val="00FE4D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59C14E86"/>
  <w15:docId w15:val="{B8E1DAF2-DDC8-491F-8EB9-67BD9F84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qFormat/>
    <w:rsid w:val="00CB4AE2"/>
    <w:pPr>
      <w:suppressAutoHyphens/>
    </w:pPr>
    <w:rPr>
      <w:rFonts w:ascii="Tahoma" w:hAnsi="Tahoma"/>
      <w:sz w:val="18"/>
      <w:szCs w:val="24"/>
      <w:lang w:val="fr-FR" w:eastAsia="fr-FR"/>
    </w:rPr>
  </w:style>
  <w:style w:type="paragraph" w:styleId="Titre1">
    <w:name w:val="heading 1"/>
    <w:basedOn w:val="Normal"/>
    <w:next w:val="Normalespac"/>
    <w:uiPriority w:val="2"/>
    <w:qFormat/>
    <w:rsid w:val="003C16A6"/>
    <w:pPr>
      <w:keepNext/>
      <w:keepLines/>
      <w:numPr>
        <w:numId w:val="3"/>
      </w:numPr>
      <w:spacing w:before="480" w:after="120"/>
      <w:outlineLvl w:val="0"/>
    </w:pPr>
    <w:rPr>
      <w:rFonts w:cs="Arial"/>
      <w:b/>
      <w:bCs/>
      <w:caps/>
      <w:kern w:val="32"/>
      <w:szCs w:val="32"/>
    </w:rPr>
  </w:style>
  <w:style w:type="paragraph" w:styleId="Titre2">
    <w:name w:val="heading 2"/>
    <w:basedOn w:val="Normal"/>
    <w:next w:val="Normalespac"/>
    <w:uiPriority w:val="2"/>
    <w:qFormat/>
    <w:rsid w:val="00D51302"/>
    <w:pPr>
      <w:keepNext/>
      <w:numPr>
        <w:ilvl w:val="1"/>
        <w:numId w:val="3"/>
      </w:numPr>
      <w:spacing w:before="240" w:after="120"/>
      <w:outlineLvl w:val="1"/>
    </w:pPr>
    <w:rPr>
      <w:rFonts w:cs="Arial"/>
      <w:b/>
      <w:bCs/>
      <w:iCs/>
      <w:szCs w:val="28"/>
    </w:rPr>
  </w:style>
  <w:style w:type="paragraph" w:styleId="Titre3">
    <w:name w:val="heading 3"/>
    <w:basedOn w:val="Normal"/>
    <w:next w:val="Normalespac"/>
    <w:uiPriority w:val="2"/>
    <w:qFormat/>
    <w:rsid w:val="00D51302"/>
    <w:pPr>
      <w:keepNext/>
      <w:numPr>
        <w:ilvl w:val="2"/>
        <w:numId w:val="3"/>
      </w:numPr>
      <w:spacing w:before="180" w:after="120"/>
      <w:outlineLvl w:val="2"/>
    </w:pPr>
    <w:rPr>
      <w:rFonts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Evidence">
    <w:name w:val="EnEvidence"/>
    <w:basedOn w:val="Policepardfaut"/>
    <w:uiPriority w:val="5"/>
    <w:rsid w:val="001B7FF8"/>
    <w:rPr>
      <w:b/>
    </w:rPr>
  </w:style>
  <w:style w:type="paragraph" w:styleId="En-tte">
    <w:name w:val="header"/>
    <w:basedOn w:val="Normal"/>
    <w:semiHidden/>
    <w:rsid w:val="001B7FF8"/>
    <w:pPr>
      <w:tabs>
        <w:tab w:val="center" w:pos="4536"/>
        <w:tab w:val="right" w:pos="9072"/>
      </w:tabs>
    </w:pPr>
  </w:style>
  <w:style w:type="table" w:styleId="Grilledutableau">
    <w:name w:val="Table Grid"/>
    <w:basedOn w:val="TableauNormal"/>
    <w:semiHidden/>
    <w:rsid w:val="001B7FF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rsid w:val="001B7FF8"/>
    <w:rPr>
      <w:color w:val="0000FF"/>
      <w:u w:val="single"/>
    </w:rPr>
  </w:style>
  <w:style w:type="paragraph" w:customStyle="1" w:styleId="Normalespac">
    <w:name w:val="Normal espacé"/>
    <w:basedOn w:val="Normal"/>
    <w:qFormat/>
    <w:rsid w:val="00CB4AE2"/>
    <w:pPr>
      <w:spacing w:after="120" w:line="240" w:lineRule="exact"/>
      <w:jc w:val="both"/>
    </w:pPr>
  </w:style>
  <w:style w:type="paragraph" w:customStyle="1" w:styleId="Numros">
    <w:name w:val="Numéros"/>
    <w:basedOn w:val="Normal"/>
    <w:semiHidden/>
    <w:rsid w:val="001B7FF8"/>
    <w:pPr>
      <w:numPr>
        <w:numId w:val="1"/>
      </w:numPr>
      <w:spacing w:after="120"/>
    </w:pPr>
  </w:style>
  <w:style w:type="paragraph" w:styleId="Pieddepage">
    <w:name w:val="footer"/>
    <w:basedOn w:val="Normal"/>
    <w:semiHidden/>
    <w:rsid w:val="001B7FF8"/>
    <w:pPr>
      <w:tabs>
        <w:tab w:val="center" w:pos="4536"/>
        <w:tab w:val="right" w:pos="9072"/>
      </w:tabs>
    </w:pPr>
  </w:style>
  <w:style w:type="paragraph" w:customStyle="1" w:styleId="CorpsDiminu">
    <w:name w:val="CorpsDiminué"/>
    <w:basedOn w:val="Normal"/>
    <w:uiPriority w:val="1"/>
    <w:qFormat/>
    <w:rsid w:val="00445985"/>
    <w:pPr>
      <w:ind w:left="567"/>
    </w:pPr>
    <w:rPr>
      <w:sz w:val="16"/>
    </w:rPr>
  </w:style>
  <w:style w:type="character" w:customStyle="1" w:styleId="RvFusion">
    <w:name w:val="Rév_Fusion"/>
    <w:basedOn w:val="Policepardfaut"/>
    <w:semiHidden/>
    <w:rsid w:val="001B7FF8"/>
    <w:rPr>
      <w:color w:val="008000"/>
    </w:rPr>
  </w:style>
  <w:style w:type="character" w:customStyle="1" w:styleId="RvRdaction">
    <w:name w:val="Rév_Rédaction"/>
    <w:basedOn w:val="Policepardfaut"/>
    <w:semiHidden/>
    <w:rsid w:val="001B7FF8"/>
    <w:rPr>
      <w:color w:val="FF0000"/>
    </w:rPr>
  </w:style>
  <w:style w:type="character" w:customStyle="1" w:styleId="RvVrification">
    <w:name w:val="Rév_Vérification"/>
    <w:basedOn w:val="Policepardfaut"/>
    <w:semiHidden/>
    <w:rsid w:val="001B7FF8"/>
    <w:rPr>
      <w:color w:val="0000FF"/>
    </w:rPr>
  </w:style>
  <w:style w:type="table" w:customStyle="1" w:styleId="TabQuadrill">
    <w:name w:val="Tab_Quadrillé"/>
    <w:basedOn w:val="TableauNormal"/>
    <w:rsid w:val="00194CA7"/>
    <w:pPr>
      <w:spacing w:before="60" w:after="60"/>
    </w:pPr>
    <w:rPr>
      <w:rFonts w:ascii="Tahoma" w:hAnsi="Tahoma"/>
      <w:sz w:val="18"/>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rFonts w:ascii="Tahoma" w:hAnsi="Tahoma"/>
        <w:b/>
        <w:sz w:val="18"/>
      </w:rPr>
    </w:tblStylePr>
  </w:style>
  <w:style w:type="table" w:customStyle="1" w:styleId="TabTram">
    <w:name w:val="Tab_Tramé"/>
    <w:basedOn w:val="TableauNormal"/>
    <w:rsid w:val="00194CA7"/>
    <w:pPr>
      <w:spacing w:before="60" w:after="60"/>
    </w:pPr>
    <w:rPr>
      <w:rFonts w:ascii="Tahoma" w:hAnsi="Tahoma"/>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C0C0C0"/>
      <w:vAlign w:val="center"/>
    </w:tcPr>
    <w:tblStylePr w:type="firstRow">
      <w:pPr>
        <w:jc w:val="left"/>
      </w:pPr>
      <w:rPr>
        <w:b/>
        <w:color w:val="FFFFFF"/>
      </w:rPr>
      <w:tblPr/>
      <w:tcPr>
        <w:shd w:val="clear" w:color="auto" w:fill="999999"/>
      </w:tcPr>
    </w:tblStylePr>
  </w:style>
  <w:style w:type="paragraph" w:styleId="Tabledesillustrations">
    <w:name w:val="table of figures"/>
    <w:basedOn w:val="Normal"/>
    <w:next w:val="Normal"/>
    <w:semiHidden/>
    <w:rsid w:val="001B7FF8"/>
  </w:style>
  <w:style w:type="paragraph" w:styleId="Titre">
    <w:name w:val="Title"/>
    <w:basedOn w:val="Normal"/>
    <w:next w:val="Normal"/>
    <w:uiPriority w:val="2"/>
    <w:qFormat/>
    <w:rsid w:val="00BF569B"/>
    <w:pPr>
      <w:spacing w:after="180"/>
      <w:outlineLvl w:val="0"/>
    </w:pPr>
    <w:rPr>
      <w:rFonts w:cs="Arial"/>
      <w:b/>
      <w:bCs/>
      <w:spacing w:val="22"/>
      <w:sz w:val="32"/>
      <w:szCs w:val="32"/>
    </w:rPr>
  </w:style>
  <w:style w:type="paragraph" w:styleId="TM1">
    <w:name w:val="toc 1"/>
    <w:basedOn w:val="Normal"/>
    <w:next w:val="Normal"/>
    <w:uiPriority w:val="39"/>
    <w:semiHidden/>
    <w:rsid w:val="002E152F"/>
    <w:pPr>
      <w:tabs>
        <w:tab w:val="left" w:pos="397"/>
        <w:tab w:val="right" w:pos="7938"/>
      </w:tabs>
      <w:spacing w:before="240"/>
    </w:pPr>
    <w:rPr>
      <w:b/>
      <w:caps/>
    </w:rPr>
  </w:style>
  <w:style w:type="paragraph" w:styleId="TM2">
    <w:name w:val="toc 2"/>
    <w:basedOn w:val="Normal"/>
    <w:next w:val="Normal"/>
    <w:uiPriority w:val="39"/>
    <w:semiHidden/>
    <w:rsid w:val="00DF33B2"/>
    <w:pPr>
      <w:tabs>
        <w:tab w:val="left" w:pos="397"/>
        <w:tab w:val="right" w:leader="dot" w:pos="7938"/>
      </w:tabs>
    </w:pPr>
  </w:style>
  <w:style w:type="paragraph" w:styleId="TM3">
    <w:name w:val="toc 3"/>
    <w:basedOn w:val="Normal"/>
    <w:next w:val="Normal"/>
    <w:uiPriority w:val="39"/>
    <w:semiHidden/>
    <w:rsid w:val="00DF33B2"/>
    <w:pPr>
      <w:tabs>
        <w:tab w:val="left" w:pos="794"/>
        <w:tab w:val="right" w:leader="dot" w:pos="7938"/>
      </w:tabs>
      <w:ind w:left="397"/>
    </w:pPr>
  </w:style>
  <w:style w:type="paragraph" w:styleId="En-ttedetabledesmatires">
    <w:name w:val="TOC Heading"/>
    <w:basedOn w:val="Titre1"/>
    <w:next w:val="Normal"/>
    <w:uiPriority w:val="39"/>
    <w:semiHidden/>
    <w:qFormat/>
    <w:rsid w:val="00676FEE"/>
    <w:pPr>
      <w:numPr>
        <w:numId w:val="0"/>
      </w:numPr>
      <w:spacing w:after="0" w:line="276" w:lineRule="auto"/>
      <w:outlineLvl w:val="9"/>
    </w:pPr>
    <w:rPr>
      <w:rFonts w:asciiTheme="majorHAnsi" w:eastAsiaTheme="majorEastAsia" w:hAnsiTheme="majorHAnsi" w:cstheme="majorBidi"/>
      <w:caps w:val="0"/>
      <w:color w:val="A84D4D" w:themeColor="accent1" w:themeShade="BF"/>
      <w:kern w:val="0"/>
      <w:sz w:val="28"/>
      <w:szCs w:val="28"/>
      <w:lang w:val="fr-CH" w:eastAsia="fr-CH"/>
    </w:rPr>
  </w:style>
  <w:style w:type="paragraph" w:styleId="Textedebulles">
    <w:name w:val="Balloon Text"/>
    <w:basedOn w:val="Normal"/>
    <w:link w:val="TextedebullesCar"/>
    <w:semiHidden/>
    <w:rsid w:val="00676FEE"/>
    <w:rPr>
      <w:rFonts w:cs="Tahoma"/>
      <w:sz w:val="16"/>
      <w:szCs w:val="16"/>
    </w:rPr>
  </w:style>
  <w:style w:type="character" w:customStyle="1" w:styleId="TextedebullesCar">
    <w:name w:val="Texte de bulles Car"/>
    <w:basedOn w:val="Policepardfaut"/>
    <w:link w:val="Textedebulles"/>
    <w:semiHidden/>
    <w:rsid w:val="00676FEE"/>
    <w:rPr>
      <w:rFonts w:ascii="Tahoma" w:hAnsi="Tahoma" w:cs="Tahoma"/>
      <w:sz w:val="16"/>
      <w:szCs w:val="16"/>
      <w:lang w:val="fr-FR" w:eastAsia="fr-FR"/>
    </w:rPr>
  </w:style>
  <w:style w:type="numbering" w:customStyle="1" w:styleId="PucesTest">
    <w:name w:val="PucesTest"/>
    <w:uiPriority w:val="99"/>
    <w:rsid w:val="00411BFD"/>
    <w:pPr>
      <w:numPr>
        <w:numId w:val="18"/>
      </w:numPr>
    </w:pPr>
  </w:style>
  <w:style w:type="character" w:customStyle="1" w:styleId="EnEvidenceItalique">
    <w:name w:val="EnEvidenceItalique"/>
    <w:basedOn w:val="Policepardfaut"/>
    <w:uiPriority w:val="5"/>
    <w:semiHidden/>
    <w:qFormat/>
    <w:rsid w:val="00656F40"/>
    <w:rPr>
      <w:i/>
    </w:rPr>
  </w:style>
  <w:style w:type="paragraph" w:customStyle="1" w:styleId="VoiesDeDroit">
    <w:name w:val="VoiesDeDroit"/>
    <w:basedOn w:val="Normal"/>
    <w:uiPriority w:val="5"/>
    <w:semiHidden/>
    <w:qFormat/>
    <w:rsid w:val="009C7348"/>
    <w:rPr>
      <w:sz w:val="15"/>
    </w:rPr>
  </w:style>
  <w:style w:type="character" w:customStyle="1" w:styleId="Rduit">
    <w:name w:val="Réduit"/>
    <w:uiPriority w:val="5"/>
    <w:qFormat/>
    <w:rsid w:val="00445985"/>
    <w:rPr>
      <w:sz w:val="15"/>
    </w:rPr>
  </w:style>
  <w:style w:type="paragraph" w:customStyle="1" w:styleId="InsertionImage">
    <w:name w:val="InsertionImage"/>
    <w:basedOn w:val="Normal"/>
    <w:next w:val="Normalespac"/>
    <w:uiPriority w:val="1"/>
    <w:qFormat/>
    <w:rsid w:val="002F0EC1"/>
    <w:rPr>
      <w:color w:val="FF0000"/>
    </w:rPr>
  </w:style>
  <w:style w:type="paragraph" w:styleId="Paragraphedeliste">
    <w:name w:val="List Paragraph"/>
    <w:basedOn w:val="Normal"/>
    <w:uiPriority w:val="34"/>
    <w:semiHidden/>
    <w:qFormat/>
    <w:rsid w:val="00751577"/>
    <w:pPr>
      <w:ind w:left="720"/>
      <w:contextualSpacing/>
    </w:pPr>
  </w:style>
  <w:style w:type="character" w:customStyle="1" w:styleId="RvisionFusion">
    <w:name w:val="Révision Fusion"/>
    <w:basedOn w:val="Policepardfaut"/>
    <w:uiPriority w:val="4"/>
    <w:qFormat/>
    <w:rsid w:val="00C312DC"/>
    <w:rPr>
      <w:color w:val="008000"/>
    </w:rPr>
  </w:style>
  <w:style w:type="character" w:customStyle="1" w:styleId="RvisionRdaction">
    <w:name w:val="Révision Rédaction"/>
    <w:basedOn w:val="Policepardfaut"/>
    <w:uiPriority w:val="4"/>
    <w:qFormat/>
    <w:rsid w:val="00C312DC"/>
    <w:rPr>
      <w:color w:val="FF0000"/>
    </w:rPr>
  </w:style>
  <w:style w:type="character" w:customStyle="1" w:styleId="RvisionVrification">
    <w:name w:val="Révision Vérification"/>
    <w:basedOn w:val="Policepardfaut"/>
    <w:uiPriority w:val="4"/>
    <w:qFormat/>
    <w:rsid w:val="00C312DC"/>
    <w:rPr>
      <w:color w:val="0000FF"/>
    </w:rPr>
  </w:style>
  <w:style w:type="character" w:customStyle="1" w:styleId="Envidence">
    <w:name w:val="En évidence"/>
    <w:basedOn w:val="Policepardfaut"/>
    <w:uiPriority w:val="4"/>
    <w:qFormat/>
    <w:rsid w:val="00EF5C5D"/>
    <w:rPr>
      <w:b/>
    </w:rPr>
  </w:style>
  <w:style w:type="paragraph" w:customStyle="1" w:styleId="CorpsLettre">
    <w:name w:val="CorpsLettre"/>
    <w:basedOn w:val="Normal"/>
    <w:link w:val="CorpsLettreCar"/>
    <w:rsid w:val="002046DB"/>
    <w:pPr>
      <w:keepLines/>
      <w:tabs>
        <w:tab w:val="left" w:pos="2160"/>
        <w:tab w:val="left" w:pos="4140"/>
        <w:tab w:val="left" w:pos="6300"/>
      </w:tabs>
      <w:suppressAutoHyphens w:val="0"/>
      <w:spacing w:before="120" w:after="120" w:line="240" w:lineRule="exact"/>
      <w:jc w:val="both"/>
    </w:pPr>
    <w:rPr>
      <w:lang w:val="fr-CH" w:eastAsia="en-US"/>
    </w:rPr>
  </w:style>
  <w:style w:type="character" w:customStyle="1" w:styleId="CorpsLettreCar">
    <w:name w:val="CorpsLettre Car"/>
    <w:link w:val="CorpsLettre"/>
    <w:rsid w:val="002046DB"/>
    <w:rPr>
      <w:rFonts w:ascii="Tahoma" w:hAnsi="Tahoma"/>
      <w:sz w:val="18"/>
      <w:szCs w:val="24"/>
      <w:lang w:eastAsia="en-US"/>
    </w:rPr>
  </w:style>
  <w:style w:type="character" w:customStyle="1" w:styleId="Taillerduite">
    <w:name w:val="Taille réduite"/>
    <w:basedOn w:val="Policepardfaut"/>
    <w:uiPriority w:val="4"/>
    <w:qFormat/>
    <w:rsid w:val="002046DB"/>
    <w:rPr>
      <w:sz w:val="15"/>
    </w:rPr>
  </w:style>
  <w:style w:type="character" w:styleId="Textedelespacerserv">
    <w:name w:val="Placeholder Text"/>
    <w:basedOn w:val="Policepardfaut"/>
    <w:uiPriority w:val="99"/>
    <w:semiHidden/>
    <w:rsid w:val="00E42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cb\AppData\Roaming\Microsoft\Templates\VBA_Master_20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9D38DC01DD4942ADF0BB25B3634258"/>
        <w:category>
          <w:name w:val="Général"/>
          <w:gallery w:val="placeholder"/>
        </w:category>
        <w:types>
          <w:type w:val="bbPlcHdr"/>
        </w:types>
        <w:behaviors>
          <w:behavior w:val="content"/>
        </w:behaviors>
        <w:guid w:val="{AA0ACCF9-5CD3-4F42-BF06-CA222F510E54}"/>
      </w:docPartPr>
      <w:docPartBody>
        <w:p w:rsidR="00DF6BD1" w:rsidRDefault="00086608" w:rsidP="00086608">
          <w:pPr>
            <w:pStyle w:val="329D38DC01DD4942ADF0BB25B363425841"/>
          </w:pPr>
          <w:r w:rsidRPr="006738AE">
            <w:rPr>
              <w:rStyle w:val="Textedelespacerserv"/>
              <w:color w:val="FF0000"/>
            </w:rPr>
            <w:t>Choisissez un élément.</w:t>
          </w:r>
        </w:p>
      </w:docPartBody>
    </w:docPart>
    <w:docPart>
      <w:docPartPr>
        <w:name w:val="6D36D0CF81A84EFF990A20024E61656A"/>
        <w:category>
          <w:name w:val="Général"/>
          <w:gallery w:val="placeholder"/>
        </w:category>
        <w:types>
          <w:type w:val="bbPlcHdr"/>
        </w:types>
        <w:behaviors>
          <w:behavior w:val="content"/>
        </w:behaviors>
        <w:guid w:val="{4B8BE823-152C-4DF4-8BC3-E194B1A52FA2}"/>
      </w:docPartPr>
      <w:docPartBody>
        <w:p w:rsidR="00DF6BD1" w:rsidRDefault="00086608" w:rsidP="00086608">
          <w:pPr>
            <w:pStyle w:val="6D36D0CF81A84EFF990A20024E61656A40"/>
          </w:pPr>
          <w:r w:rsidRPr="006738AE">
            <w:rPr>
              <w:rStyle w:val="Textedelespacerserv"/>
              <w:color w:val="FF0000"/>
            </w:rPr>
            <w:t>Choisissez un élément.</w:t>
          </w:r>
        </w:p>
      </w:docPartBody>
    </w:docPart>
    <w:docPart>
      <w:docPartPr>
        <w:name w:val="844B99AB026644D7944AD23E5C50607C"/>
        <w:category>
          <w:name w:val="Général"/>
          <w:gallery w:val="placeholder"/>
        </w:category>
        <w:types>
          <w:type w:val="bbPlcHdr"/>
        </w:types>
        <w:behaviors>
          <w:behavior w:val="content"/>
        </w:behaviors>
        <w:guid w:val="{9098C0B5-8D64-4714-8760-93A67648AF6F}"/>
      </w:docPartPr>
      <w:docPartBody>
        <w:p w:rsidR="00DF6BD1" w:rsidRDefault="00086608" w:rsidP="00086608">
          <w:pPr>
            <w:pStyle w:val="844B99AB026644D7944AD23E5C50607C36"/>
          </w:pPr>
          <w:r w:rsidRPr="00AF4CAE">
            <w:rPr>
              <w:rStyle w:val="Textedelespacerserv"/>
              <w:color w:val="FF0000"/>
            </w:rPr>
            <w:t>Choisissez un élément.</w:t>
          </w:r>
        </w:p>
      </w:docPartBody>
    </w:docPart>
    <w:docPart>
      <w:docPartPr>
        <w:name w:val="FE106681589E444C893F3E52218F535E"/>
        <w:category>
          <w:name w:val="Général"/>
          <w:gallery w:val="placeholder"/>
        </w:category>
        <w:types>
          <w:type w:val="bbPlcHdr"/>
        </w:types>
        <w:behaviors>
          <w:behavior w:val="content"/>
        </w:behaviors>
        <w:guid w:val="{888C9636-C007-4ACD-BD08-D77774F876DD}"/>
      </w:docPartPr>
      <w:docPartBody>
        <w:p w:rsidR="00886079" w:rsidRDefault="00086608" w:rsidP="00086608">
          <w:pPr>
            <w:pStyle w:val="FE106681589E444C893F3E52218F535E34"/>
          </w:pPr>
          <w:r w:rsidRPr="00AE2F5A">
            <w:rPr>
              <w:rStyle w:val="Textedelespacerserv"/>
              <w:color w:val="FF0000"/>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84F"/>
    <w:rsid w:val="00086608"/>
    <w:rsid w:val="001C27BF"/>
    <w:rsid w:val="00373B1A"/>
    <w:rsid w:val="00447D49"/>
    <w:rsid w:val="005667D3"/>
    <w:rsid w:val="00590968"/>
    <w:rsid w:val="00657BEB"/>
    <w:rsid w:val="007079D2"/>
    <w:rsid w:val="00850B03"/>
    <w:rsid w:val="00886079"/>
    <w:rsid w:val="008D4BFF"/>
    <w:rsid w:val="008F3652"/>
    <w:rsid w:val="00994FC4"/>
    <w:rsid w:val="009B65FD"/>
    <w:rsid w:val="00AC48F3"/>
    <w:rsid w:val="00B52340"/>
    <w:rsid w:val="00C94395"/>
    <w:rsid w:val="00D951F1"/>
    <w:rsid w:val="00DF6BD1"/>
    <w:rsid w:val="00E2784F"/>
    <w:rsid w:val="00FA4736"/>
    <w:rsid w:val="00FE7E6F"/>
    <w:rsid w:val="00FF19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86608"/>
    <w:rPr>
      <w:color w:val="808080"/>
    </w:rPr>
  </w:style>
  <w:style w:type="paragraph" w:customStyle="1" w:styleId="FDE82148D2474EDC9B47607864EEB027">
    <w:name w:val="FDE82148D2474EDC9B47607864EEB027"/>
    <w:rsid w:val="00E2784F"/>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
    <w:name w:val="329D38DC01DD4942ADF0BB25B3634258"/>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
    <w:name w:val="FDE82148D2474EDC9B47607864EEB0271"/>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
    <w:name w:val="329D38DC01DD4942ADF0BB25B36342581"/>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
    <w:name w:val="6D36D0CF81A84EFF990A20024E61656A"/>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
    <w:name w:val="FDE82148D2474EDC9B47607864EEB0272"/>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
    <w:name w:val="329D38DC01DD4942ADF0BB25B36342582"/>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
    <w:name w:val="6D36D0CF81A84EFF990A20024E61656A1"/>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
    <w:name w:val="FDE82148D2474EDC9B47607864EEB0273"/>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
    <w:name w:val="329D38DC01DD4942ADF0BB25B36342583"/>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
    <w:name w:val="6D36D0CF81A84EFF990A20024E61656A2"/>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
    <w:name w:val="844B99AB026644D7944AD23E5C50607C"/>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4">
    <w:name w:val="FDE82148D2474EDC9B47607864EEB0274"/>
    <w:rsid w:val="007079D2"/>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4">
    <w:name w:val="329D38DC01DD4942ADF0BB25B36342584"/>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
    <w:name w:val="6D36D0CF81A84EFF990A20024E61656A3"/>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
    <w:name w:val="844B99AB026644D7944AD23E5C50607C1"/>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5">
    <w:name w:val="FDE82148D2474EDC9B47607864EEB0275"/>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5">
    <w:name w:val="329D38DC01DD4942ADF0BB25B36342585"/>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4">
    <w:name w:val="6D36D0CF81A84EFF990A20024E61656A4"/>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
    <w:name w:val="844B99AB026644D7944AD23E5C50607C2"/>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
    <w:name w:val="8A35E9E7B87145579EE362B0625383F2"/>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6">
    <w:name w:val="FDE82148D2474EDC9B47607864EEB0276"/>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6">
    <w:name w:val="329D38DC01DD4942ADF0BB25B36342586"/>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5">
    <w:name w:val="6D36D0CF81A84EFF990A20024E61656A5"/>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
    <w:name w:val="844B99AB026644D7944AD23E5C50607C3"/>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
    <w:name w:val="8A35E9E7B87145579EE362B0625383F21"/>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7">
    <w:name w:val="FDE82148D2474EDC9B47607864EEB0277"/>
    <w:rsid w:val="00D951F1"/>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
    <w:name w:val="250E2940CF2A4C9CAF1DD799FEDD8E8E"/>
    <w:rsid w:val="00D951F1"/>
  </w:style>
  <w:style w:type="paragraph" w:customStyle="1" w:styleId="329D38DC01DD4942ADF0BB25B36342587">
    <w:name w:val="329D38DC01DD4942ADF0BB25B36342587"/>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6">
    <w:name w:val="6D36D0CF81A84EFF990A20024E61656A6"/>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
    <w:name w:val="FE106681589E444C893F3E52218F535E"/>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4">
    <w:name w:val="844B99AB026644D7944AD23E5C50607C4"/>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
    <w:name w:val="8A35E9E7B87145579EE362B0625383F22"/>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8">
    <w:name w:val="FDE82148D2474EDC9B47607864EEB0278"/>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
    <w:name w:val="250E2940CF2A4C9CAF1DD799FEDD8E8E1"/>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8">
    <w:name w:val="329D38DC01DD4942ADF0BB25B36342588"/>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7">
    <w:name w:val="6D36D0CF81A84EFF990A20024E61656A7"/>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
    <w:name w:val="FE106681589E444C893F3E52218F535E1"/>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5">
    <w:name w:val="844B99AB026644D7944AD23E5C50607C5"/>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
    <w:name w:val="8A35E9E7B87145579EE362B0625383F23"/>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9">
    <w:name w:val="FDE82148D2474EDC9B47607864EEB0279"/>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
    <w:name w:val="250E2940CF2A4C9CAF1DD799FEDD8E8E2"/>
    <w:rsid w:val="00657BEB"/>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9">
    <w:name w:val="329D38DC01DD4942ADF0BB25B36342589"/>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8">
    <w:name w:val="6D36D0CF81A84EFF990A20024E61656A8"/>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
    <w:name w:val="FE106681589E444C893F3E52218F535E2"/>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6">
    <w:name w:val="844B99AB026644D7944AD23E5C50607C6"/>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4">
    <w:name w:val="8A35E9E7B87145579EE362B0625383F24"/>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0">
    <w:name w:val="FDE82148D2474EDC9B47607864EEB02710"/>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
    <w:name w:val="250E2940CF2A4C9CAF1DD799FEDD8E8E3"/>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0">
    <w:name w:val="329D38DC01DD4942ADF0BB25B363425810"/>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9">
    <w:name w:val="6D36D0CF81A84EFF990A20024E61656A9"/>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3">
    <w:name w:val="FE106681589E444C893F3E52218F535E3"/>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7">
    <w:name w:val="844B99AB026644D7944AD23E5C50607C7"/>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5">
    <w:name w:val="8A35E9E7B87145579EE362B0625383F25"/>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1">
    <w:name w:val="FDE82148D2474EDC9B47607864EEB02711"/>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4">
    <w:name w:val="250E2940CF2A4C9CAF1DD799FEDD8E8E4"/>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1">
    <w:name w:val="329D38DC01DD4942ADF0BB25B363425811"/>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0">
    <w:name w:val="6D36D0CF81A84EFF990A20024E61656A10"/>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4">
    <w:name w:val="FE106681589E444C893F3E52218F535E4"/>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8">
    <w:name w:val="844B99AB026644D7944AD23E5C50607C8"/>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6">
    <w:name w:val="8A35E9E7B87145579EE362B0625383F26"/>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2">
    <w:name w:val="FDE82148D2474EDC9B47607864EEB02712"/>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5">
    <w:name w:val="250E2940CF2A4C9CAF1DD799FEDD8E8E5"/>
    <w:rsid w:val="00886079"/>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2">
    <w:name w:val="329D38DC01DD4942ADF0BB25B363425812"/>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1">
    <w:name w:val="6D36D0CF81A84EFF990A20024E61656A11"/>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5">
    <w:name w:val="FE106681589E444C893F3E52218F535E5"/>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9">
    <w:name w:val="844B99AB026644D7944AD23E5C50607C9"/>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7">
    <w:name w:val="8A35E9E7B87145579EE362B0625383F27"/>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3">
    <w:name w:val="FDE82148D2474EDC9B47607864EEB02713"/>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6">
    <w:name w:val="250E2940CF2A4C9CAF1DD799FEDD8E8E6"/>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3">
    <w:name w:val="329D38DC01DD4942ADF0BB25B363425813"/>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2">
    <w:name w:val="6D36D0CF81A84EFF990A20024E61656A12"/>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6">
    <w:name w:val="FE106681589E444C893F3E52218F535E6"/>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0">
    <w:name w:val="844B99AB026644D7944AD23E5C50607C10"/>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8">
    <w:name w:val="8A35E9E7B87145579EE362B0625383F28"/>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4">
    <w:name w:val="FDE82148D2474EDC9B47607864EEB02714"/>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7">
    <w:name w:val="250E2940CF2A4C9CAF1DD799FEDD8E8E7"/>
    <w:rsid w:val="00447D49"/>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4">
    <w:name w:val="329D38DC01DD4942ADF0BB25B363425814"/>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3">
    <w:name w:val="6D36D0CF81A84EFF990A20024E61656A13"/>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7">
    <w:name w:val="FE106681589E444C893F3E52218F535E7"/>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1">
    <w:name w:val="844B99AB026644D7944AD23E5C50607C11"/>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9">
    <w:name w:val="8A35E9E7B87145579EE362B0625383F29"/>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5">
    <w:name w:val="FDE82148D2474EDC9B47607864EEB02715"/>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8">
    <w:name w:val="250E2940CF2A4C9CAF1DD799FEDD8E8E8"/>
    <w:rsid w:val="009B65FD"/>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5">
    <w:name w:val="329D38DC01DD4942ADF0BB25B363425815"/>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4">
    <w:name w:val="6D36D0CF81A84EFF990A20024E61656A14"/>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8">
    <w:name w:val="FE106681589E444C893F3E52218F535E8"/>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2">
    <w:name w:val="844B99AB026644D7944AD23E5C50607C12"/>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0">
    <w:name w:val="8A35E9E7B87145579EE362B0625383F210"/>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6">
    <w:name w:val="FDE82148D2474EDC9B47607864EEB02716"/>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9">
    <w:name w:val="250E2940CF2A4C9CAF1DD799FEDD8E8E9"/>
    <w:rsid w:val="00373B1A"/>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6">
    <w:name w:val="329D38DC01DD4942ADF0BB25B363425816"/>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5">
    <w:name w:val="6D36D0CF81A84EFF990A20024E61656A15"/>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9">
    <w:name w:val="FE106681589E444C893F3E52218F535E9"/>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3">
    <w:name w:val="844B99AB026644D7944AD23E5C50607C13"/>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1">
    <w:name w:val="8A35E9E7B87145579EE362B0625383F211"/>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7">
    <w:name w:val="FDE82148D2474EDC9B47607864EEB02717"/>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0">
    <w:name w:val="250E2940CF2A4C9CAF1DD799FEDD8E8E10"/>
    <w:rsid w:val="001C27BF"/>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7">
    <w:name w:val="329D38DC01DD4942ADF0BB25B363425817"/>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6">
    <w:name w:val="6D36D0CF81A84EFF990A20024E61656A16"/>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0">
    <w:name w:val="FE106681589E444C893F3E52218F535E10"/>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4">
    <w:name w:val="844B99AB026644D7944AD23E5C50607C14"/>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2">
    <w:name w:val="8A35E9E7B87145579EE362B0625383F212"/>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8">
    <w:name w:val="FDE82148D2474EDC9B47607864EEB02718"/>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1">
    <w:name w:val="250E2940CF2A4C9CAF1DD799FEDD8E8E11"/>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8">
    <w:name w:val="329D38DC01DD4942ADF0BB25B363425818"/>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7">
    <w:name w:val="6D36D0CF81A84EFF990A20024E61656A17"/>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1">
    <w:name w:val="FE106681589E444C893F3E52218F535E11"/>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5">
    <w:name w:val="844B99AB026644D7944AD23E5C50607C15"/>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3">
    <w:name w:val="8A35E9E7B87145579EE362B0625383F213"/>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19">
    <w:name w:val="FDE82148D2474EDC9B47607864EEB02719"/>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2">
    <w:name w:val="250E2940CF2A4C9CAF1DD799FEDD8E8E12"/>
    <w:rsid w:val="00B52340"/>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19">
    <w:name w:val="329D38DC01DD4942ADF0BB25B363425819"/>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8">
    <w:name w:val="6D36D0CF81A84EFF990A20024E61656A18"/>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2">
    <w:name w:val="FE106681589E444C893F3E52218F535E12"/>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6">
    <w:name w:val="844B99AB026644D7944AD23E5C50607C16"/>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4">
    <w:name w:val="8A35E9E7B87145579EE362B0625383F214"/>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0">
    <w:name w:val="FDE82148D2474EDC9B47607864EEB02720"/>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3">
    <w:name w:val="250E2940CF2A4C9CAF1DD799FEDD8E8E13"/>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0">
    <w:name w:val="329D38DC01DD4942ADF0BB25B363425820"/>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19">
    <w:name w:val="6D36D0CF81A84EFF990A20024E61656A19"/>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3">
    <w:name w:val="FE106681589E444C893F3E52218F535E13"/>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7">
    <w:name w:val="844B99AB026644D7944AD23E5C50607C17"/>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5">
    <w:name w:val="8A35E9E7B87145579EE362B0625383F215"/>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1">
    <w:name w:val="FDE82148D2474EDC9B47607864EEB02721"/>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4">
    <w:name w:val="250E2940CF2A4C9CAF1DD799FEDD8E8E14"/>
    <w:rsid w:val="00590968"/>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1">
    <w:name w:val="329D38DC01DD4942ADF0BB25B363425821"/>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0">
    <w:name w:val="6D36D0CF81A84EFF990A20024E61656A20"/>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4">
    <w:name w:val="FE106681589E444C893F3E52218F535E14"/>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8">
    <w:name w:val="844B99AB026644D7944AD23E5C50607C18"/>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6">
    <w:name w:val="8A35E9E7B87145579EE362B0625383F216"/>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2">
    <w:name w:val="FDE82148D2474EDC9B47607864EEB02722"/>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5">
    <w:name w:val="250E2940CF2A4C9CAF1DD799FEDD8E8E15"/>
    <w:rsid w:val="00850B0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2">
    <w:name w:val="329D38DC01DD4942ADF0BB25B36342582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1">
    <w:name w:val="6D36D0CF81A84EFF990A20024E61656A2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5">
    <w:name w:val="FE106681589E444C893F3E52218F535E15"/>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19">
    <w:name w:val="844B99AB026644D7944AD23E5C50607C19"/>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7">
    <w:name w:val="8A35E9E7B87145579EE362B0625383F217"/>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3">
    <w:name w:val="FDE82148D2474EDC9B47607864EEB0272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6">
    <w:name w:val="250E2940CF2A4C9CAF1DD799FEDD8E8E16"/>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
    <w:name w:val="99B8A832CB284277B30B0C0E92AC93E7"/>
    <w:rsid w:val="005667D3"/>
    <w:pPr>
      <w:spacing w:after="160" w:line="259" w:lineRule="auto"/>
    </w:pPr>
  </w:style>
  <w:style w:type="paragraph" w:customStyle="1" w:styleId="CD259254B2794A10BBFE6F1EF59F02BE">
    <w:name w:val="CD259254B2794A10BBFE6F1EF59F02BE"/>
    <w:rsid w:val="005667D3"/>
    <w:pPr>
      <w:spacing w:after="160" w:line="259" w:lineRule="auto"/>
    </w:pPr>
  </w:style>
  <w:style w:type="paragraph" w:customStyle="1" w:styleId="AEA2919797534982897452B4369A534F">
    <w:name w:val="AEA2919797534982897452B4369A534F"/>
    <w:rsid w:val="005667D3"/>
    <w:pPr>
      <w:spacing w:after="160" w:line="259" w:lineRule="auto"/>
    </w:pPr>
  </w:style>
  <w:style w:type="paragraph" w:customStyle="1" w:styleId="670C8C6005AB4348BD8C2472657CDDA4">
    <w:name w:val="670C8C6005AB4348BD8C2472657CDDA4"/>
    <w:rsid w:val="005667D3"/>
    <w:pPr>
      <w:spacing w:after="160" w:line="259" w:lineRule="auto"/>
    </w:pPr>
  </w:style>
  <w:style w:type="paragraph" w:customStyle="1" w:styleId="329D38DC01DD4942ADF0BB25B363425823">
    <w:name w:val="329D38DC01DD4942ADF0BB25B36342582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2">
    <w:name w:val="6D36D0CF81A84EFF990A20024E61656A2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6">
    <w:name w:val="FE106681589E444C893F3E52218F535E16"/>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0">
    <w:name w:val="844B99AB026644D7944AD23E5C50607C20"/>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8">
    <w:name w:val="8A35E9E7B87145579EE362B0625383F218"/>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4">
    <w:name w:val="FDE82148D2474EDC9B47607864EEB0272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7">
    <w:name w:val="250E2940CF2A4C9CAF1DD799FEDD8E8E17"/>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
    <w:name w:val="99B8A832CB284277B30B0C0E92AC93E7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
    <w:name w:val="CD259254B2794A10BBFE6F1EF59F02BE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
    <w:name w:val="AEA2919797534982897452B4369A534F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
    <w:name w:val="670C8C6005AB4348BD8C2472657CDDA4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4">
    <w:name w:val="329D38DC01DD4942ADF0BB25B36342582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3">
    <w:name w:val="6D36D0CF81A84EFF990A20024E61656A2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7">
    <w:name w:val="FE106681589E444C893F3E52218F535E17"/>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1">
    <w:name w:val="844B99AB026644D7944AD23E5C50607C2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19">
    <w:name w:val="8A35E9E7B87145579EE362B0625383F219"/>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5">
    <w:name w:val="FDE82148D2474EDC9B47607864EEB02725"/>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8">
    <w:name w:val="250E2940CF2A4C9CAF1DD799FEDD8E8E18"/>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2">
    <w:name w:val="99B8A832CB284277B30B0C0E92AC93E7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2">
    <w:name w:val="CD259254B2794A10BBFE6F1EF59F02BE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2">
    <w:name w:val="AEA2919797534982897452B4369A534F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2">
    <w:name w:val="670C8C6005AB4348BD8C2472657CDDA4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5">
    <w:name w:val="329D38DC01DD4942ADF0BB25B363425825"/>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4">
    <w:name w:val="6D36D0CF81A84EFF990A20024E61656A2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8">
    <w:name w:val="FE106681589E444C893F3E52218F535E18"/>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2">
    <w:name w:val="844B99AB026644D7944AD23E5C50607C22"/>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0">
    <w:name w:val="8A35E9E7B87145579EE362B0625383F220"/>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6">
    <w:name w:val="FDE82148D2474EDC9B47607864EEB02726"/>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19">
    <w:name w:val="250E2940CF2A4C9CAF1DD799FEDD8E8E19"/>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3">
    <w:name w:val="99B8A832CB284277B30B0C0E92AC93E7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3">
    <w:name w:val="CD259254B2794A10BBFE6F1EF59F02BE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3">
    <w:name w:val="AEA2919797534982897452B4369A534F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3">
    <w:name w:val="670C8C6005AB4348BD8C2472657CDDA4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6">
    <w:name w:val="329D38DC01DD4942ADF0BB25B363425826"/>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5">
    <w:name w:val="6D36D0CF81A84EFF990A20024E61656A25"/>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19">
    <w:name w:val="FE106681589E444C893F3E52218F535E19"/>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3">
    <w:name w:val="844B99AB026644D7944AD23E5C50607C23"/>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1">
    <w:name w:val="8A35E9E7B87145579EE362B0625383F221"/>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7">
    <w:name w:val="FDE82148D2474EDC9B47607864EEB02727"/>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0">
    <w:name w:val="250E2940CF2A4C9CAF1DD799FEDD8E8E20"/>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4">
    <w:name w:val="99B8A832CB284277B30B0C0E92AC93E7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4">
    <w:name w:val="CD259254B2794A10BBFE6F1EF59F02BE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4">
    <w:name w:val="AEA2919797534982897452B4369A534F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4">
    <w:name w:val="670C8C6005AB4348BD8C2472657CDDA44"/>
    <w:rsid w:val="005667D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7">
    <w:name w:val="329D38DC01DD4942ADF0BB25B363425827"/>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6">
    <w:name w:val="6D36D0CF81A84EFF990A20024E61656A26"/>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0">
    <w:name w:val="FE106681589E444C893F3E52218F535E20"/>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4">
    <w:name w:val="844B99AB026644D7944AD23E5C50607C24"/>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2">
    <w:name w:val="8A35E9E7B87145579EE362B0625383F222"/>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8">
    <w:name w:val="FDE82148D2474EDC9B47607864EEB02728"/>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1">
    <w:name w:val="250E2940CF2A4C9CAF1DD799FEDD8E8E21"/>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5">
    <w:name w:val="99B8A832CB284277B30B0C0E92AC93E75"/>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5">
    <w:name w:val="CD259254B2794A10BBFE6F1EF59F02BE5"/>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5">
    <w:name w:val="AEA2919797534982897452B4369A534F5"/>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5">
    <w:name w:val="670C8C6005AB4348BD8C2472657CDDA45"/>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8">
    <w:name w:val="329D38DC01DD4942ADF0BB25B363425828"/>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7">
    <w:name w:val="6D36D0CF81A84EFF990A20024E61656A27"/>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1">
    <w:name w:val="FE106681589E444C893F3E52218F535E21"/>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5">
    <w:name w:val="844B99AB026644D7944AD23E5C50607C25"/>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3">
    <w:name w:val="8A35E9E7B87145579EE362B0625383F223"/>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29">
    <w:name w:val="FDE82148D2474EDC9B47607864EEB02729"/>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2">
    <w:name w:val="250E2940CF2A4C9CAF1DD799FEDD8E8E22"/>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6">
    <w:name w:val="99B8A832CB284277B30B0C0E92AC93E76"/>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6">
    <w:name w:val="CD259254B2794A10BBFE6F1EF59F02BE6"/>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6">
    <w:name w:val="AEA2919797534982897452B4369A534F6"/>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6">
    <w:name w:val="670C8C6005AB4348BD8C2472657CDDA46"/>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29">
    <w:name w:val="329D38DC01DD4942ADF0BB25B363425829"/>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8">
    <w:name w:val="6D36D0CF81A84EFF990A20024E61656A28"/>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2">
    <w:name w:val="FE106681589E444C893F3E52218F535E22"/>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6">
    <w:name w:val="844B99AB026644D7944AD23E5C50607C26"/>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4">
    <w:name w:val="8A35E9E7B87145579EE362B0625383F224"/>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0">
    <w:name w:val="FDE82148D2474EDC9B47607864EEB02730"/>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3">
    <w:name w:val="250E2940CF2A4C9CAF1DD799FEDD8E8E23"/>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7">
    <w:name w:val="99B8A832CB284277B30B0C0E92AC93E77"/>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7">
    <w:name w:val="CD259254B2794A10BBFE6F1EF59F02BE7"/>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7">
    <w:name w:val="AEA2919797534982897452B4369A534F7"/>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7">
    <w:name w:val="670C8C6005AB4348BD8C2472657CDDA47"/>
    <w:rsid w:val="00AC48F3"/>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0">
    <w:name w:val="329D38DC01DD4942ADF0BB25B363425830"/>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29">
    <w:name w:val="6D36D0CF81A84EFF990A20024E61656A29"/>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3">
    <w:name w:val="FE106681589E444C893F3E52218F535E23"/>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7">
    <w:name w:val="844B99AB026644D7944AD23E5C50607C27"/>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5">
    <w:name w:val="8A35E9E7B87145579EE362B0625383F225"/>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1">
    <w:name w:val="FDE82148D2474EDC9B47607864EEB02731"/>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4">
    <w:name w:val="250E2940CF2A4C9CAF1DD799FEDD8E8E24"/>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8">
    <w:name w:val="99B8A832CB284277B30B0C0E92AC93E78"/>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8">
    <w:name w:val="CD259254B2794A10BBFE6F1EF59F02BE8"/>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8">
    <w:name w:val="AEA2919797534982897452B4369A534F8"/>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8">
    <w:name w:val="670C8C6005AB4348BD8C2472657CDDA48"/>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1">
    <w:name w:val="329D38DC01DD4942ADF0BB25B363425831"/>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0">
    <w:name w:val="6D36D0CF81A84EFF990A20024E61656A30"/>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4">
    <w:name w:val="FE106681589E444C893F3E52218F535E24"/>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8">
    <w:name w:val="844B99AB026644D7944AD23E5C50607C28"/>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6">
    <w:name w:val="8A35E9E7B87145579EE362B0625383F226"/>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2">
    <w:name w:val="FDE82148D2474EDC9B47607864EEB02732"/>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5">
    <w:name w:val="250E2940CF2A4C9CAF1DD799FEDD8E8E25"/>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9">
    <w:name w:val="99B8A832CB284277B30B0C0E92AC93E79"/>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4FFE911FA4AA48FBB75BA7013D84F5CF">
    <w:name w:val="4FFE911FA4AA48FBB75BA7013D84F5CF"/>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9">
    <w:name w:val="CD259254B2794A10BBFE6F1EF59F02BE9"/>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9">
    <w:name w:val="AEA2919797534982897452B4369A534F9"/>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9">
    <w:name w:val="670C8C6005AB4348BD8C2472657CDDA49"/>
    <w:rsid w:val="00994FC4"/>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2">
    <w:name w:val="329D38DC01DD4942ADF0BB25B363425832"/>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1">
    <w:name w:val="6D36D0CF81A84EFF990A20024E61656A31"/>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5">
    <w:name w:val="FE106681589E444C893F3E52218F535E25"/>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29">
    <w:name w:val="844B99AB026644D7944AD23E5C50607C29"/>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7">
    <w:name w:val="8A35E9E7B87145579EE362B0625383F227"/>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3">
    <w:name w:val="FDE82148D2474EDC9B47607864EEB02733"/>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6">
    <w:name w:val="250E2940CF2A4C9CAF1DD799FEDD8E8E26"/>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0">
    <w:name w:val="99B8A832CB284277B30B0C0E92AC93E710"/>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0">
    <w:name w:val="CD259254B2794A10BBFE6F1EF59F02BE10"/>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0">
    <w:name w:val="AEA2919797534982897452B4369A534F10"/>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0">
    <w:name w:val="670C8C6005AB4348BD8C2472657CDDA410"/>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3">
    <w:name w:val="329D38DC01DD4942ADF0BB25B363425833"/>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2">
    <w:name w:val="6D36D0CF81A84EFF990A20024E61656A32"/>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6">
    <w:name w:val="FE106681589E444C893F3E52218F535E26"/>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0">
    <w:name w:val="844B99AB026644D7944AD23E5C50607C30"/>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8">
    <w:name w:val="8A35E9E7B87145579EE362B0625383F228"/>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4">
    <w:name w:val="FDE82148D2474EDC9B47607864EEB02734"/>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7">
    <w:name w:val="250E2940CF2A4C9CAF1DD799FEDD8E8E27"/>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1">
    <w:name w:val="99B8A832CB284277B30B0C0E92AC93E711"/>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1">
    <w:name w:val="CD259254B2794A10BBFE6F1EF59F02BE11"/>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1">
    <w:name w:val="AEA2919797534982897452B4369A534F11"/>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1">
    <w:name w:val="670C8C6005AB4348BD8C2472657CDDA411"/>
    <w:rsid w:val="00FA4736"/>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4">
    <w:name w:val="329D38DC01DD4942ADF0BB25B363425834"/>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3">
    <w:name w:val="6D36D0CF81A84EFF990A20024E61656A33"/>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7">
    <w:name w:val="FE106681589E444C893F3E52218F535E27"/>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29">
    <w:name w:val="8A35E9E7B87145579EE362B0625383F229"/>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5">
    <w:name w:val="FDE82148D2474EDC9B47607864EEB02735"/>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8">
    <w:name w:val="250E2940CF2A4C9CAF1DD799FEDD8E8E28"/>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2">
    <w:name w:val="99B8A832CB284277B30B0C0E92AC93E712"/>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2">
    <w:name w:val="CD259254B2794A10BBFE6F1EF59F02BE12"/>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2">
    <w:name w:val="AEA2919797534982897452B4369A534F12"/>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2">
    <w:name w:val="670C8C6005AB4348BD8C2472657CDDA412"/>
    <w:rsid w:val="00C94395"/>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5">
    <w:name w:val="329D38DC01DD4942ADF0BB25B363425835"/>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4">
    <w:name w:val="6D36D0CF81A84EFF990A20024E61656A34"/>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8">
    <w:name w:val="FE106681589E444C893F3E52218F535E28"/>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0">
    <w:name w:val="8A35E9E7B87145579EE362B0625383F230"/>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6">
    <w:name w:val="FDE82148D2474EDC9B47607864EEB0273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29">
    <w:name w:val="250E2940CF2A4C9CAF1DD799FEDD8E8E29"/>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3">
    <w:name w:val="99B8A832CB284277B30B0C0E92AC93E713"/>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3">
    <w:name w:val="CD259254B2794A10BBFE6F1EF59F02BE13"/>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3">
    <w:name w:val="AEA2919797534982897452B4369A534F13"/>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3">
    <w:name w:val="670C8C6005AB4348BD8C2472657CDDA413"/>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6">
    <w:name w:val="329D38DC01DD4942ADF0BB25B36342583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5">
    <w:name w:val="6D36D0CF81A84EFF990A20024E61656A35"/>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29">
    <w:name w:val="FE106681589E444C893F3E52218F535E29"/>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1">
    <w:name w:val="844B99AB026644D7944AD23E5C50607C31"/>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1">
    <w:name w:val="8A35E9E7B87145579EE362B0625383F231"/>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7">
    <w:name w:val="FDE82148D2474EDC9B47607864EEB02737"/>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0">
    <w:name w:val="250E2940CF2A4C9CAF1DD799FEDD8E8E30"/>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4">
    <w:name w:val="99B8A832CB284277B30B0C0E92AC93E714"/>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4">
    <w:name w:val="CD259254B2794A10BBFE6F1EF59F02BE14"/>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4">
    <w:name w:val="AEA2919797534982897452B4369A534F14"/>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4">
    <w:name w:val="670C8C6005AB4348BD8C2472657CDDA414"/>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7">
    <w:name w:val="329D38DC01DD4942ADF0BB25B363425837"/>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6">
    <w:name w:val="6D36D0CF81A84EFF990A20024E61656A3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30">
    <w:name w:val="FE106681589E444C893F3E52218F535E30"/>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2">
    <w:name w:val="844B99AB026644D7944AD23E5C50607C32"/>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2">
    <w:name w:val="8A35E9E7B87145579EE362B0625383F232"/>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8">
    <w:name w:val="FDE82148D2474EDC9B47607864EEB02738"/>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1">
    <w:name w:val="250E2940CF2A4C9CAF1DD799FEDD8E8E31"/>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5">
    <w:name w:val="99B8A832CB284277B30B0C0E92AC93E715"/>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5">
    <w:name w:val="CD259254B2794A10BBFE6F1EF59F02BE15"/>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5">
    <w:name w:val="AEA2919797534982897452B4369A534F15"/>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5">
    <w:name w:val="670C8C6005AB4348BD8C2472657CDDA415"/>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8">
    <w:name w:val="329D38DC01DD4942ADF0BB25B363425838"/>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7">
    <w:name w:val="6D36D0CF81A84EFF990A20024E61656A37"/>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31">
    <w:name w:val="FE106681589E444C893F3E52218F535E31"/>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3">
    <w:name w:val="844B99AB026644D7944AD23E5C50607C33"/>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3">
    <w:name w:val="8A35E9E7B87145579EE362B0625383F233"/>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39">
    <w:name w:val="FDE82148D2474EDC9B47607864EEB02739"/>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2">
    <w:name w:val="250E2940CF2A4C9CAF1DD799FEDD8E8E32"/>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6">
    <w:name w:val="99B8A832CB284277B30B0C0E92AC93E71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6">
    <w:name w:val="CD259254B2794A10BBFE6F1EF59F02BE1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6">
    <w:name w:val="AEA2919797534982897452B4369A534F1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6">
    <w:name w:val="670C8C6005AB4348BD8C2472657CDDA416"/>
    <w:rsid w:val="00FF197C"/>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39">
    <w:name w:val="329D38DC01DD4942ADF0BB25B363425839"/>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8">
    <w:name w:val="6D36D0CF81A84EFF990A20024E61656A38"/>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32">
    <w:name w:val="FE106681589E444C893F3E52218F535E32"/>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4">
    <w:name w:val="844B99AB026644D7944AD23E5C50607C34"/>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4">
    <w:name w:val="8A35E9E7B87145579EE362B0625383F234"/>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40">
    <w:name w:val="FDE82148D2474EDC9B47607864EEB02740"/>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3">
    <w:name w:val="250E2940CF2A4C9CAF1DD799FEDD8E8E33"/>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7">
    <w:name w:val="99B8A832CB284277B30B0C0E92AC93E717"/>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7">
    <w:name w:val="CD259254B2794A10BBFE6F1EF59F02BE17"/>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7">
    <w:name w:val="AEA2919797534982897452B4369A534F17"/>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7">
    <w:name w:val="670C8C6005AB4348BD8C2472657CDDA417"/>
    <w:rsid w:val="008D4BFF"/>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40">
    <w:name w:val="329D38DC01DD4942ADF0BB25B363425840"/>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39">
    <w:name w:val="6D36D0CF81A84EFF990A20024E61656A39"/>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33">
    <w:name w:val="FE106681589E444C893F3E52218F535E33"/>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5">
    <w:name w:val="844B99AB026644D7944AD23E5C50607C35"/>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5">
    <w:name w:val="8A35E9E7B87145579EE362B0625383F235"/>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41">
    <w:name w:val="FDE82148D2474EDC9B47607864EEB02741"/>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4">
    <w:name w:val="250E2940CF2A4C9CAF1DD799FEDD8E8E34"/>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8">
    <w:name w:val="99B8A832CB284277B30B0C0E92AC93E718"/>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8">
    <w:name w:val="CD259254B2794A10BBFE6F1EF59F02BE18"/>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8">
    <w:name w:val="AEA2919797534982897452B4369A534F18"/>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8">
    <w:name w:val="670C8C6005AB4348BD8C2472657CDDA418"/>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329D38DC01DD4942ADF0BB25B363425841">
    <w:name w:val="329D38DC01DD4942ADF0BB25B363425841"/>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6D36D0CF81A84EFF990A20024E61656A40">
    <w:name w:val="6D36D0CF81A84EFF990A20024E61656A40"/>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FE106681589E444C893F3E52218F535E34">
    <w:name w:val="FE106681589E444C893F3E52218F535E34"/>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844B99AB026644D7944AD23E5C50607C36">
    <w:name w:val="844B99AB026644D7944AD23E5C50607C36"/>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8A35E9E7B87145579EE362B0625383F236">
    <w:name w:val="8A35E9E7B87145579EE362B0625383F236"/>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FDE82148D2474EDC9B47607864EEB02742">
    <w:name w:val="FDE82148D2474EDC9B47607864EEB02742"/>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250E2940CF2A4C9CAF1DD799FEDD8E8E35">
    <w:name w:val="250E2940CF2A4C9CAF1DD799FEDD8E8E35"/>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99B8A832CB284277B30B0C0E92AC93E719">
    <w:name w:val="99B8A832CB284277B30B0C0E92AC93E719"/>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CD259254B2794A10BBFE6F1EF59F02BE19">
    <w:name w:val="CD259254B2794A10BBFE6F1EF59F02BE19"/>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AEA2919797534982897452B4369A534F19">
    <w:name w:val="AEA2919797534982897452B4369A534F19"/>
    <w:rsid w:val="00086608"/>
    <w:pPr>
      <w:suppressAutoHyphens/>
      <w:spacing w:after="0" w:line="240" w:lineRule="auto"/>
    </w:pPr>
    <w:rPr>
      <w:rFonts w:ascii="Tahoma" w:eastAsia="Times New Roman" w:hAnsi="Tahoma" w:cs="Times New Roman"/>
      <w:sz w:val="18"/>
      <w:szCs w:val="24"/>
      <w:lang w:val="fr-FR" w:eastAsia="fr-FR"/>
    </w:rPr>
  </w:style>
  <w:style w:type="paragraph" w:customStyle="1" w:styleId="670C8C6005AB4348BD8C2472657CDDA419">
    <w:name w:val="670C8C6005AB4348BD8C2472657CDDA419"/>
    <w:rsid w:val="00086608"/>
    <w:pPr>
      <w:suppressAutoHyphens/>
      <w:spacing w:after="0" w:line="240" w:lineRule="auto"/>
    </w:pPr>
    <w:rPr>
      <w:rFonts w:ascii="Tahoma" w:eastAsia="Times New Roman" w:hAnsi="Tahoma" w:cs="Times New Roman"/>
      <w:sz w:val="18"/>
      <w:szCs w:val="24"/>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EVAM">
  <a:themeElements>
    <a:clrScheme name="Couleurs EVAM">
      <a:dk1>
        <a:sysClr val="windowText" lastClr="000000"/>
      </a:dk1>
      <a:lt1>
        <a:sysClr val="window" lastClr="FFFFFF"/>
      </a:lt1>
      <a:dk2>
        <a:srgbClr val="000000"/>
      </a:dk2>
      <a:lt2>
        <a:srgbClr val="EEECE1"/>
      </a:lt2>
      <a:accent1>
        <a:srgbClr val="C68383"/>
      </a:accent1>
      <a:accent2>
        <a:srgbClr val="889FD2"/>
      </a:accent2>
      <a:accent3>
        <a:srgbClr val="FFD889"/>
      </a:accent3>
      <a:accent4>
        <a:srgbClr val="91CF92"/>
      </a:accent4>
      <a:accent5>
        <a:srgbClr val="CEA3EF"/>
      </a:accent5>
      <a:accent6>
        <a:srgbClr val="B82017"/>
      </a:accent6>
      <a:hlink>
        <a:srgbClr val="0000FF"/>
      </a:hlink>
      <a:folHlink>
        <a:srgbClr val="800080"/>
      </a:folHlink>
    </a:clrScheme>
    <a:fontScheme name="Polices EVAM">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297FA-B729-4DB7-A9C6-A32F7F76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VBA_Master_2010.dotm</Template>
  <TotalTime>1</TotalTime>
  <Pages>2</Pages>
  <Words>1328</Words>
  <Characters>7308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ASS Décision suppression-suspension-annul-levée</vt:lpstr>
    </vt:vector>
  </TitlesOfParts>
  <Company>EVAM</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 Décision suppression-suspension-annul-levée</dc:title>
  <dc:creator>COLLOMB Nathalie</dc:creator>
  <cp:lastModifiedBy>COLLOMB Nathalie</cp:lastModifiedBy>
  <cp:revision>2</cp:revision>
  <cp:lastPrinted>2017-10-18T11:42:00Z</cp:lastPrinted>
  <dcterms:created xsi:type="dcterms:W3CDTF">2025-04-08T10:28:00Z</dcterms:created>
  <dcterms:modified xsi:type="dcterms:W3CDTF">2025-04-08T10:28:00Z</dcterms:modified>
</cp:coreProperties>
</file>